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B00" w:rsidRDefault="006F1111" w:rsidP="001D5F89">
      <w:pPr>
        <w:pStyle w:val="Title"/>
      </w:pPr>
      <w:r w:rsidRPr="006F1111">
        <w:t>Bundle Options</w:t>
      </w:r>
    </w:p>
    <w:sdt>
      <w:sdtPr>
        <w:rPr>
          <w:rFonts w:asciiTheme="minorHAnsi" w:eastAsiaTheme="minorHAnsi" w:hAnsiTheme="minorHAnsi" w:cstheme="minorBidi"/>
          <w:b w:val="0"/>
          <w:bCs w:val="0"/>
          <w:color w:val="auto"/>
          <w:sz w:val="22"/>
          <w:szCs w:val="22"/>
          <w:lang w:eastAsia="en-US"/>
        </w:rPr>
        <w:id w:val="-949626851"/>
        <w:docPartObj>
          <w:docPartGallery w:val="Table of Contents"/>
          <w:docPartUnique/>
        </w:docPartObj>
      </w:sdtPr>
      <w:sdtEndPr>
        <w:rPr>
          <w:noProof/>
        </w:rPr>
      </w:sdtEndPr>
      <w:sdtContent>
        <w:p w:rsidR="008A76C9" w:rsidRDefault="008A76C9">
          <w:pPr>
            <w:pStyle w:val="TOCHeading"/>
          </w:pPr>
          <w:r>
            <w:t>Contents</w:t>
          </w:r>
        </w:p>
        <w:p w:rsidR="00653591" w:rsidRDefault="008A76C9">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50373601" w:history="1">
            <w:r w:rsidR="00653591" w:rsidRPr="00A15CF4">
              <w:rPr>
                <w:rStyle w:val="Hyperlink"/>
                <w:noProof/>
              </w:rPr>
              <w:t>How to</w:t>
            </w:r>
            <w:r w:rsidR="00653591">
              <w:rPr>
                <w:noProof/>
                <w:webHidden/>
              </w:rPr>
              <w:tab/>
            </w:r>
            <w:r w:rsidR="00653591">
              <w:rPr>
                <w:noProof/>
                <w:webHidden/>
              </w:rPr>
              <w:fldChar w:fldCharType="begin"/>
            </w:r>
            <w:r w:rsidR="00653591">
              <w:rPr>
                <w:noProof/>
                <w:webHidden/>
              </w:rPr>
              <w:instrText xml:space="preserve"> PAGEREF _Toc350373601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9800EC">
          <w:pPr>
            <w:pStyle w:val="TOC1"/>
            <w:tabs>
              <w:tab w:val="right" w:leader="dot" w:pos="9062"/>
            </w:tabs>
            <w:rPr>
              <w:rFonts w:eastAsiaTheme="minorEastAsia"/>
              <w:noProof/>
            </w:rPr>
          </w:pPr>
          <w:hyperlink w:anchor="_Toc350373602" w:history="1">
            <w:r w:rsidR="00653591" w:rsidRPr="00A15CF4">
              <w:rPr>
                <w:rStyle w:val="Hyperlink"/>
                <w:noProof/>
              </w:rPr>
              <w:t>Setting Properties in the New Plug-in or OSGi Bundle Project Wizard</w:t>
            </w:r>
            <w:r w:rsidR="00653591">
              <w:rPr>
                <w:noProof/>
                <w:webHidden/>
              </w:rPr>
              <w:tab/>
            </w:r>
            <w:r w:rsidR="00653591">
              <w:rPr>
                <w:noProof/>
                <w:webHidden/>
              </w:rPr>
              <w:fldChar w:fldCharType="begin"/>
            </w:r>
            <w:r w:rsidR="00653591">
              <w:rPr>
                <w:noProof/>
                <w:webHidden/>
              </w:rPr>
              <w:instrText xml:space="preserve"> PAGEREF _Toc350373602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03" w:history="1">
            <w:r w:rsidR="00653591" w:rsidRPr="00A15CF4">
              <w:rPr>
                <w:rStyle w:val="Hyperlink"/>
                <w:noProof/>
              </w:rPr>
              <w:t>Output folder</w:t>
            </w:r>
            <w:r w:rsidR="00653591">
              <w:rPr>
                <w:noProof/>
                <w:webHidden/>
              </w:rPr>
              <w:tab/>
            </w:r>
            <w:r w:rsidR="00653591">
              <w:rPr>
                <w:noProof/>
                <w:webHidden/>
              </w:rPr>
              <w:fldChar w:fldCharType="begin"/>
            </w:r>
            <w:r w:rsidR="00653591">
              <w:rPr>
                <w:noProof/>
                <w:webHidden/>
              </w:rPr>
              <w:instrText xml:space="preserve"> PAGEREF _Toc350373603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04" w:history="1">
            <w:r w:rsidR="00653591" w:rsidRPr="00A15CF4">
              <w:rPr>
                <w:rStyle w:val="Hyperlink"/>
                <w:noProof/>
              </w:rPr>
              <w:t>Target Platform</w:t>
            </w:r>
            <w:r w:rsidR="00653591">
              <w:rPr>
                <w:noProof/>
                <w:webHidden/>
              </w:rPr>
              <w:tab/>
            </w:r>
            <w:r w:rsidR="00653591">
              <w:rPr>
                <w:noProof/>
                <w:webHidden/>
              </w:rPr>
              <w:fldChar w:fldCharType="begin"/>
            </w:r>
            <w:r w:rsidR="00653591">
              <w:rPr>
                <w:noProof/>
                <w:webHidden/>
              </w:rPr>
              <w:instrText xml:space="preserve"> PAGEREF _Toc350373604 \h </w:instrText>
            </w:r>
            <w:r w:rsidR="00653591">
              <w:rPr>
                <w:noProof/>
                <w:webHidden/>
              </w:rPr>
            </w:r>
            <w:r w:rsidR="00653591">
              <w:rPr>
                <w:noProof/>
                <w:webHidden/>
              </w:rPr>
              <w:fldChar w:fldCharType="separate"/>
            </w:r>
            <w:r w:rsidR="00653591">
              <w:rPr>
                <w:noProof/>
                <w:webHidden/>
              </w:rPr>
              <w:t>3</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05" w:history="1">
            <w:r w:rsidR="00653591" w:rsidRPr="00A15CF4">
              <w:rPr>
                <w:rStyle w:val="Hyperlink"/>
                <w:noProof/>
              </w:rPr>
              <w:t>UI Contributions</w:t>
            </w:r>
            <w:r w:rsidR="00653591">
              <w:rPr>
                <w:noProof/>
                <w:webHidden/>
              </w:rPr>
              <w:tab/>
            </w:r>
            <w:r w:rsidR="00653591">
              <w:rPr>
                <w:noProof/>
                <w:webHidden/>
              </w:rPr>
              <w:fldChar w:fldCharType="begin"/>
            </w:r>
            <w:r w:rsidR="00653591">
              <w:rPr>
                <w:noProof/>
                <w:webHidden/>
              </w:rPr>
              <w:instrText xml:space="preserve"> PAGEREF _Toc350373605 \h </w:instrText>
            </w:r>
            <w:r w:rsidR="00653591">
              <w:rPr>
                <w:noProof/>
                <w:webHidden/>
              </w:rPr>
            </w:r>
            <w:r w:rsidR="00653591">
              <w:rPr>
                <w:noProof/>
                <w:webHidden/>
              </w:rPr>
              <w:fldChar w:fldCharType="separate"/>
            </w:r>
            <w:r w:rsidR="00653591">
              <w:rPr>
                <w:noProof/>
                <w:webHidden/>
              </w:rPr>
              <w:t>3</w:t>
            </w:r>
            <w:r w:rsidR="00653591">
              <w:rPr>
                <w:noProof/>
                <w:webHidden/>
              </w:rPr>
              <w:fldChar w:fldCharType="end"/>
            </w:r>
          </w:hyperlink>
        </w:p>
        <w:p w:rsidR="00653591" w:rsidRDefault="009800EC">
          <w:pPr>
            <w:pStyle w:val="TOC1"/>
            <w:tabs>
              <w:tab w:val="right" w:leader="dot" w:pos="9062"/>
            </w:tabs>
            <w:rPr>
              <w:rFonts w:eastAsiaTheme="minorEastAsia"/>
              <w:noProof/>
            </w:rPr>
          </w:pPr>
          <w:hyperlink w:anchor="_Toc350373606" w:history="1">
            <w:r w:rsidR="00653591" w:rsidRPr="00A15CF4">
              <w:rPr>
                <w:rStyle w:val="Hyperlink"/>
                <w:noProof/>
              </w:rPr>
              <w:t>Partial Dependencies</w:t>
            </w:r>
            <w:r w:rsidR="00653591">
              <w:rPr>
                <w:noProof/>
                <w:webHidden/>
              </w:rPr>
              <w:tab/>
            </w:r>
            <w:r w:rsidR="00653591">
              <w:rPr>
                <w:noProof/>
                <w:webHidden/>
              </w:rPr>
              <w:fldChar w:fldCharType="begin"/>
            </w:r>
            <w:r w:rsidR="00653591">
              <w:rPr>
                <w:noProof/>
                <w:webHidden/>
              </w:rPr>
              <w:instrText xml:space="preserve"> PAGEREF _Toc350373606 \h </w:instrText>
            </w:r>
            <w:r w:rsidR="00653591">
              <w:rPr>
                <w:noProof/>
                <w:webHidden/>
              </w:rPr>
            </w:r>
            <w:r w:rsidR="00653591">
              <w:rPr>
                <w:noProof/>
                <w:webHidden/>
              </w:rPr>
              <w:fldChar w:fldCharType="separate"/>
            </w:r>
            <w:r w:rsidR="00653591">
              <w:rPr>
                <w:noProof/>
                <w:webHidden/>
              </w:rPr>
              <w:t>4</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07" w:history="1">
            <w:r w:rsidR="00653591" w:rsidRPr="00A15CF4">
              <w:rPr>
                <w:rStyle w:val="Hyperlink"/>
                <w:noProof/>
              </w:rPr>
              <w:t>Default values</w:t>
            </w:r>
            <w:r w:rsidR="00653591">
              <w:rPr>
                <w:noProof/>
                <w:webHidden/>
              </w:rPr>
              <w:tab/>
            </w:r>
            <w:r w:rsidR="00653591">
              <w:rPr>
                <w:noProof/>
                <w:webHidden/>
              </w:rPr>
              <w:fldChar w:fldCharType="begin"/>
            </w:r>
            <w:r w:rsidR="00653591">
              <w:rPr>
                <w:noProof/>
                <w:webHidden/>
              </w:rPr>
              <w:instrText xml:space="preserve"> PAGEREF _Toc350373607 \h </w:instrText>
            </w:r>
            <w:r w:rsidR="00653591">
              <w:rPr>
                <w:noProof/>
                <w:webHidden/>
              </w:rPr>
            </w:r>
            <w:r w:rsidR="00653591">
              <w:rPr>
                <w:noProof/>
                <w:webHidden/>
              </w:rPr>
              <w:fldChar w:fldCharType="separate"/>
            </w:r>
            <w:r w:rsidR="00653591">
              <w:rPr>
                <w:noProof/>
                <w:webHidden/>
              </w:rPr>
              <w:t>4</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08" w:history="1">
            <w:r w:rsidR="00653591" w:rsidRPr="00A15CF4">
              <w:rPr>
                <w:rStyle w:val="Hyperlink"/>
                <w:noProof/>
              </w:rPr>
              <w:t>Sets and Graphs</w:t>
            </w:r>
            <w:r w:rsidR="00653591">
              <w:rPr>
                <w:noProof/>
                <w:webHidden/>
              </w:rPr>
              <w:tab/>
            </w:r>
            <w:r w:rsidR="00653591">
              <w:rPr>
                <w:noProof/>
                <w:webHidden/>
              </w:rPr>
              <w:fldChar w:fldCharType="begin"/>
            </w:r>
            <w:r w:rsidR="00653591">
              <w:rPr>
                <w:noProof/>
                <w:webHidden/>
              </w:rPr>
              <w:instrText xml:space="preserve"> PAGEREF _Toc350373608 \h </w:instrText>
            </w:r>
            <w:r w:rsidR="00653591">
              <w:rPr>
                <w:noProof/>
                <w:webHidden/>
              </w:rPr>
            </w:r>
            <w:r w:rsidR="00653591">
              <w:rPr>
                <w:noProof/>
                <w:webHidden/>
              </w:rPr>
              <w:fldChar w:fldCharType="separate"/>
            </w:r>
            <w:r w:rsidR="00653591">
              <w:rPr>
                <w:noProof/>
                <w:webHidden/>
              </w:rPr>
              <w:t>5</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09" w:history="1">
            <w:r w:rsidR="00653591" w:rsidRPr="00A15CF4">
              <w:rPr>
                <w:rStyle w:val="Hyperlink"/>
                <w:noProof/>
              </w:rPr>
              <w:t>How to interpret the different Dependency Options</w:t>
            </w:r>
            <w:r w:rsidR="00653591">
              <w:rPr>
                <w:noProof/>
                <w:webHidden/>
              </w:rPr>
              <w:tab/>
            </w:r>
            <w:r w:rsidR="00653591">
              <w:rPr>
                <w:noProof/>
                <w:webHidden/>
              </w:rPr>
              <w:fldChar w:fldCharType="begin"/>
            </w:r>
            <w:r w:rsidR="00653591">
              <w:rPr>
                <w:noProof/>
                <w:webHidden/>
              </w:rPr>
              <w:instrText xml:space="preserve"> PAGEREF _Toc350373609 \h </w:instrText>
            </w:r>
            <w:r w:rsidR="00653591">
              <w:rPr>
                <w:noProof/>
                <w:webHidden/>
              </w:rPr>
            </w:r>
            <w:r w:rsidR="00653591">
              <w:rPr>
                <w:noProof/>
                <w:webHidden/>
              </w:rPr>
              <w:fldChar w:fldCharType="separate"/>
            </w:r>
            <w:r w:rsidR="00653591">
              <w:rPr>
                <w:noProof/>
                <w:webHidden/>
              </w:rPr>
              <w:t>5</w:t>
            </w:r>
            <w:r w:rsidR="00653591">
              <w:rPr>
                <w:noProof/>
                <w:webHidden/>
              </w:rPr>
              <w:fldChar w:fldCharType="end"/>
            </w:r>
          </w:hyperlink>
        </w:p>
        <w:p w:rsidR="00653591" w:rsidRDefault="009800EC">
          <w:pPr>
            <w:pStyle w:val="TOC3"/>
            <w:tabs>
              <w:tab w:val="right" w:leader="dot" w:pos="9062"/>
            </w:tabs>
            <w:rPr>
              <w:rFonts w:eastAsiaTheme="minorEastAsia"/>
              <w:noProof/>
            </w:rPr>
          </w:pPr>
          <w:hyperlink w:anchor="_Toc350373610" w:history="1">
            <w:r w:rsidR="00653591" w:rsidRPr="00A15CF4">
              <w:rPr>
                <w:rStyle w:val="Hyperlink"/>
                <w:noProof/>
              </w:rPr>
              <w:t>Build Errors and Dependency Options</w:t>
            </w:r>
            <w:r w:rsidR="00653591">
              <w:rPr>
                <w:noProof/>
                <w:webHidden/>
              </w:rPr>
              <w:tab/>
            </w:r>
            <w:r w:rsidR="00653591">
              <w:rPr>
                <w:noProof/>
                <w:webHidden/>
              </w:rPr>
              <w:fldChar w:fldCharType="begin"/>
            </w:r>
            <w:r w:rsidR="00653591">
              <w:rPr>
                <w:noProof/>
                <w:webHidden/>
              </w:rPr>
              <w:instrText xml:space="preserve"> PAGEREF _Toc350373610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11" w:history="1">
            <w:r w:rsidR="00653591" w:rsidRPr="00A15CF4">
              <w:rPr>
                <w:rStyle w:val="Hyperlink"/>
                <w:noProof/>
              </w:rPr>
              <w:t>Global Bundle commands</w:t>
            </w:r>
            <w:r w:rsidR="00653591">
              <w:rPr>
                <w:noProof/>
                <w:webHidden/>
              </w:rPr>
              <w:tab/>
            </w:r>
            <w:r w:rsidR="00653591">
              <w:rPr>
                <w:noProof/>
                <w:webHidden/>
              </w:rPr>
              <w:fldChar w:fldCharType="begin"/>
            </w:r>
            <w:r w:rsidR="00653591">
              <w:rPr>
                <w:noProof/>
                <w:webHidden/>
              </w:rPr>
              <w:instrText xml:space="preserve"> PAGEREF _Toc350373611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9800EC">
          <w:pPr>
            <w:pStyle w:val="TOC1"/>
            <w:tabs>
              <w:tab w:val="right" w:leader="dot" w:pos="9062"/>
            </w:tabs>
            <w:rPr>
              <w:rFonts w:eastAsiaTheme="minorEastAsia"/>
              <w:noProof/>
            </w:rPr>
          </w:pPr>
          <w:hyperlink w:anchor="_Toc350373612" w:history="1">
            <w:r w:rsidR="00653591" w:rsidRPr="00A15CF4">
              <w:rPr>
                <w:rStyle w:val="Hyperlink"/>
                <w:noProof/>
              </w:rPr>
              <w:t>Refresh on Update</w:t>
            </w:r>
            <w:r w:rsidR="00653591">
              <w:rPr>
                <w:noProof/>
                <w:webHidden/>
              </w:rPr>
              <w:tab/>
            </w:r>
            <w:r w:rsidR="00653591">
              <w:rPr>
                <w:noProof/>
                <w:webHidden/>
              </w:rPr>
              <w:fldChar w:fldCharType="begin"/>
            </w:r>
            <w:r w:rsidR="00653591">
              <w:rPr>
                <w:noProof/>
                <w:webHidden/>
              </w:rPr>
              <w:instrText xml:space="preserve"> PAGEREF _Toc350373612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9800EC">
          <w:pPr>
            <w:pStyle w:val="TOC1"/>
            <w:tabs>
              <w:tab w:val="right" w:leader="dot" w:pos="9062"/>
            </w:tabs>
            <w:rPr>
              <w:rFonts w:eastAsiaTheme="minorEastAsia"/>
              <w:noProof/>
            </w:rPr>
          </w:pPr>
          <w:hyperlink w:anchor="_Toc350373613" w:history="1">
            <w:r w:rsidR="00653591" w:rsidRPr="00A15CF4">
              <w:rPr>
                <w:rStyle w:val="Hyperlink"/>
                <w:noProof/>
              </w:rPr>
              <w:t>Update on Build</w:t>
            </w:r>
            <w:r w:rsidR="00653591">
              <w:rPr>
                <w:noProof/>
                <w:webHidden/>
              </w:rPr>
              <w:tab/>
            </w:r>
            <w:r w:rsidR="00653591">
              <w:rPr>
                <w:noProof/>
                <w:webHidden/>
              </w:rPr>
              <w:fldChar w:fldCharType="begin"/>
            </w:r>
            <w:r w:rsidR="00653591">
              <w:rPr>
                <w:noProof/>
                <w:webHidden/>
              </w:rPr>
              <w:instrText xml:space="preserve"> PAGEREF _Toc350373613 \h </w:instrText>
            </w:r>
            <w:r w:rsidR="00653591">
              <w:rPr>
                <w:noProof/>
                <w:webHidden/>
              </w:rPr>
            </w:r>
            <w:r w:rsidR="00653591">
              <w:rPr>
                <w:noProof/>
                <w:webHidden/>
              </w:rPr>
              <w:fldChar w:fldCharType="separate"/>
            </w:r>
            <w:r w:rsidR="00653591">
              <w:rPr>
                <w:noProof/>
                <w:webHidden/>
              </w:rPr>
              <w:t>7</w:t>
            </w:r>
            <w:r w:rsidR="00653591">
              <w:rPr>
                <w:noProof/>
                <w:webHidden/>
              </w:rPr>
              <w:fldChar w:fldCharType="end"/>
            </w:r>
          </w:hyperlink>
        </w:p>
        <w:p w:rsidR="00653591" w:rsidRDefault="009800EC">
          <w:pPr>
            <w:pStyle w:val="TOC1"/>
            <w:tabs>
              <w:tab w:val="right" w:leader="dot" w:pos="9062"/>
            </w:tabs>
            <w:rPr>
              <w:rFonts w:eastAsiaTheme="minorEastAsia"/>
              <w:noProof/>
            </w:rPr>
          </w:pPr>
          <w:hyperlink w:anchor="_Toc350373614" w:history="1">
            <w:r w:rsidR="00653591" w:rsidRPr="00A15CF4">
              <w:rPr>
                <w:rStyle w:val="Hyperlink"/>
                <w:noProof/>
              </w:rPr>
              <w:t>Update Bundle-ClassPath on Activate/Deactivate</w:t>
            </w:r>
            <w:r w:rsidR="00653591">
              <w:rPr>
                <w:noProof/>
                <w:webHidden/>
              </w:rPr>
              <w:tab/>
            </w:r>
            <w:r w:rsidR="00653591">
              <w:rPr>
                <w:noProof/>
                <w:webHidden/>
              </w:rPr>
              <w:fldChar w:fldCharType="begin"/>
            </w:r>
            <w:r w:rsidR="00653591">
              <w:rPr>
                <w:noProof/>
                <w:webHidden/>
              </w:rPr>
              <w:instrText xml:space="preserve"> PAGEREF _Toc350373614 \h </w:instrText>
            </w:r>
            <w:r w:rsidR="00653591">
              <w:rPr>
                <w:noProof/>
                <w:webHidden/>
              </w:rPr>
            </w:r>
            <w:r w:rsidR="00653591">
              <w:rPr>
                <w:noProof/>
                <w:webHidden/>
              </w:rPr>
              <w:fldChar w:fldCharType="separate"/>
            </w:r>
            <w:r w:rsidR="00653591">
              <w:rPr>
                <w:noProof/>
                <w:webHidden/>
              </w:rPr>
              <w:t>7</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15" w:history="1">
            <w:r w:rsidR="00653591" w:rsidRPr="00A15CF4">
              <w:rPr>
                <w:rStyle w:val="Hyperlink"/>
                <w:noProof/>
              </w:rPr>
              <w:t>Use the osgi.dev System Property</w:t>
            </w:r>
            <w:r w:rsidR="00653591">
              <w:rPr>
                <w:noProof/>
                <w:webHidden/>
              </w:rPr>
              <w:tab/>
            </w:r>
            <w:r w:rsidR="00653591">
              <w:rPr>
                <w:noProof/>
                <w:webHidden/>
              </w:rPr>
              <w:fldChar w:fldCharType="begin"/>
            </w:r>
            <w:r w:rsidR="00653591">
              <w:rPr>
                <w:noProof/>
                <w:webHidden/>
              </w:rPr>
              <w:instrText xml:space="preserve"> PAGEREF _Toc350373615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16" w:history="1">
            <w:r w:rsidR="00653591" w:rsidRPr="00A15CF4">
              <w:rPr>
                <w:rStyle w:val="Hyperlink"/>
                <w:noProof/>
              </w:rPr>
              <w:t>Use one Output Folder per Source Folder</w:t>
            </w:r>
            <w:r w:rsidR="00653591">
              <w:rPr>
                <w:noProof/>
                <w:webHidden/>
              </w:rPr>
              <w:tab/>
            </w:r>
            <w:r w:rsidR="00653591">
              <w:rPr>
                <w:noProof/>
                <w:webHidden/>
              </w:rPr>
              <w:fldChar w:fldCharType="begin"/>
            </w:r>
            <w:r w:rsidR="00653591">
              <w:rPr>
                <w:noProof/>
                <w:webHidden/>
              </w:rPr>
              <w:instrText xml:space="preserve"> PAGEREF _Toc350373616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17" w:history="1">
            <w:r w:rsidR="00653591" w:rsidRPr="00A15CF4">
              <w:rPr>
                <w:rStyle w:val="Hyperlink"/>
                <w:noProof/>
              </w:rPr>
              <w:t>Add the Output Folder Manually to the Bundle-ClassPath</w:t>
            </w:r>
            <w:r w:rsidR="00653591">
              <w:rPr>
                <w:noProof/>
                <w:webHidden/>
              </w:rPr>
              <w:tab/>
            </w:r>
            <w:r w:rsidR="00653591">
              <w:rPr>
                <w:noProof/>
                <w:webHidden/>
              </w:rPr>
              <w:fldChar w:fldCharType="begin"/>
            </w:r>
            <w:r w:rsidR="00653591">
              <w:rPr>
                <w:noProof/>
                <w:webHidden/>
              </w:rPr>
              <w:instrText xml:space="preserve"> PAGEREF _Toc350373617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9800EC">
          <w:pPr>
            <w:pStyle w:val="TOC1"/>
            <w:tabs>
              <w:tab w:val="right" w:leader="dot" w:pos="9062"/>
            </w:tabs>
            <w:rPr>
              <w:rFonts w:eastAsiaTheme="minorEastAsia"/>
              <w:noProof/>
            </w:rPr>
          </w:pPr>
          <w:hyperlink w:anchor="_Toc350373618" w:history="1">
            <w:r w:rsidR="00653591" w:rsidRPr="00A15CF4">
              <w:rPr>
                <w:rStyle w:val="Hyperlink"/>
                <w:noProof/>
              </w:rPr>
              <w:t>Set Activation Policy to Eager on Activate</w:t>
            </w:r>
            <w:r w:rsidR="00653591">
              <w:rPr>
                <w:noProof/>
                <w:webHidden/>
              </w:rPr>
              <w:tab/>
            </w:r>
            <w:r w:rsidR="00653591">
              <w:rPr>
                <w:noProof/>
                <w:webHidden/>
              </w:rPr>
              <w:fldChar w:fldCharType="begin"/>
            </w:r>
            <w:r w:rsidR="00653591">
              <w:rPr>
                <w:noProof/>
                <w:webHidden/>
              </w:rPr>
              <w:instrText xml:space="preserve"> PAGEREF _Toc350373618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9800EC">
          <w:pPr>
            <w:pStyle w:val="TOC1"/>
            <w:tabs>
              <w:tab w:val="right" w:leader="dot" w:pos="9062"/>
            </w:tabs>
            <w:rPr>
              <w:rFonts w:eastAsiaTheme="minorEastAsia"/>
              <w:noProof/>
            </w:rPr>
          </w:pPr>
          <w:hyperlink w:anchor="_Toc350373619" w:history="1">
            <w:r w:rsidR="00653591" w:rsidRPr="00A15CF4">
              <w:rPr>
                <w:rStyle w:val="Hyperlink"/>
                <w:noProof/>
              </w:rPr>
              <w:t>Eager Activation Policy</w:t>
            </w:r>
            <w:r w:rsidR="00653591">
              <w:rPr>
                <w:noProof/>
                <w:webHidden/>
              </w:rPr>
              <w:tab/>
            </w:r>
            <w:r w:rsidR="00653591">
              <w:rPr>
                <w:noProof/>
                <w:webHidden/>
              </w:rPr>
              <w:fldChar w:fldCharType="begin"/>
            </w:r>
            <w:r w:rsidR="00653591">
              <w:rPr>
                <w:noProof/>
                <w:webHidden/>
              </w:rPr>
              <w:instrText xml:space="preserve"> PAGEREF _Toc350373619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9800EC">
          <w:pPr>
            <w:pStyle w:val="TOC1"/>
            <w:tabs>
              <w:tab w:val="right" w:leader="dot" w:pos="9062"/>
            </w:tabs>
            <w:rPr>
              <w:rFonts w:eastAsiaTheme="minorEastAsia"/>
              <w:noProof/>
            </w:rPr>
          </w:pPr>
          <w:hyperlink w:anchor="_Toc350373620" w:history="1">
            <w:r w:rsidR="00653591" w:rsidRPr="00A15CF4">
              <w:rPr>
                <w:rStyle w:val="Hyperlink"/>
                <w:noProof/>
              </w:rPr>
              <w:t>Handle External Commands Automatically</w:t>
            </w:r>
            <w:r w:rsidR="00653591">
              <w:rPr>
                <w:noProof/>
                <w:webHidden/>
              </w:rPr>
              <w:tab/>
            </w:r>
            <w:r w:rsidR="00653591">
              <w:rPr>
                <w:noProof/>
                <w:webHidden/>
              </w:rPr>
              <w:fldChar w:fldCharType="begin"/>
            </w:r>
            <w:r w:rsidR="00653591">
              <w:rPr>
                <w:noProof/>
                <w:webHidden/>
              </w:rPr>
              <w:instrText xml:space="preserve"> PAGEREF _Toc350373620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9800EC">
          <w:pPr>
            <w:pStyle w:val="TOC1"/>
            <w:tabs>
              <w:tab w:val="right" w:leader="dot" w:pos="9062"/>
            </w:tabs>
            <w:rPr>
              <w:rFonts w:eastAsiaTheme="minorEastAsia"/>
              <w:noProof/>
            </w:rPr>
          </w:pPr>
          <w:hyperlink w:anchor="_Toc350373621" w:history="1">
            <w:r w:rsidR="00653591" w:rsidRPr="00A15CF4">
              <w:rPr>
                <w:rStyle w:val="Hyperlink"/>
                <w:noProof/>
              </w:rPr>
              <w:t>Allow Plug-Ins that makes Contributions to the Workbench</w:t>
            </w:r>
            <w:r w:rsidR="00653591">
              <w:rPr>
                <w:noProof/>
                <w:webHidden/>
              </w:rPr>
              <w:tab/>
            </w:r>
            <w:r w:rsidR="00653591">
              <w:rPr>
                <w:noProof/>
                <w:webHidden/>
              </w:rPr>
              <w:fldChar w:fldCharType="begin"/>
            </w:r>
            <w:r w:rsidR="00653591">
              <w:rPr>
                <w:noProof/>
                <w:webHidden/>
              </w:rPr>
              <w:instrText xml:space="preserve"> PAGEREF _Toc350373621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22" w:history="1">
            <w:r w:rsidR="00653591" w:rsidRPr="00A15CF4">
              <w:rPr>
                <w:rStyle w:val="Hyperlink"/>
                <w:noProof/>
              </w:rPr>
              <w:t>Context Bindings</w:t>
            </w:r>
            <w:r w:rsidR="00653591">
              <w:rPr>
                <w:noProof/>
                <w:webHidden/>
              </w:rPr>
              <w:tab/>
            </w:r>
            <w:r w:rsidR="00653591">
              <w:rPr>
                <w:noProof/>
                <w:webHidden/>
              </w:rPr>
              <w:fldChar w:fldCharType="begin"/>
            </w:r>
            <w:r w:rsidR="00653591">
              <w:rPr>
                <w:noProof/>
                <w:webHidden/>
              </w:rPr>
              <w:instrText xml:space="preserve"> PAGEREF _Toc350373622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23" w:history="1">
            <w:r w:rsidR="00653591" w:rsidRPr="00A15CF4">
              <w:rPr>
                <w:rStyle w:val="Hyperlink"/>
                <w:noProof/>
              </w:rPr>
              <w:t>Dynamic UI Contributions</w:t>
            </w:r>
            <w:r w:rsidR="00653591">
              <w:rPr>
                <w:noProof/>
                <w:webHidden/>
              </w:rPr>
              <w:tab/>
            </w:r>
            <w:r w:rsidR="00653591">
              <w:rPr>
                <w:noProof/>
                <w:webHidden/>
              </w:rPr>
              <w:fldChar w:fldCharType="begin"/>
            </w:r>
            <w:r w:rsidR="00653591">
              <w:rPr>
                <w:noProof/>
                <w:webHidden/>
              </w:rPr>
              <w:instrText xml:space="preserve"> PAGEREF _Toc350373623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9800EC">
          <w:pPr>
            <w:pStyle w:val="TOC3"/>
            <w:tabs>
              <w:tab w:val="right" w:leader="dot" w:pos="9062"/>
            </w:tabs>
            <w:rPr>
              <w:rFonts w:eastAsiaTheme="minorEastAsia"/>
              <w:noProof/>
            </w:rPr>
          </w:pPr>
          <w:hyperlink w:anchor="_Toc350373624" w:history="1">
            <w:r w:rsidR="00653591" w:rsidRPr="00A15CF4">
              <w:rPr>
                <w:rStyle w:val="Hyperlink"/>
                <w:noProof/>
              </w:rPr>
              <w:t>Standard Perspectives</w:t>
            </w:r>
            <w:r w:rsidR="00653591">
              <w:rPr>
                <w:noProof/>
                <w:webHidden/>
              </w:rPr>
              <w:tab/>
            </w:r>
            <w:r w:rsidR="00653591">
              <w:rPr>
                <w:noProof/>
                <w:webHidden/>
              </w:rPr>
              <w:fldChar w:fldCharType="begin"/>
            </w:r>
            <w:r w:rsidR="00653591">
              <w:rPr>
                <w:noProof/>
                <w:webHidden/>
              </w:rPr>
              <w:instrText xml:space="preserve"> PAGEREF _Toc350373624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9800EC">
          <w:pPr>
            <w:pStyle w:val="TOC3"/>
            <w:tabs>
              <w:tab w:val="right" w:leader="dot" w:pos="9062"/>
            </w:tabs>
            <w:rPr>
              <w:rFonts w:eastAsiaTheme="minorEastAsia"/>
              <w:noProof/>
            </w:rPr>
          </w:pPr>
          <w:hyperlink w:anchor="_Toc350373625" w:history="1">
            <w:r w:rsidR="00653591" w:rsidRPr="00A15CF4">
              <w:rPr>
                <w:rStyle w:val="Hyperlink"/>
                <w:noProof/>
              </w:rPr>
              <w:t>Customized Perspectives</w:t>
            </w:r>
            <w:r w:rsidR="00653591">
              <w:rPr>
                <w:noProof/>
                <w:webHidden/>
              </w:rPr>
              <w:tab/>
            </w:r>
            <w:r w:rsidR="00653591">
              <w:rPr>
                <w:noProof/>
                <w:webHidden/>
              </w:rPr>
              <w:fldChar w:fldCharType="begin"/>
            </w:r>
            <w:r w:rsidR="00653591">
              <w:rPr>
                <w:noProof/>
                <w:webHidden/>
              </w:rPr>
              <w:instrText xml:space="preserve"> PAGEREF _Toc350373625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9800EC">
          <w:pPr>
            <w:pStyle w:val="TOC3"/>
            <w:tabs>
              <w:tab w:val="right" w:leader="dot" w:pos="9062"/>
            </w:tabs>
            <w:rPr>
              <w:rFonts w:eastAsiaTheme="minorEastAsia"/>
              <w:noProof/>
            </w:rPr>
          </w:pPr>
          <w:hyperlink w:anchor="_Toc350373626" w:history="1">
            <w:r w:rsidR="00653591" w:rsidRPr="00A15CF4">
              <w:rPr>
                <w:rStyle w:val="Hyperlink"/>
                <w:noProof/>
              </w:rPr>
              <w:t>Dynamic Menu contributions in Version 4.2</w:t>
            </w:r>
            <w:r w:rsidR="00653591">
              <w:rPr>
                <w:noProof/>
                <w:webHidden/>
              </w:rPr>
              <w:tab/>
            </w:r>
            <w:r w:rsidR="00653591">
              <w:rPr>
                <w:noProof/>
                <w:webHidden/>
              </w:rPr>
              <w:fldChar w:fldCharType="begin"/>
            </w:r>
            <w:r w:rsidR="00653591">
              <w:rPr>
                <w:noProof/>
                <w:webHidden/>
              </w:rPr>
              <w:instrText xml:space="preserve"> PAGEREF _Toc350373626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9800EC">
          <w:pPr>
            <w:pStyle w:val="TOC2"/>
            <w:tabs>
              <w:tab w:val="right" w:leader="dot" w:pos="9062"/>
            </w:tabs>
            <w:rPr>
              <w:rFonts w:eastAsiaTheme="minorEastAsia"/>
              <w:noProof/>
            </w:rPr>
          </w:pPr>
          <w:hyperlink w:anchor="_Toc350373627" w:history="1">
            <w:r w:rsidR="00653591" w:rsidRPr="00A15CF4">
              <w:rPr>
                <w:rStyle w:val="Hyperlink"/>
                <w:noProof/>
              </w:rPr>
              <w:t>Extensions and Extension Points</w:t>
            </w:r>
            <w:r w:rsidR="00653591">
              <w:rPr>
                <w:noProof/>
                <w:webHidden/>
              </w:rPr>
              <w:tab/>
            </w:r>
            <w:r w:rsidR="00653591">
              <w:rPr>
                <w:noProof/>
                <w:webHidden/>
              </w:rPr>
              <w:fldChar w:fldCharType="begin"/>
            </w:r>
            <w:r w:rsidR="00653591">
              <w:rPr>
                <w:noProof/>
                <w:webHidden/>
              </w:rPr>
              <w:instrText xml:space="preserve"> PAGEREF _Toc350373627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9800EC">
          <w:pPr>
            <w:pStyle w:val="TOC1"/>
            <w:tabs>
              <w:tab w:val="right" w:leader="dot" w:pos="9062"/>
            </w:tabs>
            <w:rPr>
              <w:rFonts w:eastAsiaTheme="minorEastAsia"/>
              <w:noProof/>
            </w:rPr>
          </w:pPr>
          <w:hyperlink w:anchor="_Toc350373628" w:history="1">
            <w:r w:rsidR="00653591" w:rsidRPr="00A15CF4">
              <w:rPr>
                <w:rStyle w:val="Hyperlink"/>
                <w:noProof/>
              </w:rPr>
              <w:t>Saving Resources before executing Bundle Operations</w:t>
            </w:r>
            <w:r w:rsidR="00653591">
              <w:rPr>
                <w:noProof/>
                <w:webHidden/>
              </w:rPr>
              <w:tab/>
            </w:r>
            <w:r w:rsidR="00653591">
              <w:rPr>
                <w:noProof/>
                <w:webHidden/>
              </w:rPr>
              <w:fldChar w:fldCharType="begin"/>
            </w:r>
            <w:r w:rsidR="00653591">
              <w:rPr>
                <w:noProof/>
                <w:webHidden/>
              </w:rPr>
              <w:instrText xml:space="preserve"> PAGEREF _Toc350373628 \h </w:instrText>
            </w:r>
            <w:r w:rsidR="00653591">
              <w:rPr>
                <w:noProof/>
                <w:webHidden/>
              </w:rPr>
            </w:r>
            <w:r w:rsidR="00653591">
              <w:rPr>
                <w:noProof/>
                <w:webHidden/>
              </w:rPr>
              <w:fldChar w:fldCharType="separate"/>
            </w:r>
            <w:r w:rsidR="00653591">
              <w:rPr>
                <w:noProof/>
                <w:webHidden/>
              </w:rPr>
              <w:t>11</w:t>
            </w:r>
            <w:r w:rsidR="00653591">
              <w:rPr>
                <w:noProof/>
                <w:webHidden/>
              </w:rPr>
              <w:fldChar w:fldCharType="end"/>
            </w:r>
          </w:hyperlink>
        </w:p>
        <w:p w:rsidR="008A76C9" w:rsidRDefault="008A76C9">
          <w:r>
            <w:rPr>
              <w:b/>
              <w:bCs/>
              <w:noProof/>
            </w:rPr>
            <w:fldChar w:fldCharType="end"/>
          </w:r>
        </w:p>
      </w:sdtContent>
    </w:sdt>
    <w:p w:rsidR="006F1111" w:rsidRPr="006F1111" w:rsidRDefault="006F1111" w:rsidP="005A5F53">
      <w:pPr>
        <w:pStyle w:val="Heading1"/>
      </w:pPr>
      <w:bookmarkStart w:id="0" w:name="_Toc350373601"/>
      <w:r>
        <w:lastRenderedPageBreak/>
        <w:t>How to</w:t>
      </w:r>
      <w:bookmarkEnd w:id="0"/>
    </w:p>
    <w:p w:rsidR="000E46C1" w:rsidRDefault="000E46C1" w:rsidP="006F1111"/>
    <w:p w:rsidR="006D03EA" w:rsidRDefault="00F6689C" w:rsidP="006F1111">
      <w:r>
        <w:t>All options</w:t>
      </w:r>
      <w:r w:rsidR="00CA44C1">
        <w:t xml:space="preserve"> </w:t>
      </w:r>
      <w:proofErr w:type="gramStart"/>
      <w:r>
        <w:t xml:space="preserve">are </w:t>
      </w:r>
      <w:r w:rsidR="005A672C">
        <w:t>placed</w:t>
      </w:r>
      <w:proofErr w:type="gramEnd"/>
      <w:r w:rsidR="005A672C">
        <w:t xml:space="preserve"> on</w:t>
      </w:r>
      <w:r w:rsidR="00400330">
        <w:t xml:space="preserve"> </w:t>
      </w:r>
      <w:r>
        <w:t>the Bundle menus</w:t>
      </w:r>
      <w:r w:rsidR="00323EFF">
        <w:t>.</w:t>
      </w:r>
      <w:r>
        <w:t xml:space="preserve"> </w:t>
      </w:r>
      <w:r w:rsidR="00030A7C">
        <w:t xml:space="preserve">The global options </w:t>
      </w:r>
      <w:r w:rsidR="006F1111">
        <w:t xml:space="preserve">are set in the Bundle </w:t>
      </w:r>
      <w:r w:rsidR="00617CE5">
        <w:t xml:space="preserve">main menu and the </w:t>
      </w:r>
      <w:r w:rsidRPr="00F6689C">
        <w:rPr>
          <w:i/>
        </w:rPr>
        <w:t>Eager</w:t>
      </w:r>
      <w:r w:rsidR="00617CE5" w:rsidRPr="00F6689C">
        <w:rPr>
          <w:i/>
        </w:rPr>
        <w:t xml:space="preserve"> </w:t>
      </w:r>
      <w:r w:rsidRPr="00F6689C">
        <w:rPr>
          <w:i/>
        </w:rPr>
        <w:t>Activation Policy</w:t>
      </w:r>
      <w:r>
        <w:t xml:space="preserve"> </w:t>
      </w:r>
      <w:r w:rsidR="00617CE5">
        <w:t>option</w:t>
      </w:r>
      <w:r w:rsidR="006F1111">
        <w:t xml:space="preserve"> </w:t>
      </w:r>
      <w:r w:rsidR="00617CE5">
        <w:t>for individual bundles from the context pop-up</w:t>
      </w:r>
      <w:r w:rsidR="006D03EA">
        <w:t xml:space="preserve"> menus in the Package Explorer, </w:t>
      </w:r>
      <w:r w:rsidR="002A092F">
        <w:t xml:space="preserve">the </w:t>
      </w:r>
      <w:r w:rsidR="00617CE5">
        <w:t xml:space="preserve">Bundle </w:t>
      </w:r>
      <w:r w:rsidR="006D03EA">
        <w:t xml:space="preserve">List Page View and the Bundle Details Page </w:t>
      </w:r>
      <w:r w:rsidR="00617CE5">
        <w:t>View.</w:t>
      </w:r>
    </w:p>
    <w:p w:rsidR="009D04C8" w:rsidRDefault="000E46C1" w:rsidP="006F1111">
      <w:r>
        <w:rPr>
          <w:noProof/>
          <w:lang w:val="nb-NO" w:eastAsia="nb-NO"/>
        </w:rPr>
        <mc:AlternateContent>
          <mc:Choice Requires="wps">
            <w:drawing>
              <wp:inline distT="0" distB="0" distL="0" distR="0" wp14:anchorId="5FD1E241" wp14:editId="11E1BB59">
                <wp:extent cx="3962400" cy="5400675"/>
                <wp:effectExtent l="0" t="0" r="19050" b="28575"/>
                <wp:docPr id="19" name="Text Box 19"/>
                <wp:cNvGraphicFramePr/>
                <a:graphic xmlns:a="http://schemas.openxmlformats.org/drawingml/2006/main">
                  <a:graphicData uri="http://schemas.microsoft.com/office/word/2010/wordprocessingShape">
                    <wps:wsp>
                      <wps:cNvSpPr txBox="1"/>
                      <wps:spPr>
                        <a:xfrm>
                          <a:off x="0" y="0"/>
                          <a:ext cx="3962400" cy="540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46C1" w:rsidRDefault="00BF537C" w:rsidP="000E46C1">
                            <w:r>
                              <w:rPr>
                                <w:noProof/>
                                <w:lang w:val="nb-NO" w:eastAsia="nb-NO"/>
                              </w:rPr>
                              <w:drawing>
                                <wp:inline distT="0" distB="0" distL="0" distR="0">
                                  <wp:extent cx="3571875" cy="504571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Menu.jpg"/>
                                          <pic:cNvPicPr/>
                                        </pic:nvPicPr>
                                        <pic:blipFill>
                                          <a:blip r:embed="rId8">
                                            <a:extLst>
                                              <a:ext uri="{28A0092B-C50C-407E-A947-70E740481C1C}">
                                                <a14:useLocalDpi xmlns:a14="http://schemas.microsoft.com/office/drawing/2010/main" val="0"/>
                                              </a:ext>
                                            </a:extLst>
                                          </a:blip>
                                          <a:stretch>
                                            <a:fillRect/>
                                          </a:stretch>
                                        </pic:blipFill>
                                        <pic:spPr>
                                          <a:xfrm>
                                            <a:off x="0" y="0"/>
                                            <a:ext cx="3571875" cy="5045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D1E241" id="_x0000_t202" coordsize="21600,21600" o:spt="202" path="m,l,21600r21600,l21600,xe">
                <v:stroke joinstyle="miter"/>
                <v:path gradientshapeok="t" o:connecttype="rect"/>
              </v:shapetype>
              <v:shape id="Text Box 19" o:spid="_x0000_s1026" type="#_x0000_t202" style="width:312pt;height:4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" fillcolor="white [3201]" strokeweight=".5pt">
                <v:textbox>
                  <w:txbxContent>
                    <w:p w:rsidR="000E46C1" w:rsidRDefault="00BF537C" w:rsidP="000E46C1">
                      <w:r>
                        <w:rPr>
                          <w:noProof/>
                          <w:lang w:val="nb-NO" w:eastAsia="nb-NO"/>
                        </w:rPr>
                        <w:drawing>
                          <wp:inline distT="0" distB="0" distL="0" distR="0">
                            <wp:extent cx="3571875" cy="504571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Menu.jpg"/>
                                    <pic:cNvPicPr/>
                                  </pic:nvPicPr>
                                  <pic:blipFill>
                                    <a:blip r:embed="rId8">
                                      <a:extLst>
                                        <a:ext uri="{28A0092B-C50C-407E-A947-70E740481C1C}">
                                          <a14:useLocalDpi xmlns:a14="http://schemas.microsoft.com/office/drawing/2010/main" val="0"/>
                                        </a:ext>
                                      </a:extLst>
                                    </a:blip>
                                    <a:stretch>
                                      <a:fillRect/>
                                    </a:stretch>
                                  </pic:blipFill>
                                  <pic:spPr>
                                    <a:xfrm>
                                      <a:off x="0" y="0"/>
                                      <a:ext cx="3571875" cy="5045710"/>
                                    </a:xfrm>
                                    <a:prstGeom prst="rect">
                                      <a:avLst/>
                                    </a:prstGeom>
                                  </pic:spPr>
                                </pic:pic>
                              </a:graphicData>
                            </a:graphic>
                          </wp:inline>
                        </w:drawing>
                      </w:r>
                    </w:p>
                  </w:txbxContent>
                </v:textbox>
                <w10:anchorlock/>
              </v:shape>
            </w:pict>
          </mc:Fallback>
        </mc:AlternateContent>
      </w:r>
      <w:bookmarkStart w:id="1" w:name="_GoBack"/>
      <w:bookmarkEnd w:id="1"/>
    </w:p>
    <w:p w:rsidR="0025309C" w:rsidRDefault="0025309C" w:rsidP="006F1111">
      <w:r>
        <w:rPr>
          <w:noProof/>
          <w:lang w:val="nb-NO" w:eastAsia="nb-NO"/>
        </w:rPr>
        <w:lastRenderedPageBreak/>
        <mc:AlternateContent>
          <mc:Choice Requires="wps">
            <w:drawing>
              <wp:inline distT="0" distB="0" distL="0" distR="0">
                <wp:extent cx="5924550" cy="5915025"/>
                <wp:effectExtent l="0" t="0" r="0" b="0"/>
                <wp:docPr id="6" name="Text Box 6"/>
                <wp:cNvGraphicFramePr/>
                <a:graphic xmlns:a="http://schemas.openxmlformats.org/drawingml/2006/main">
                  <a:graphicData uri="http://schemas.microsoft.com/office/word/2010/wordprocessingShape">
                    <wps:wsp>
                      <wps:cNvSpPr txBox="1"/>
                      <wps:spPr>
                        <a:xfrm>
                          <a:off x="0" y="0"/>
                          <a:ext cx="5924550" cy="591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309C" w:rsidRDefault="0025309C">
                            <w:r>
                              <w:rPr>
                                <w:noProof/>
                                <w:lang w:val="nb-NO" w:eastAsia="nb-NO"/>
                              </w:rPr>
                              <w:drawing>
                                <wp:inline distT="0" distB="0" distL="0" distR="0" wp14:anchorId="42753B99" wp14:editId="4E97D3F0">
                                  <wp:extent cx="5695950" cy="580721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262" cy="58167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7" type="#_x0000_t202" style="width:466.5pt;height:4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" filled="f" stroked="f" strokeweight=".5pt">
                <v:textbox>
                  <w:txbxContent>
                    <w:p w:rsidR="0025309C" w:rsidRDefault="0025309C">
                      <w:r>
                        <w:rPr>
                          <w:noProof/>
                          <w:lang w:val="nb-NO" w:eastAsia="nb-NO"/>
                        </w:rPr>
                        <w:drawing>
                          <wp:inline distT="0" distB="0" distL="0" distR="0" wp14:anchorId="42753B99" wp14:editId="4E97D3F0">
                            <wp:extent cx="5695950" cy="580721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262" cy="5816707"/>
                                    </a:xfrm>
                                    <a:prstGeom prst="rect">
                                      <a:avLst/>
                                    </a:prstGeom>
                                  </pic:spPr>
                                </pic:pic>
                              </a:graphicData>
                            </a:graphic>
                          </wp:inline>
                        </w:drawing>
                      </w:r>
                    </w:p>
                  </w:txbxContent>
                </v:textbox>
                <w10:anchorlock/>
              </v:shape>
            </w:pict>
          </mc:Fallback>
        </mc:AlternateContent>
      </w:r>
    </w:p>
    <w:p w:rsidR="006F1111" w:rsidRDefault="00CA44C1" w:rsidP="006F1111">
      <w:r>
        <w:t xml:space="preserve">Bundle dependencies are set in the </w:t>
      </w:r>
      <w:r w:rsidRPr="00CA44C1">
        <w:rPr>
          <w:i/>
        </w:rPr>
        <w:t>Partial Dependencies</w:t>
      </w:r>
      <w:r w:rsidR="006D03EA">
        <w:t xml:space="preserve"> dialog activated from the B</w:t>
      </w:r>
      <w:r>
        <w:t>undle main menu.</w:t>
      </w:r>
      <w:r w:rsidR="008F1DC5">
        <w:t xml:space="preserve"> The dialog is </w:t>
      </w:r>
      <w:r w:rsidR="002A092F">
        <w:t>modeless</w:t>
      </w:r>
      <w:r w:rsidR="008F1DC5">
        <w:t xml:space="preserve"> </w:t>
      </w:r>
      <w:r w:rsidR="008B0581">
        <w:t>making</w:t>
      </w:r>
      <w:r w:rsidR="002A092F">
        <w:t xml:space="preserve"> it </w:t>
      </w:r>
      <w:r w:rsidR="008F1DC5">
        <w:t xml:space="preserve">possible </w:t>
      </w:r>
      <w:r w:rsidR="002A092F">
        <w:t xml:space="preserve">to </w:t>
      </w:r>
      <w:r w:rsidR="00430C9C">
        <w:t xml:space="preserve">experiment with </w:t>
      </w:r>
      <w:r w:rsidR="008F1DC5">
        <w:t>the different options while the dialog is open.</w:t>
      </w:r>
      <w:r w:rsidR="00307C23">
        <w:t xml:space="preserve"> </w:t>
      </w:r>
    </w:p>
    <w:p w:rsidR="0025309C" w:rsidRDefault="0025309C" w:rsidP="006F1111"/>
    <w:p w:rsidR="00E62D0E" w:rsidRDefault="00E62D0E" w:rsidP="00E62D0E">
      <w:pPr>
        <w:pStyle w:val="Heading1"/>
      </w:pPr>
      <w:bookmarkStart w:id="2" w:name="_Toc350373602"/>
      <w:r>
        <w:t xml:space="preserve">Setting Properties in the </w:t>
      </w:r>
      <w:r w:rsidRPr="00E62D0E">
        <w:t>New Plug-in or OSGi Bundle Project</w:t>
      </w:r>
      <w:r>
        <w:t xml:space="preserve"> Wizard</w:t>
      </w:r>
      <w:bookmarkEnd w:id="2"/>
    </w:p>
    <w:p w:rsidR="00E62D0E" w:rsidRDefault="00E62D0E" w:rsidP="006F1111">
      <w:r>
        <w:t xml:space="preserve">This is a convenience entry in the Bundle main menu, </w:t>
      </w:r>
      <w:r w:rsidR="00AB4D9A">
        <w:t>opening</w:t>
      </w:r>
      <w:r>
        <w:t xml:space="preserve"> the same wizard as the </w:t>
      </w:r>
      <w:r w:rsidRPr="00E62D0E">
        <w:rPr>
          <w:i/>
        </w:rPr>
        <w:t>New Plug-in Project</w:t>
      </w:r>
      <w:r>
        <w:t xml:space="preserve"> wizard fro</w:t>
      </w:r>
      <w:r w:rsidR="004E4CF0">
        <w:t xml:space="preserve">m the File menu entry. </w:t>
      </w:r>
      <w:r w:rsidR="00242A81">
        <w:t>P</w:t>
      </w:r>
      <w:r>
        <w:t xml:space="preserve">roperties in this wizard </w:t>
      </w:r>
      <w:r w:rsidR="00242A81">
        <w:t xml:space="preserve">that </w:t>
      </w:r>
      <w:r>
        <w:t xml:space="preserve">influence </w:t>
      </w:r>
      <w:r w:rsidR="005A243A">
        <w:t>how bundles are activated and updated</w:t>
      </w:r>
      <w:r w:rsidR="00242A81">
        <w:t xml:space="preserve"> </w:t>
      </w:r>
      <w:proofErr w:type="gramStart"/>
      <w:r w:rsidR="00242A81">
        <w:t>are commented</w:t>
      </w:r>
      <w:proofErr w:type="gramEnd"/>
      <w:r w:rsidR="00242A81">
        <w:t xml:space="preserve"> in this section.</w:t>
      </w:r>
    </w:p>
    <w:p w:rsidR="00E62D0E" w:rsidRDefault="00E62D0E" w:rsidP="006F1111">
      <w:r>
        <w:rPr>
          <w:noProof/>
          <w:lang w:val="nb-NO" w:eastAsia="nb-NO"/>
        </w:rPr>
        <w:lastRenderedPageBreak/>
        <mc:AlternateContent>
          <mc:Choice Requires="wps">
            <w:drawing>
              <wp:inline distT="0" distB="0" distL="0" distR="0" wp14:anchorId="10D04EEB" wp14:editId="227045DF">
                <wp:extent cx="4229100" cy="4743450"/>
                <wp:effectExtent l="0" t="0" r="0" b="0"/>
                <wp:docPr id="2" name="Text Box 2"/>
                <wp:cNvGraphicFramePr/>
                <a:graphic xmlns:a="http://schemas.openxmlformats.org/drawingml/2006/main">
                  <a:graphicData uri="http://schemas.microsoft.com/office/word/2010/wordprocessingShape">
                    <wps:wsp>
                      <wps:cNvSpPr txBox="1"/>
                      <wps:spPr>
                        <a:xfrm>
                          <a:off x="0" y="0"/>
                          <a:ext cx="4229100" cy="474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2D0E" w:rsidRDefault="00FD2190" w:rsidP="00E62D0E">
                            <w:r>
                              <w:rPr>
                                <w:noProof/>
                                <w:lang w:val="nb-NO" w:eastAsia="nb-NO"/>
                              </w:rPr>
                              <w:drawing>
                                <wp:inline distT="0" distB="0" distL="0" distR="0" wp14:anchorId="4888CBE7" wp14:editId="7007833D">
                                  <wp:extent cx="4036230" cy="464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6230" cy="4648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D04EEB" id="Text Box 2" o:spid="_x0000_s1028" type="#_x0000_t202" style="width:333pt;height: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" fillcolor="white [3201]" stroked="f" strokeweight=".5pt">
                <v:textbox>
                  <w:txbxContent>
                    <w:p w:rsidR="00E62D0E" w:rsidRDefault="00FD2190" w:rsidP="00E62D0E">
                      <w:r>
                        <w:rPr>
                          <w:noProof/>
                          <w:lang w:val="nb-NO" w:eastAsia="nb-NO"/>
                        </w:rPr>
                        <w:drawing>
                          <wp:inline distT="0" distB="0" distL="0" distR="0" wp14:anchorId="4888CBE7" wp14:editId="7007833D">
                            <wp:extent cx="4036230" cy="464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6230" cy="4648200"/>
                                    </a:xfrm>
                                    <a:prstGeom prst="rect">
                                      <a:avLst/>
                                    </a:prstGeom>
                                  </pic:spPr>
                                </pic:pic>
                              </a:graphicData>
                            </a:graphic>
                          </wp:inline>
                        </w:drawing>
                      </w:r>
                    </w:p>
                  </w:txbxContent>
                </v:textbox>
                <w10:anchorlock/>
              </v:shape>
            </w:pict>
          </mc:Fallback>
        </mc:AlternateContent>
      </w:r>
      <w:r>
        <w:t xml:space="preserve"> </w:t>
      </w:r>
    </w:p>
    <w:p w:rsidR="00957B2D" w:rsidRDefault="009C4C97" w:rsidP="00957B2D">
      <w:pPr>
        <w:pStyle w:val="Heading2"/>
      </w:pPr>
      <w:bookmarkStart w:id="3" w:name="_Toc350373603"/>
      <w:bookmarkStart w:id="4" w:name="OutputFolder"/>
      <w:r>
        <w:t>Output f</w:t>
      </w:r>
      <w:r w:rsidR="00957B2D">
        <w:t>older</w:t>
      </w:r>
      <w:bookmarkEnd w:id="3"/>
    </w:p>
    <w:bookmarkEnd w:id="4"/>
    <w:p w:rsidR="00E62D0E" w:rsidRPr="00A327FC" w:rsidRDefault="00273F2C" w:rsidP="00E62D0E">
      <w:r>
        <w:t xml:space="preserve">This </w:t>
      </w:r>
      <w:r w:rsidR="00C007C1">
        <w:t xml:space="preserve">setting specifies </w:t>
      </w:r>
      <w:r w:rsidR="008D2474">
        <w:t xml:space="preserve">the default </w:t>
      </w:r>
      <w:r>
        <w:t xml:space="preserve">output folder </w:t>
      </w:r>
      <w:r w:rsidR="00CB51B2">
        <w:t xml:space="preserve">and is where </w:t>
      </w:r>
      <w:r w:rsidR="00CB51B2" w:rsidRPr="00CB51B2">
        <w:t xml:space="preserve">class files </w:t>
      </w:r>
      <w:proofErr w:type="gramStart"/>
      <w:r w:rsidR="00CB51B2" w:rsidRPr="00CB51B2">
        <w:t>are ordinarily generated</w:t>
      </w:r>
      <w:proofErr w:type="gramEnd"/>
      <w:r w:rsidR="00CB51B2" w:rsidRPr="00CB51B2">
        <w:t xml:space="preserve"> (and resource files, copied). </w:t>
      </w:r>
      <w:r w:rsidR="00CB51B2">
        <w:t xml:space="preserve"> </w:t>
      </w:r>
      <w:r w:rsidR="008D2474">
        <w:t xml:space="preserve">The location you specify in this field </w:t>
      </w:r>
      <w:proofErr w:type="gramStart"/>
      <w:r w:rsidR="008D2474">
        <w:t xml:space="preserve">is </w:t>
      </w:r>
      <w:r w:rsidR="00541E65">
        <w:t>added to the Bundle-</w:t>
      </w:r>
      <w:proofErr w:type="spellStart"/>
      <w:r w:rsidR="00541E65">
        <w:t>ClassPath</w:t>
      </w:r>
      <w:proofErr w:type="spellEnd"/>
      <w:r w:rsidR="00541E65">
        <w:t xml:space="preserve"> header in the manifest file and </w:t>
      </w:r>
      <w:r w:rsidR="002630C1">
        <w:t xml:space="preserve">used </w:t>
      </w:r>
      <w:r w:rsidR="00A30B92">
        <w:t>when bundles are s</w:t>
      </w:r>
      <w:r w:rsidR="002630C1">
        <w:t>tart</w:t>
      </w:r>
      <w:r w:rsidR="00A30B92">
        <w:t>ed</w:t>
      </w:r>
      <w:r w:rsidR="002630C1">
        <w:t xml:space="preserve"> (See </w:t>
      </w:r>
      <w:hyperlink r:id="rId11" w:history="1">
        <w:r w:rsidR="00A30B92" w:rsidRPr="00A30B92">
          <w:rPr>
            <w:rStyle w:val="Hyperlink"/>
          </w:rPr>
          <w:t>Start and Stop Bundles</w:t>
        </w:r>
      </w:hyperlink>
      <w:r w:rsidR="00541E65">
        <w:rPr>
          <w:rStyle w:val="Hyperlink"/>
        </w:rPr>
        <w:t>.</w:t>
      </w:r>
      <w:r w:rsidR="00A327FC">
        <w:t>)</w:t>
      </w:r>
      <w:proofErr w:type="gramEnd"/>
      <w:r w:rsidR="00A327FC">
        <w:t xml:space="preserve"> </w:t>
      </w:r>
      <w:r w:rsidR="00541E65">
        <w:t xml:space="preserve">The </w:t>
      </w:r>
      <w:r w:rsidR="006537C4">
        <w:t>Bundle-</w:t>
      </w:r>
      <w:proofErr w:type="spellStart"/>
      <w:r w:rsidR="006537C4">
        <w:t>ClassPath</w:t>
      </w:r>
      <w:proofErr w:type="spellEnd"/>
      <w:r w:rsidR="006537C4">
        <w:t xml:space="preserve"> </w:t>
      </w:r>
      <w:proofErr w:type="gramStart"/>
      <w:r w:rsidR="006537C4">
        <w:t>is updated</w:t>
      </w:r>
      <w:proofErr w:type="gramEnd"/>
      <w:r w:rsidR="006537C4">
        <w:t xml:space="preserve"> automatically </w:t>
      </w:r>
      <w:r w:rsidR="003C7458">
        <w:t xml:space="preserve">if the </w:t>
      </w:r>
      <w:hyperlink w:anchor="_Update_Bundle_Class-Path" w:history="1">
        <w:r w:rsidR="005331FB">
          <w:rPr>
            <w:rStyle w:val="Hyperlink"/>
          </w:rPr>
          <w:t>Update Bundle-</w:t>
        </w:r>
        <w:proofErr w:type="spellStart"/>
        <w:r w:rsidR="005331FB">
          <w:rPr>
            <w:rStyle w:val="Hyperlink"/>
          </w:rPr>
          <w:t>ClassPath</w:t>
        </w:r>
        <w:proofErr w:type="spellEnd"/>
        <w:r w:rsidR="005331FB">
          <w:rPr>
            <w:rStyle w:val="Hyperlink"/>
          </w:rPr>
          <w:t xml:space="preserve"> on Activate/Deactivate</w:t>
        </w:r>
      </w:hyperlink>
      <w:r w:rsidR="003C7458">
        <w:t xml:space="preserve"> is switched on (default)</w:t>
      </w:r>
      <w:r w:rsidR="006537C4">
        <w:t>.</w:t>
      </w:r>
    </w:p>
    <w:p w:rsidR="00957B2D" w:rsidRDefault="00957B2D" w:rsidP="00957B2D">
      <w:pPr>
        <w:pStyle w:val="Heading2"/>
      </w:pPr>
      <w:bookmarkStart w:id="5" w:name="_Target_Platform"/>
      <w:bookmarkStart w:id="6" w:name="_Ref333152223"/>
      <w:bookmarkStart w:id="7" w:name="_Toc350373604"/>
      <w:bookmarkEnd w:id="5"/>
      <w:r>
        <w:t>Target Platform</w:t>
      </w:r>
      <w:bookmarkEnd w:id="6"/>
      <w:bookmarkEnd w:id="7"/>
    </w:p>
    <w:p w:rsidR="00A00B89" w:rsidRDefault="00A00B89" w:rsidP="00957B2D">
      <w:r>
        <w:t>The</w:t>
      </w:r>
      <w:r w:rsidR="00AB4D9A">
        <w:t xml:space="preserve"> InPlace Activator is </w:t>
      </w:r>
      <w:r w:rsidR="00FD2190">
        <w:t>compatible with both target</w:t>
      </w:r>
      <w:r>
        <w:t xml:space="preserve"> platforms </w:t>
      </w:r>
      <w:r w:rsidR="00046CCD">
        <w:t>available</w:t>
      </w:r>
      <w:r>
        <w:t xml:space="preserve"> </w:t>
      </w:r>
      <w:r w:rsidR="00046CCD">
        <w:t>from</w:t>
      </w:r>
      <w:r>
        <w:t xml:space="preserve"> the </w:t>
      </w:r>
      <w:r w:rsidRPr="00A00B89">
        <w:rPr>
          <w:i/>
        </w:rPr>
        <w:t>Target Platform</w:t>
      </w:r>
      <w:r>
        <w:rPr>
          <w:i/>
        </w:rPr>
        <w:t xml:space="preserve"> section </w:t>
      </w:r>
      <w:r w:rsidRPr="00E82F46">
        <w:t>in the wizard</w:t>
      </w:r>
      <w:r>
        <w:rPr>
          <w:i/>
        </w:rPr>
        <w:t>.</w:t>
      </w:r>
    </w:p>
    <w:p w:rsidR="00957B2D" w:rsidRDefault="00957B2D" w:rsidP="00957B2D">
      <w:pPr>
        <w:rPr>
          <w:i/>
        </w:rPr>
      </w:pPr>
      <w:r>
        <w:t xml:space="preserve">If you select </w:t>
      </w:r>
      <w:r w:rsidRPr="00957B2D">
        <w:rPr>
          <w:i/>
        </w:rPr>
        <w:t>an OSGi Framework</w:t>
      </w:r>
      <w:r>
        <w:rPr>
          <w:i/>
        </w:rPr>
        <w:t xml:space="preserve"> </w:t>
      </w:r>
      <w:r w:rsidRPr="00957B2D">
        <w:t>as the</w:t>
      </w:r>
      <w:r>
        <w:rPr>
          <w:i/>
        </w:rPr>
        <w:t xml:space="preserve"> Target Platform</w:t>
      </w:r>
      <w:r w:rsidR="00D1466F">
        <w:rPr>
          <w:i/>
        </w:rPr>
        <w:t xml:space="preserve"> </w:t>
      </w:r>
      <w:r w:rsidR="00D1466F" w:rsidRPr="00A00B89">
        <w:t xml:space="preserve">a pure OSGi bundle project is created </w:t>
      </w:r>
      <w:r w:rsidR="00046CCD">
        <w:t>with a dependency on the imported OSGI framework (“</w:t>
      </w:r>
      <w:proofErr w:type="spellStart"/>
      <w:r w:rsidR="00046CCD">
        <w:t>org.osgi,framework</w:t>
      </w:r>
      <w:proofErr w:type="spellEnd"/>
      <w:r w:rsidR="00046CCD">
        <w:t xml:space="preserve">” package).  Selecting Eclipse </w:t>
      </w:r>
      <w:r w:rsidR="00747468">
        <w:t xml:space="preserve">as the target platform </w:t>
      </w:r>
      <w:r w:rsidR="00046CCD">
        <w:t>makes your plug-in dependent</w:t>
      </w:r>
      <w:r w:rsidR="00D1466F" w:rsidRPr="00A00B89">
        <w:t xml:space="preserve"> on </w:t>
      </w:r>
      <w:r w:rsidR="00A00B89">
        <w:t xml:space="preserve">the </w:t>
      </w:r>
      <w:r w:rsidR="00D1466F" w:rsidRPr="00A00B89">
        <w:t xml:space="preserve">Eclipse </w:t>
      </w:r>
      <w:r w:rsidR="00A00B89">
        <w:t xml:space="preserve">runtime </w:t>
      </w:r>
      <w:r w:rsidR="00046CCD">
        <w:t>(“</w:t>
      </w:r>
      <w:proofErr w:type="spellStart"/>
      <w:r w:rsidR="00046CCD">
        <w:t>org.eclipse.core.runtime</w:t>
      </w:r>
      <w:proofErr w:type="spellEnd"/>
      <w:r w:rsidR="00046CCD">
        <w:t>”</w:t>
      </w:r>
      <w:r w:rsidR="00747468">
        <w:t xml:space="preserve"> </w:t>
      </w:r>
      <w:r w:rsidR="00046CCD">
        <w:t xml:space="preserve">plug-in) and indirectly of the OSGI framework </w:t>
      </w:r>
      <w:r w:rsidR="00747468">
        <w:t xml:space="preserve">and other plug-ins </w:t>
      </w:r>
      <w:r w:rsidR="00046CCD">
        <w:t>through the Eclipse runtime</w:t>
      </w:r>
      <w:r w:rsidR="00747468">
        <w:t xml:space="preserve"> plug-in.  </w:t>
      </w:r>
    </w:p>
    <w:p w:rsidR="00A00B89" w:rsidRDefault="00D1466F" w:rsidP="00A00B89">
      <w:pPr>
        <w:pStyle w:val="Heading2"/>
      </w:pPr>
      <w:bookmarkStart w:id="8" w:name="_Toc350373605"/>
      <w:r>
        <w:t>UI Contributions</w:t>
      </w:r>
      <w:bookmarkEnd w:id="8"/>
    </w:p>
    <w:p w:rsidR="00D1466F" w:rsidRPr="00D1466F" w:rsidRDefault="00D1466F" w:rsidP="00D1466F">
      <w:r>
        <w:t>If you</w:t>
      </w:r>
      <w:r w:rsidR="0072550E">
        <w:t xml:space="preserve"> select</w:t>
      </w:r>
      <w:r>
        <w:t xml:space="preserve"> the OSGi Framework as the target platform </w:t>
      </w:r>
      <w:r w:rsidR="00CD05F2">
        <w:t>the</w:t>
      </w:r>
      <w:r w:rsidR="00747468">
        <w:rPr>
          <w:i/>
        </w:rPr>
        <w:t xml:space="preserve"> “this </w:t>
      </w:r>
      <w:r>
        <w:rPr>
          <w:i/>
        </w:rPr>
        <w:t>Plug-in will make contributions to the UI</w:t>
      </w:r>
      <w:r w:rsidR="00747468">
        <w:rPr>
          <w:i/>
        </w:rPr>
        <w:t>”</w:t>
      </w:r>
      <w:r>
        <w:rPr>
          <w:i/>
        </w:rPr>
        <w:t xml:space="preserve"> </w:t>
      </w:r>
      <w:r>
        <w:t xml:space="preserve">option will be disabled. This is </w:t>
      </w:r>
      <w:r w:rsidR="0072550E">
        <w:t xml:space="preserve">logical </w:t>
      </w:r>
      <w:r w:rsidR="00CD05F2">
        <w:t xml:space="preserve">since </w:t>
      </w:r>
      <w:r w:rsidR="0072550E">
        <w:t>UI contributions make</w:t>
      </w:r>
      <w:r w:rsidR="00CD05F2">
        <w:t xml:space="preserve"> the plug-in dependent </w:t>
      </w:r>
      <w:r w:rsidR="0072550E">
        <w:t xml:space="preserve">on </w:t>
      </w:r>
      <w:r w:rsidR="00CD05F2">
        <w:t xml:space="preserve">the </w:t>
      </w:r>
      <w:r w:rsidR="00747468">
        <w:t xml:space="preserve">Eclipse runtime and the </w:t>
      </w:r>
      <w:r w:rsidR="00CD05F2">
        <w:t>standard UI framework</w:t>
      </w:r>
      <w:r w:rsidR="00747468">
        <w:t xml:space="preserve"> (“</w:t>
      </w:r>
      <w:proofErr w:type="spellStart"/>
      <w:r w:rsidR="00747468">
        <w:t>org.eclipse.ui</w:t>
      </w:r>
      <w:proofErr w:type="spellEnd"/>
      <w:r w:rsidR="00747468">
        <w:t xml:space="preserve">” plug-in) </w:t>
      </w:r>
      <w:r w:rsidR="0072550E">
        <w:t xml:space="preserve">in Eclipse, and </w:t>
      </w:r>
      <w:r w:rsidR="00AA4690">
        <w:t xml:space="preserve">your plug-in </w:t>
      </w:r>
      <w:r w:rsidR="00A00B89">
        <w:t xml:space="preserve">would then not become </w:t>
      </w:r>
      <w:r w:rsidR="00CD05F2">
        <w:t xml:space="preserve">a pure OSGi bundle (See the </w:t>
      </w:r>
      <w:hyperlink w:anchor="_Target_Platform" w:history="1">
        <w:r w:rsidR="008336A0" w:rsidRPr="008336A0">
          <w:rPr>
            <w:rStyle w:val="Hyperlink"/>
          </w:rPr>
          <w:t>Target Platform</w:t>
        </w:r>
      </w:hyperlink>
      <w:r w:rsidR="00CD05F2">
        <w:t xml:space="preserve"> section above).</w:t>
      </w:r>
      <w:r w:rsidR="00747468">
        <w:t xml:space="preserve">  </w:t>
      </w:r>
      <w:r w:rsidR="0072550E">
        <w:t xml:space="preserve">If you </w:t>
      </w:r>
      <w:r w:rsidR="0072550E">
        <w:lastRenderedPageBreak/>
        <w:t xml:space="preserve">select Eclipse runtime as the target </w:t>
      </w:r>
      <w:proofErr w:type="gramStart"/>
      <w:r w:rsidR="0072550E">
        <w:t>platform</w:t>
      </w:r>
      <w:proofErr w:type="gramEnd"/>
      <w:r w:rsidR="0072550E">
        <w:t xml:space="preserve"> you may or may not </w:t>
      </w:r>
      <w:r w:rsidR="00A00B89">
        <w:t>let the plug-in make UI contribu</w:t>
      </w:r>
      <w:r w:rsidR="0072550E">
        <w:t>t</w:t>
      </w:r>
      <w:r w:rsidR="00A00B89">
        <w:t>i</w:t>
      </w:r>
      <w:r w:rsidR="0072550E">
        <w:t>ons</w:t>
      </w:r>
      <w:r w:rsidR="00A00B89">
        <w:t>.</w:t>
      </w:r>
      <w:r w:rsidR="00CD05F2">
        <w:t xml:space="preserve"> </w:t>
      </w:r>
      <w:r w:rsidR="00A00B89">
        <w:t xml:space="preserve">  </w:t>
      </w:r>
    </w:p>
    <w:p w:rsidR="00D1466F" w:rsidRDefault="00D1466F" w:rsidP="00957B2D">
      <w:pPr>
        <w:rPr>
          <w:i/>
        </w:rPr>
      </w:pPr>
      <w:r>
        <w:rPr>
          <w:i/>
          <w:noProof/>
          <w:lang w:val="nb-NO" w:eastAsia="nb-NO"/>
        </w:rPr>
        <mc:AlternateContent>
          <mc:Choice Requires="wps">
            <w:drawing>
              <wp:inline distT="0" distB="0" distL="0" distR="0" wp14:anchorId="6D930554" wp14:editId="3C4047CD">
                <wp:extent cx="5143500" cy="5153025"/>
                <wp:effectExtent l="0" t="0" r="0" b="9525"/>
                <wp:docPr id="8" name="Text Box 8"/>
                <wp:cNvGraphicFramePr/>
                <a:graphic xmlns:a="http://schemas.openxmlformats.org/drawingml/2006/main">
                  <a:graphicData uri="http://schemas.microsoft.com/office/word/2010/wordprocessingShape">
                    <wps:wsp>
                      <wps:cNvSpPr txBox="1"/>
                      <wps:spPr>
                        <a:xfrm>
                          <a:off x="0" y="0"/>
                          <a:ext cx="5143500" cy="5153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66F" w:rsidRDefault="00FD2190">
                            <w:r>
                              <w:rPr>
                                <w:noProof/>
                                <w:lang w:val="nb-NO" w:eastAsia="nb-NO"/>
                              </w:rPr>
                              <w:drawing>
                                <wp:inline distT="0" distB="0" distL="0" distR="0" wp14:anchorId="3E50B0A6" wp14:editId="3895B216">
                                  <wp:extent cx="49530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4270" cy="50400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930554" id="Text Box 8" o:spid="_x0000_s1029" type="#_x0000_t202" style="width:405pt;height:4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" fillcolor="white [3201]" stroked="f" strokeweight=".5pt">
                <v:textbox>
                  <w:txbxContent>
                    <w:p w:rsidR="00D1466F" w:rsidRDefault="00FD2190">
                      <w:r>
                        <w:rPr>
                          <w:noProof/>
                          <w:lang w:val="nb-NO" w:eastAsia="nb-NO"/>
                        </w:rPr>
                        <w:drawing>
                          <wp:inline distT="0" distB="0" distL="0" distR="0" wp14:anchorId="3E50B0A6" wp14:editId="3895B216">
                            <wp:extent cx="49530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4270" cy="5040017"/>
                                    </a:xfrm>
                                    <a:prstGeom prst="rect">
                                      <a:avLst/>
                                    </a:prstGeom>
                                  </pic:spPr>
                                </pic:pic>
                              </a:graphicData>
                            </a:graphic>
                          </wp:inline>
                        </w:drawing>
                      </w:r>
                    </w:p>
                  </w:txbxContent>
                </v:textbox>
                <w10:anchorlock/>
              </v:shape>
            </w:pict>
          </mc:Fallback>
        </mc:AlternateContent>
      </w:r>
    </w:p>
    <w:p w:rsidR="00AA4690" w:rsidRDefault="00AA4690" w:rsidP="00AA4690">
      <w:r>
        <w:t>When you create a plug-in with UI contributions</w:t>
      </w:r>
      <w:r w:rsidR="00526E35">
        <w:t xml:space="preserve"> t</w:t>
      </w:r>
      <w:r>
        <w:t xml:space="preserve">his is typically done using </w:t>
      </w:r>
      <w:proofErr w:type="gramStart"/>
      <w:r>
        <w:t>extensions which may be declarative (specified in plugin.xml)</w:t>
      </w:r>
      <w:proofErr w:type="gramEnd"/>
      <w:r>
        <w:t xml:space="preserve"> or dynamic (created by code).  If you use UI contributions, please </w:t>
      </w:r>
      <w:r w:rsidR="00246AE7">
        <w:t>check out</w:t>
      </w:r>
      <w:r>
        <w:t xml:space="preserve"> the </w:t>
      </w:r>
      <w:r>
        <w:fldChar w:fldCharType="begin"/>
      </w:r>
      <w:r>
        <w:instrText xml:space="preserve"> REF _Ref333157969 \h </w:instrText>
      </w:r>
      <w:r>
        <w:fldChar w:fldCharType="separate"/>
      </w:r>
      <w:hyperlink w:anchor="_Allow_Plug-Ins_that" w:history="1">
        <w:r w:rsidR="00242A81" w:rsidRPr="00242A81">
          <w:rPr>
            <w:rStyle w:val="Hyperlink"/>
          </w:rPr>
          <w:t>Allow Plug-Ins that makes Contributions to the Workbench</w:t>
        </w:r>
      </w:hyperlink>
      <w:r w:rsidR="00CD5139" w:rsidRPr="00247521">
        <w:t xml:space="preserve"> </w:t>
      </w:r>
      <w:r>
        <w:fldChar w:fldCharType="end"/>
      </w:r>
      <w:r>
        <w:t xml:space="preserve"> option</w:t>
      </w:r>
      <w:r w:rsidR="00246AE7">
        <w:t xml:space="preserve"> for any limitations</w:t>
      </w:r>
      <w:r>
        <w:t>.</w:t>
      </w:r>
      <w:r w:rsidR="00AB4D9A">
        <w:t xml:space="preserve"> </w:t>
      </w:r>
    </w:p>
    <w:p w:rsidR="00C713E4" w:rsidRDefault="001036BD" w:rsidP="00C713E4">
      <w:pPr>
        <w:pStyle w:val="Heading1"/>
      </w:pPr>
      <w:bookmarkStart w:id="9" w:name="Dependencies"/>
      <w:bookmarkStart w:id="10" w:name="_Toc350373606"/>
      <w:r>
        <w:t xml:space="preserve">Partial </w:t>
      </w:r>
      <w:r w:rsidR="00C713E4">
        <w:t>Dependencies</w:t>
      </w:r>
      <w:bookmarkEnd w:id="9"/>
      <w:bookmarkEnd w:id="10"/>
    </w:p>
    <w:p w:rsidR="00C713E4" w:rsidRDefault="00C753A7" w:rsidP="00C713E4">
      <w:r>
        <w:t xml:space="preserve">The </w:t>
      </w:r>
      <w:r w:rsidR="00C713E4">
        <w:t>dependency options determine which bundle</w:t>
      </w:r>
      <w:r w:rsidR="00CA44C1">
        <w:t>s</w:t>
      </w:r>
      <w:r w:rsidR="00C713E4">
        <w:t xml:space="preserve"> </w:t>
      </w:r>
      <w:r w:rsidR="006D03EA">
        <w:t xml:space="preserve">to </w:t>
      </w:r>
      <w:r w:rsidR="00CA44C1">
        <w:t>include when a bundle</w:t>
      </w:r>
      <w:r w:rsidR="00C713E4">
        <w:t xml:space="preserve"> </w:t>
      </w:r>
      <w:proofErr w:type="gramStart"/>
      <w:r w:rsidR="00CA44C1">
        <w:t xml:space="preserve">is </w:t>
      </w:r>
      <w:r w:rsidR="00C713E4">
        <w:t xml:space="preserve">being activated, </w:t>
      </w:r>
      <w:r w:rsidR="00CA44C1">
        <w:t xml:space="preserve">deactivated, </w:t>
      </w:r>
      <w:r w:rsidR="00C713E4">
        <w:t>started or stopped</w:t>
      </w:r>
      <w:r w:rsidR="00CA44C1">
        <w:t xml:space="preserve"> from the Bundle </w:t>
      </w:r>
      <w:r w:rsidR="006D03EA">
        <w:t xml:space="preserve">List Page </w:t>
      </w:r>
      <w:r w:rsidR="00CA44C1">
        <w:t>View</w:t>
      </w:r>
      <w:r w:rsidR="006D03EA">
        <w:t xml:space="preserve"> or the Bundle Details Page View</w:t>
      </w:r>
      <w:proofErr w:type="gramEnd"/>
      <w:r w:rsidR="00C713E4">
        <w:t>.</w:t>
      </w:r>
    </w:p>
    <w:p w:rsidR="00B62B04" w:rsidRDefault="00B62B04" w:rsidP="00B62B04">
      <w:r>
        <w:t xml:space="preserve">From the perspective of a selected </w:t>
      </w:r>
      <w:r w:rsidR="002B286D">
        <w:t xml:space="preserve">or initial </w:t>
      </w:r>
      <w:proofErr w:type="gramStart"/>
      <w:r>
        <w:t>bundle</w:t>
      </w:r>
      <w:proofErr w:type="gramEnd"/>
      <w:r>
        <w:t xml:space="preserve"> there is one set of bundles providing capabilities to </w:t>
      </w:r>
      <w:r w:rsidR="002B286D">
        <w:t xml:space="preserve">the bundle </w:t>
      </w:r>
      <w:r>
        <w:t xml:space="preserve">and one set of bundles requiring capabilities from </w:t>
      </w:r>
      <w:r w:rsidR="00352C9E">
        <w:t xml:space="preserve">the </w:t>
      </w:r>
      <w:r>
        <w:t xml:space="preserve">bundle. Both the providing </w:t>
      </w:r>
      <w:r w:rsidR="002B286D">
        <w:t>and requiring set may be empty meaning that the bundle has no dependencies on other bundles.</w:t>
      </w:r>
    </w:p>
    <w:p w:rsidR="00352C9E" w:rsidRDefault="00352C9E" w:rsidP="00352C9E">
      <w:r>
        <w:t xml:space="preserve">An inherent characteristic of dependencies between bundles is transitivity, which has a cascading effect activating/deactivating or starting/stopping a chain of bundles from an initial bundle that directly or indirectly has dependency relationships to other bundles. </w:t>
      </w:r>
    </w:p>
    <w:p w:rsidR="00CA44C1" w:rsidRDefault="00CA44C1" w:rsidP="00CA44C1">
      <w:r>
        <w:lastRenderedPageBreak/>
        <w:t>Requiring</w:t>
      </w:r>
      <w:r w:rsidR="00A47C71">
        <w:t xml:space="preserve"> bundles </w:t>
      </w:r>
      <w:proofErr w:type="gramStart"/>
      <w:r w:rsidR="00A47C71">
        <w:t>are always deactivated</w:t>
      </w:r>
      <w:proofErr w:type="gramEnd"/>
      <w:r w:rsidR="00A47C71">
        <w:t xml:space="preserve"> </w:t>
      </w:r>
      <w:r>
        <w:t xml:space="preserve">when </w:t>
      </w:r>
      <w:r w:rsidR="0023790B">
        <w:t xml:space="preserve">a </w:t>
      </w:r>
      <w:r>
        <w:t xml:space="preserve">providing </w:t>
      </w:r>
      <w:r w:rsidR="0023790B">
        <w:t>bundle is</w:t>
      </w:r>
      <w:r>
        <w:t xml:space="preserve"> deactivated</w:t>
      </w:r>
      <w:r w:rsidR="00E972A1">
        <w:t xml:space="preserve"> </w:t>
      </w:r>
      <w:r>
        <w:t>and opposite, providing bundles are always activated</w:t>
      </w:r>
      <w:r w:rsidR="00E972A1">
        <w:t xml:space="preserve"> </w:t>
      </w:r>
      <w:r>
        <w:t xml:space="preserve">when </w:t>
      </w:r>
      <w:r w:rsidR="0023790B">
        <w:t xml:space="preserve">a </w:t>
      </w:r>
      <w:r>
        <w:t xml:space="preserve">requiring </w:t>
      </w:r>
      <w:r w:rsidR="0023790B">
        <w:t>bundle</w:t>
      </w:r>
      <w:r>
        <w:t xml:space="preserve"> </w:t>
      </w:r>
      <w:r w:rsidR="0023790B">
        <w:t>is</w:t>
      </w:r>
      <w:r>
        <w:t xml:space="preserve"> activated.  In all other cases, the behavior </w:t>
      </w:r>
      <w:proofErr w:type="gramStart"/>
      <w:r>
        <w:t>is defined</w:t>
      </w:r>
      <w:proofErr w:type="gramEnd"/>
      <w:r>
        <w:t xml:space="preserve"> by the dependency options.</w:t>
      </w:r>
    </w:p>
    <w:p w:rsidR="00CA44C1" w:rsidRDefault="00CA44C1" w:rsidP="00C713E4">
      <w:r>
        <w:rPr>
          <w:noProof/>
          <w:lang w:val="nb-NO" w:eastAsia="nb-NO"/>
        </w:rPr>
        <mc:AlternateContent>
          <mc:Choice Requires="wps">
            <w:drawing>
              <wp:inline distT="0" distB="0" distL="0" distR="0" wp14:anchorId="631CDDF2" wp14:editId="657B785C">
                <wp:extent cx="6010275" cy="3733800"/>
                <wp:effectExtent l="0" t="0" r="9525" b="0"/>
                <wp:docPr id="3" name="Text Box 3"/>
                <wp:cNvGraphicFramePr/>
                <a:graphic xmlns:a="http://schemas.openxmlformats.org/drawingml/2006/main">
                  <a:graphicData uri="http://schemas.microsoft.com/office/word/2010/wordprocessingShape">
                    <wps:wsp>
                      <wps:cNvSpPr txBox="1"/>
                      <wps:spPr>
                        <a:xfrm>
                          <a:off x="0" y="0"/>
                          <a:ext cx="6010275" cy="3733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4C1" w:rsidRDefault="00CA44C1" w:rsidP="00CA44C1">
                            <w:r>
                              <w:rPr>
                                <w:noProof/>
                                <w:lang w:val="nb-NO" w:eastAsia="nb-NO"/>
                              </w:rPr>
                              <w:drawing>
                                <wp:inline distT="0" distB="0" distL="0" distR="0" wp14:anchorId="51FAFAB3" wp14:editId="24708157">
                                  <wp:extent cx="58007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3581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1CDDF2" id="Text Box 3" o:spid="_x0000_s1030" type="#_x0000_t202" style="width:473.2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" fillcolor="white [3201]" stroked="f" strokeweight=".5pt">
                <v:textbox>
                  <w:txbxContent>
                    <w:p w:rsidR="00CA44C1" w:rsidRDefault="00CA44C1" w:rsidP="00CA44C1">
                      <w:r>
                        <w:rPr>
                          <w:noProof/>
                          <w:lang w:val="nb-NO" w:eastAsia="nb-NO"/>
                        </w:rPr>
                        <w:drawing>
                          <wp:inline distT="0" distB="0" distL="0" distR="0" wp14:anchorId="51FAFAB3" wp14:editId="24708157">
                            <wp:extent cx="58007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3581400"/>
                                    </a:xfrm>
                                    <a:prstGeom prst="rect">
                                      <a:avLst/>
                                    </a:prstGeom>
                                  </pic:spPr>
                                </pic:pic>
                              </a:graphicData>
                            </a:graphic>
                          </wp:inline>
                        </w:drawing>
                      </w:r>
                    </w:p>
                  </w:txbxContent>
                </v:textbox>
                <w10:anchorlock/>
              </v:shape>
            </w:pict>
          </mc:Fallback>
        </mc:AlternateContent>
      </w:r>
    </w:p>
    <w:p w:rsidR="00CA44C1" w:rsidRDefault="00CA44C1" w:rsidP="00CA44C1">
      <w:pPr>
        <w:pStyle w:val="Heading2"/>
      </w:pPr>
      <w:bookmarkStart w:id="11" w:name="_Toc350373607"/>
      <w:r>
        <w:t>Default values</w:t>
      </w:r>
      <w:bookmarkEnd w:id="11"/>
    </w:p>
    <w:p w:rsidR="00CA44C1" w:rsidRDefault="00D74929" w:rsidP="00CA44C1">
      <w:r>
        <w:t>The d</w:t>
      </w:r>
      <w:r w:rsidR="00DA7880">
        <w:t xml:space="preserve">efault is </w:t>
      </w:r>
      <w:r w:rsidR="00CA44C1">
        <w:t xml:space="preserve">to include providing bundles on activate and start and requiring bundles on </w:t>
      </w:r>
      <w:r w:rsidR="00A47C71">
        <w:t>deactivate</w:t>
      </w:r>
      <w:r w:rsidR="00CA44C1">
        <w:t xml:space="preserve"> and </w:t>
      </w:r>
      <w:r w:rsidR="00A47C71">
        <w:t>stop</w:t>
      </w:r>
      <w:r w:rsidR="00B0537E">
        <w:t>.</w:t>
      </w:r>
    </w:p>
    <w:p w:rsidR="00CA44C1" w:rsidRDefault="00CA44C1" w:rsidP="00CA44C1">
      <w:r>
        <w:t xml:space="preserve">Caution should be taken if you </w:t>
      </w:r>
      <w:r w:rsidR="00BD726C">
        <w:t>select</w:t>
      </w:r>
      <w:r>
        <w:t xml:space="preserve"> the </w:t>
      </w:r>
      <w:proofErr w:type="gramStart"/>
      <w:r w:rsidRPr="00CA44C1">
        <w:rPr>
          <w:i/>
        </w:rPr>
        <w:t>Single</w:t>
      </w:r>
      <w:proofErr w:type="gramEnd"/>
      <w:r>
        <w:t xml:space="preserve"> or </w:t>
      </w:r>
      <w:r w:rsidRPr="00CA44C1">
        <w:rPr>
          <w:i/>
        </w:rPr>
        <w:t>Requiring</w:t>
      </w:r>
      <w:r>
        <w:t xml:space="preserve"> options on </w:t>
      </w:r>
      <w:r w:rsidRPr="00CA44C1">
        <w:rPr>
          <w:i/>
        </w:rPr>
        <w:t>Start</w:t>
      </w:r>
      <w:r>
        <w:t xml:space="preserve"> </w:t>
      </w:r>
      <w:r w:rsidR="00246AE7">
        <w:t xml:space="preserve">due to missing dependencies </w:t>
      </w:r>
      <w:r w:rsidR="004B1B77">
        <w:t>or</w:t>
      </w:r>
      <w:r>
        <w:t xml:space="preserve"> </w:t>
      </w:r>
      <w:r w:rsidRPr="00CA44C1">
        <w:rPr>
          <w:i/>
        </w:rPr>
        <w:t>Single</w:t>
      </w:r>
      <w:r>
        <w:t xml:space="preserve"> or </w:t>
      </w:r>
      <w:r w:rsidRPr="00CA44C1">
        <w:rPr>
          <w:i/>
        </w:rPr>
        <w:t>Providing</w:t>
      </w:r>
      <w:r>
        <w:t xml:space="preserve"> on </w:t>
      </w:r>
      <w:r w:rsidRPr="00CA44C1">
        <w:rPr>
          <w:i/>
        </w:rPr>
        <w:t>Stop</w:t>
      </w:r>
      <w:r>
        <w:t xml:space="preserve"> due to possible stale references. See </w:t>
      </w:r>
      <w:hyperlink r:id="rId14" w:anchor=" StaleReferences " w:history="1">
        <w:r w:rsidR="00D74929" w:rsidRPr="00E068C9">
          <w:rPr>
            <w:rStyle w:val="Hyperlink"/>
          </w:rPr>
          <w:t>Start and Stop Bundles</w:t>
        </w:r>
      </w:hyperlink>
      <w:r w:rsidR="00D74929">
        <w:t xml:space="preserve"> for a discussion about </w:t>
      </w:r>
      <w:r w:rsidR="003F45C2">
        <w:t xml:space="preserve">stale references </w:t>
      </w:r>
      <w:r w:rsidR="00D74929">
        <w:t>and garbage collection.</w:t>
      </w:r>
    </w:p>
    <w:p w:rsidR="004B1B77" w:rsidRDefault="004B1B77" w:rsidP="00CA44C1">
      <w:r>
        <w:t xml:space="preserve">Besides </w:t>
      </w:r>
      <w:proofErr w:type="gramStart"/>
      <w:r>
        <w:t>this</w:t>
      </w:r>
      <w:proofErr w:type="gramEnd"/>
      <w:r>
        <w:t xml:space="preserve"> all options are considered convenience options where you can tune them in such a way that dependent bundles are activated/deactivated and started/stopped automatically depending on your needs.</w:t>
      </w:r>
    </w:p>
    <w:p w:rsidR="00D74929" w:rsidRDefault="008F50DF" w:rsidP="008F50DF">
      <w:pPr>
        <w:pStyle w:val="Heading2"/>
      </w:pPr>
      <w:bookmarkStart w:id="12" w:name="_Toc350373608"/>
      <w:r>
        <w:t>Sets and Graphs</w:t>
      </w:r>
      <w:bookmarkEnd w:id="12"/>
    </w:p>
    <w:p w:rsidR="00D74929" w:rsidRDefault="00DA5302" w:rsidP="00C713E4">
      <w:proofErr w:type="gramStart"/>
      <w:r>
        <w:t>For those of you familiar wit</w:t>
      </w:r>
      <w:r w:rsidR="00A0147C">
        <w:t xml:space="preserve">h sets and graphs, all bundles - </w:t>
      </w:r>
      <w:r>
        <w:t>workspace and</w:t>
      </w:r>
      <w:r w:rsidR="00A0147C">
        <w:t xml:space="preserve"> external -</w:t>
      </w:r>
      <w:r>
        <w:t xml:space="preserve"> </w:t>
      </w:r>
      <w:r w:rsidR="004B1B77">
        <w:t xml:space="preserve">are </w:t>
      </w:r>
      <w:r>
        <w:t xml:space="preserve">viewed as a set, where the workspace bundles is a subset, containing one or more partitions, where each partition is a directed acyclic graph </w:t>
      </w:r>
      <w:r w:rsidR="00B60A69">
        <w:t>and</w:t>
      </w:r>
      <w:r>
        <w:t xml:space="preserve"> the dependency relation between the elements </w:t>
      </w:r>
      <w:r w:rsidR="008F1DC5">
        <w:t xml:space="preserve">or bundles </w:t>
      </w:r>
      <w:r>
        <w:t>in the graph is defined by the</w:t>
      </w:r>
      <w:r w:rsidR="00B61C74">
        <w:t xml:space="preserve"> different </w:t>
      </w:r>
      <w:r>
        <w:t>import (Require-Bundle</w:t>
      </w:r>
      <w:r w:rsidR="00B61C74">
        <w:t>, …</w:t>
      </w:r>
      <w:r>
        <w:t xml:space="preserve">) </w:t>
      </w:r>
      <w:r w:rsidR="008F50DF">
        <w:t>header</w:t>
      </w:r>
      <w:r w:rsidR="00B61C74">
        <w:t>s</w:t>
      </w:r>
      <w:r>
        <w:t xml:space="preserve"> in the manifest file.</w:t>
      </w:r>
      <w:proofErr w:type="gramEnd"/>
      <w:r>
        <w:t xml:space="preserve">  </w:t>
      </w:r>
      <w:r w:rsidR="004E0E9F">
        <w:t xml:space="preserve">For each </w:t>
      </w:r>
      <w:proofErr w:type="gramStart"/>
      <w:r w:rsidR="004E0E9F">
        <w:t>option</w:t>
      </w:r>
      <w:proofErr w:type="gramEnd"/>
      <w:r w:rsidR="004E0E9F">
        <w:t xml:space="preserve"> </w:t>
      </w:r>
      <w:r w:rsidR="008F50DF">
        <w:t xml:space="preserve">a partial </w:t>
      </w:r>
      <w:r w:rsidR="0023790B">
        <w:t xml:space="preserve">dependency </w:t>
      </w:r>
      <w:r w:rsidR="008F50DF">
        <w:t>order of bundles is</w:t>
      </w:r>
      <w:r w:rsidR="00D74929">
        <w:t xml:space="preserve"> constructed</w:t>
      </w:r>
      <w:r w:rsidR="008F50DF">
        <w:t xml:space="preserve"> to </w:t>
      </w:r>
      <w:r w:rsidR="00B60A69">
        <w:t xml:space="preserve">be </w:t>
      </w:r>
      <w:r w:rsidR="008F50DF">
        <w:t>include</w:t>
      </w:r>
      <w:r w:rsidR="00B60A69">
        <w:t>d</w:t>
      </w:r>
      <w:r w:rsidR="008F50DF">
        <w:t xml:space="preserve"> in the bundle operation to execute</w:t>
      </w:r>
      <w:r w:rsidR="00D74929">
        <w:t xml:space="preserve">. </w:t>
      </w:r>
      <w:proofErr w:type="gramStart"/>
      <w:r>
        <w:t>Thus</w:t>
      </w:r>
      <w:proofErr w:type="gramEnd"/>
      <w:r>
        <w:t xml:space="preserve"> it is possible to traverse and sort the set of workspace bundles</w:t>
      </w:r>
      <w:r w:rsidR="008F50DF">
        <w:t xml:space="preserve"> in dependency </w:t>
      </w:r>
      <w:r w:rsidR="00811A1B">
        <w:t xml:space="preserve">(requiring or providing) </w:t>
      </w:r>
      <w:r w:rsidR="008F50DF">
        <w:t>order</w:t>
      </w:r>
      <w:r>
        <w:t xml:space="preserve">, based on </w:t>
      </w:r>
      <w:r w:rsidR="00A47C71">
        <w:t xml:space="preserve">a </w:t>
      </w:r>
      <w:r w:rsidR="00490285">
        <w:t xml:space="preserve">random </w:t>
      </w:r>
      <w:r w:rsidR="00A47C71">
        <w:t>set of</w:t>
      </w:r>
      <w:r>
        <w:t xml:space="preserve"> </w:t>
      </w:r>
      <w:r w:rsidR="002B286D">
        <w:t>initial</w:t>
      </w:r>
      <w:r w:rsidR="00811A1B">
        <w:t xml:space="preserve"> </w:t>
      </w:r>
      <w:r>
        <w:t xml:space="preserve">bundles. </w:t>
      </w:r>
    </w:p>
    <w:p w:rsidR="004D6556" w:rsidRDefault="001412E1" w:rsidP="00A301F3">
      <w:pPr>
        <w:pStyle w:val="Heading2"/>
      </w:pPr>
      <w:bookmarkStart w:id="13" w:name="_How_to_interpret"/>
      <w:bookmarkStart w:id="14" w:name="_Ref347672323"/>
      <w:bookmarkStart w:id="15" w:name="HowToInterpretTheDifferentDependencyOpti"/>
      <w:bookmarkStart w:id="16" w:name="_Toc350373609"/>
      <w:bookmarkEnd w:id="13"/>
      <w:r>
        <w:lastRenderedPageBreak/>
        <w:t>H</w:t>
      </w:r>
      <w:r w:rsidR="0048494E">
        <w:t>ow to interpret the different Dependenc</w:t>
      </w:r>
      <w:r w:rsidR="00D11FE0">
        <w:t>y Options</w:t>
      </w:r>
      <w:bookmarkEnd w:id="14"/>
      <w:bookmarkEnd w:id="15"/>
      <w:bookmarkEnd w:id="16"/>
      <w:r w:rsidR="004D6556">
        <w:t xml:space="preserve"> </w:t>
      </w:r>
    </w:p>
    <w:p w:rsidR="00811A1B" w:rsidRDefault="004D6556" w:rsidP="00C713E4">
      <w:r>
        <w:t>W</w:t>
      </w:r>
      <w:r w:rsidR="00DA5302">
        <w:t xml:space="preserve">hich bundles to include when a bundle </w:t>
      </w:r>
      <w:proofErr w:type="gramStart"/>
      <w:r w:rsidR="00DA5302">
        <w:t xml:space="preserve">is </w:t>
      </w:r>
      <w:r w:rsidR="00D74929">
        <w:t>activated</w:t>
      </w:r>
      <w:proofErr w:type="gramEnd"/>
      <w:r w:rsidR="008F50DF">
        <w:t>, deactivated,</w:t>
      </w:r>
      <w:r w:rsidR="00DA5302">
        <w:t xml:space="preserve"> started or stopped is </w:t>
      </w:r>
      <w:r>
        <w:t xml:space="preserve">probably </w:t>
      </w:r>
      <w:r w:rsidR="00DA5302">
        <w:t>best understood by an example</w:t>
      </w:r>
      <w:r w:rsidR="00E31F7D">
        <w:t>.</w:t>
      </w:r>
      <w:r w:rsidR="008F50DF">
        <w:t xml:space="preserve"> </w:t>
      </w:r>
    </w:p>
    <w:p w:rsidR="00A04180" w:rsidRDefault="005C081F" w:rsidP="00C713E4">
      <w:r>
        <w:t>In the following example</w:t>
      </w:r>
      <w:r w:rsidR="00A04180">
        <w:t>:</w:t>
      </w:r>
    </w:p>
    <w:p w:rsidR="00A04180" w:rsidRDefault="00A47C71" w:rsidP="00C713E4">
      <w:pPr>
        <w:pStyle w:val="ListParagraph"/>
        <w:numPr>
          <w:ilvl w:val="0"/>
          <w:numId w:val="2"/>
        </w:numPr>
        <w:jc w:val="both"/>
      </w:pPr>
      <w:r>
        <w:t>The set of workspace bundles are</w:t>
      </w:r>
      <w:r w:rsidR="00A04180">
        <w:t xml:space="preserve"> S = {a, b, c, d, e, f, g, h,</w:t>
      </w:r>
      <w:r w:rsidR="00DD677C">
        <w:t xml:space="preserve"> </w:t>
      </w:r>
      <w:proofErr w:type="spellStart"/>
      <w:r w:rsidR="00DD677C">
        <w:t>i</w:t>
      </w:r>
      <w:proofErr w:type="spellEnd"/>
      <w:r w:rsidR="00B937BE">
        <w:t>,</w:t>
      </w:r>
      <w:r w:rsidR="00A04180">
        <w:t xml:space="preserve"> t, u}</w:t>
      </w:r>
    </w:p>
    <w:p w:rsidR="00C713E4" w:rsidRPr="00C713E4" w:rsidRDefault="00A04180" w:rsidP="0052382B">
      <w:pPr>
        <w:pStyle w:val="ListParagraph"/>
        <w:numPr>
          <w:ilvl w:val="0"/>
          <w:numId w:val="2"/>
        </w:numPr>
        <w:jc w:val="both"/>
      </w:pPr>
      <w:r>
        <w:t>B</w:t>
      </w:r>
      <w:r w:rsidR="008F50DF">
        <w:t xml:space="preserve">undle c is the selected </w:t>
      </w:r>
      <w:r w:rsidR="00C61D06">
        <w:t xml:space="preserve">bundle or more formally the </w:t>
      </w:r>
      <w:r w:rsidR="00636F80">
        <w:t>initial</w:t>
      </w:r>
      <w:r w:rsidR="005C081F">
        <w:t xml:space="preserve"> </w:t>
      </w:r>
      <w:r w:rsidR="00B0537E">
        <w:t>set (</w:t>
      </w:r>
      <w:r w:rsidR="00C61D06">
        <w:t xml:space="preserve">{c}) of bundles </w:t>
      </w:r>
      <w:r w:rsidR="005C081F">
        <w:t>for all options</w:t>
      </w:r>
      <w:r w:rsidR="008F50DF">
        <w:t>.</w:t>
      </w:r>
      <w:r w:rsidR="005C081F">
        <w:t xml:space="preserve"> </w:t>
      </w:r>
    </w:p>
    <w:p w:rsidR="0052382B" w:rsidRDefault="0052382B" w:rsidP="0052382B">
      <w:r>
        <w:rPr>
          <w:noProof/>
          <w:lang w:val="nb-NO" w:eastAsia="nb-NO"/>
        </w:rPr>
        <mc:AlternateContent>
          <mc:Choice Requires="wps">
            <w:drawing>
              <wp:anchor distT="0" distB="0" distL="114300" distR="114300" simplePos="0" relativeHeight="251658240" behindDoc="0" locked="0" layoutInCell="1" allowOverlap="1" wp14:anchorId="4CC54D65" wp14:editId="4836EBB7">
                <wp:simplePos x="0" y="0"/>
                <wp:positionH relativeFrom="column">
                  <wp:posOffset>635</wp:posOffset>
                </wp:positionH>
                <wp:positionV relativeFrom="paragraph">
                  <wp:posOffset>640080</wp:posOffset>
                </wp:positionV>
                <wp:extent cx="6010275" cy="4429125"/>
                <wp:effectExtent l="0" t="0" r="5080" b="9525"/>
                <wp:wrapTopAndBottom/>
                <wp:docPr id="1" name="Text Box 1"/>
                <wp:cNvGraphicFramePr/>
                <a:graphic xmlns:a="http://schemas.openxmlformats.org/drawingml/2006/main">
                  <a:graphicData uri="http://schemas.microsoft.com/office/word/2010/wordprocessingShape">
                    <wps:wsp>
                      <wps:cNvSpPr txBox="1"/>
                      <wps:spPr>
                        <a:xfrm>
                          <a:off x="0" y="0"/>
                          <a:ext cx="6010275" cy="442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E5" w:rsidRDefault="00D74929" w:rsidP="00FA24E5">
                            <w:r>
                              <w:rPr>
                                <w:noProof/>
                                <w:lang w:val="nb-NO" w:eastAsia="nb-NO"/>
                              </w:rPr>
                              <w:drawing>
                                <wp:inline distT="0" distB="0" distL="0" distR="0" wp14:anchorId="554D7CA0" wp14:editId="18B2F71F">
                                  <wp:extent cx="5676900" cy="42394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8194" cy="4240447"/>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C54D65" id="Text Box 1" o:spid="_x0000_s1031" type="#_x0000_t202" style="position:absolute;margin-left:.05pt;margin-top:50.4pt;width:473.25pt;height:348.7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" fillcolor="white [3201]" stroked="f" strokeweight=".5pt">
                <v:textbox>
                  <w:txbxContent>
                    <w:p w:rsidR="00FA24E5" w:rsidRDefault="00D74929" w:rsidP="00FA24E5">
                      <w:r>
                        <w:rPr>
                          <w:noProof/>
                          <w:lang w:val="nb-NO" w:eastAsia="nb-NO"/>
                        </w:rPr>
                        <w:drawing>
                          <wp:inline distT="0" distB="0" distL="0" distR="0" wp14:anchorId="554D7CA0" wp14:editId="18B2F71F">
                            <wp:extent cx="5676900" cy="42394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8194" cy="4240447"/>
                                    </a:xfrm>
                                    <a:prstGeom prst="rect">
                                      <a:avLst/>
                                    </a:prstGeom>
                                  </pic:spPr>
                                </pic:pic>
                              </a:graphicData>
                            </a:graphic>
                          </wp:inline>
                        </w:drawing>
                      </w:r>
                    </w:p>
                  </w:txbxContent>
                </v:textbox>
                <w10:wrap type="topAndBottom"/>
              </v:shape>
            </w:pict>
          </mc:Fallback>
        </mc:AlternateContent>
      </w:r>
      <w:r>
        <w:t>The figure illustrates in a graphical manner and in set notation the outcome of each option. The outcome or result set is sorted in lexical (not dependency) order.</w:t>
      </w:r>
    </w:p>
    <w:p w:rsidR="0052382B" w:rsidRDefault="0052382B" w:rsidP="0052382B">
      <w:r>
        <w:t>The</w:t>
      </w:r>
      <w:r w:rsidRPr="005C081F">
        <w:rPr>
          <w:i/>
        </w:rPr>
        <w:t xml:space="preserve"> </w:t>
      </w:r>
      <w:proofErr w:type="gramStart"/>
      <w:r w:rsidRPr="005C081F">
        <w:rPr>
          <w:i/>
        </w:rPr>
        <w:t>Providing</w:t>
      </w:r>
      <w:proofErr w:type="gramEnd"/>
      <w:r w:rsidRPr="005C081F">
        <w:rPr>
          <w:i/>
        </w:rPr>
        <w:t xml:space="preserve"> and Requiring Bundles</w:t>
      </w:r>
      <w:r>
        <w:t xml:space="preserve"> option for deactivate and stop with {c} as the initial set is interpreted as follows:  </w:t>
      </w:r>
    </w:p>
    <w:p w:rsidR="0052382B" w:rsidRDefault="0052382B" w:rsidP="0052382B">
      <w:pPr>
        <w:pStyle w:val="ListParagraph"/>
        <w:numPr>
          <w:ilvl w:val="0"/>
          <w:numId w:val="3"/>
        </w:numPr>
      </w:pPr>
      <w:r>
        <w:t xml:space="preserve">Start with bundle c as the initial set {c} </w:t>
      </w:r>
    </w:p>
    <w:p w:rsidR="0052382B" w:rsidRDefault="0052382B" w:rsidP="0052382B">
      <w:pPr>
        <w:pStyle w:val="ListParagraph"/>
        <w:numPr>
          <w:ilvl w:val="0"/>
          <w:numId w:val="3"/>
        </w:numPr>
      </w:pPr>
      <w:r>
        <w:t xml:space="preserve">Calculate the set of providing bundles {c, d} with c as the initial bundle.  Note that the initial </w:t>
      </w:r>
      <w:r w:rsidR="00667931">
        <w:t>set of bundle(s) is</w:t>
      </w:r>
      <w:r>
        <w:t xml:space="preserve"> always part of the result set.</w:t>
      </w:r>
    </w:p>
    <w:p w:rsidR="0052382B" w:rsidRDefault="0052382B" w:rsidP="0052382B">
      <w:pPr>
        <w:pStyle w:val="ListParagraph"/>
        <w:numPr>
          <w:ilvl w:val="0"/>
          <w:numId w:val="3"/>
        </w:numPr>
      </w:pPr>
      <w:r>
        <w:t xml:space="preserve">Calculate the set of requiring bundles {a, b, c, d, e, f, </w:t>
      </w:r>
      <w:proofErr w:type="spellStart"/>
      <w:r>
        <w:t>i</w:t>
      </w:r>
      <w:proofErr w:type="spellEnd"/>
      <w:r>
        <w:t xml:space="preserve">} with the providing bundles {c, d} as the initial set of bundles as calculated in step 2. </w:t>
      </w:r>
    </w:p>
    <w:p w:rsidR="0074138B" w:rsidRDefault="0074138B" w:rsidP="0074138B">
      <w:r>
        <w:t xml:space="preserve">The </w:t>
      </w:r>
      <w:r w:rsidRPr="0074138B">
        <w:rPr>
          <w:i/>
        </w:rPr>
        <w:t>Providing Bundles</w:t>
      </w:r>
      <w:r>
        <w:t xml:space="preserve"> option is the same as calculated in step 2 above.</w:t>
      </w:r>
    </w:p>
    <w:p w:rsidR="0052382B" w:rsidRDefault="0052382B" w:rsidP="0052382B">
      <w:r>
        <w:lastRenderedPageBreak/>
        <w:t xml:space="preserve">The same applies to the </w:t>
      </w:r>
      <w:proofErr w:type="gramStart"/>
      <w:r w:rsidRPr="00F22AE5">
        <w:rPr>
          <w:i/>
        </w:rPr>
        <w:t>Requiring</w:t>
      </w:r>
      <w:proofErr w:type="gramEnd"/>
      <w:r w:rsidRPr="00F22AE5">
        <w:rPr>
          <w:i/>
        </w:rPr>
        <w:t xml:space="preserve"> and Providing Bundles</w:t>
      </w:r>
      <w:r>
        <w:t xml:space="preserve"> option for activate and start, except that the requiring bundles are calculat</w:t>
      </w:r>
      <w:r w:rsidR="00730FDA">
        <w:t>ed before the providing bundles:</w:t>
      </w:r>
    </w:p>
    <w:p w:rsidR="00730FDA" w:rsidRDefault="00730FDA" w:rsidP="00730FDA">
      <w:pPr>
        <w:pStyle w:val="ListParagraph"/>
        <w:numPr>
          <w:ilvl w:val="0"/>
          <w:numId w:val="4"/>
        </w:numPr>
      </w:pPr>
      <w:r>
        <w:t xml:space="preserve">Start with bundle c as the initial set {c} </w:t>
      </w:r>
    </w:p>
    <w:p w:rsidR="00730FDA" w:rsidRDefault="00730FDA" w:rsidP="00730FDA">
      <w:pPr>
        <w:pStyle w:val="ListParagraph"/>
        <w:numPr>
          <w:ilvl w:val="0"/>
          <w:numId w:val="4"/>
        </w:numPr>
      </w:pPr>
      <w:r>
        <w:t xml:space="preserve">Calculate the set of requiring bundles {a, b, c, </w:t>
      </w:r>
      <w:proofErr w:type="spellStart"/>
      <w:r>
        <w:t>i</w:t>
      </w:r>
      <w:proofErr w:type="spellEnd"/>
      <w:r>
        <w:t>} with c as the initial bundle.  Note that the initial set of bundle(s) is always part of the result set.</w:t>
      </w:r>
    </w:p>
    <w:p w:rsidR="00730FDA" w:rsidRDefault="00730FDA" w:rsidP="00730FDA">
      <w:pPr>
        <w:pStyle w:val="ListParagraph"/>
        <w:numPr>
          <w:ilvl w:val="0"/>
          <w:numId w:val="4"/>
        </w:numPr>
      </w:pPr>
      <w:r>
        <w:t xml:space="preserve">Calculate the set of providing bundles {a, b, c, d, </w:t>
      </w:r>
      <w:proofErr w:type="spellStart"/>
      <w:r>
        <w:t>i</w:t>
      </w:r>
      <w:proofErr w:type="spellEnd"/>
      <w:r>
        <w:t xml:space="preserve">} with the requiring bundles {a, b, c, </w:t>
      </w:r>
      <w:proofErr w:type="spellStart"/>
      <w:r>
        <w:t>i</w:t>
      </w:r>
      <w:proofErr w:type="spellEnd"/>
      <w:r>
        <w:t xml:space="preserve">} as the initial set of bundles as calculated in step 2. </w:t>
      </w:r>
    </w:p>
    <w:p w:rsidR="0074138B" w:rsidRDefault="0074138B" w:rsidP="0074138B">
      <w:r>
        <w:t>The</w:t>
      </w:r>
      <w:r w:rsidR="009862B0">
        <w:t xml:space="preserve"> </w:t>
      </w:r>
      <w:r>
        <w:rPr>
          <w:i/>
        </w:rPr>
        <w:t>Requiring</w:t>
      </w:r>
      <w:r w:rsidRPr="0074138B">
        <w:rPr>
          <w:i/>
        </w:rPr>
        <w:t xml:space="preserve"> Bundles</w:t>
      </w:r>
      <w:r>
        <w:t xml:space="preserve"> option is the same as calculated in step 2 above.</w:t>
      </w:r>
    </w:p>
    <w:p w:rsidR="0052382B" w:rsidRDefault="0052382B" w:rsidP="0052382B">
      <w:r>
        <w:t xml:space="preserve">The </w:t>
      </w:r>
      <w:r w:rsidRPr="00F22AE5">
        <w:rPr>
          <w:i/>
        </w:rPr>
        <w:t xml:space="preserve">Partial Graph </w:t>
      </w:r>
      <w:r>
        <w:t xml:space="preserve">option traverses the bundle dependencies in both directions until it is not possible to extend the graph further. </w:t>
      </w:r>
    </w:p>
    <w:p w:rsidR="00964EAC" w:rsidRDefault="00183DFB" w:rsidP="00964EAC">
      <w:pPr>
        <w:pStyle w:val="Heading3"/>
      </w:pPr>
      <w:bookmarkStart w:id="17" w:name="_Toc350373610"/>
      <w:r>
        <w:t>Build Errors and Dependency Optio</w:t>
      </w:r>
      <w:r w:rsidR="00964EAC">
        <w:t>ns</w:t>
      </w:r>
      <w:bookmarkEnd w:id="17"/>
    </w:p>
    <w:p w:rsidR="00C34E11" w:rsidRDefault="00427251" w:rsidP="0052382B">
      <w:r>
        <w:t xml:space="preserve">Start and Stop operations </w:t>
      </w:r>
      <w:proofErr w:type="gramStart"/>
      <w:r>
        <w:t>are not affected</w:t>
      </w:r>
      <w:proofErr w:type="gramEnd"/>
      <w:r>
        <w:t xml:space="preserve"> by bundle errors</w:t>
      </w:r>
      <w:r w:rsidR="00D83865">
        <w:t xml:space="preserve">. </w:t>
      </w:r>
      <w:r>
        <w:t xml:space="preserve"> </w:t>
      </w:r>
      <w:r w:rsidR="00D83865">
        <w:t>D</w:t>
      </w:r>
      <w:r w:rsidR="00C34E11">
        <w:t xml:space="preserve">eactivating bundles with build errors prohibit activation of the affected bundles until the errors </w:t>
      </w:r>
      <w:proofErr w:type="gramStart"/>
      <w:r w:rsidR="00C34E11">
        <w:t>are corrected</w:t>
      </w:r>
      <w:proofErr w:type="gramEnd"/>
      <w:r w:rsidR="00C34E11">
        <w:t xml:space="preserve">. </w:t>
      </w:r>
      <w:r w:rsidR="008220EB">
        <w:t>Affected bundles are</w:t>
      </w:r>
      <w:r w:rsidR="00383461">
        <w:t xml:space="preserve"> bundles with build errors and bundles that have requirements on </w:t>
      </w:r>
      <w:r w:rsidR="008220EB">
        <w:t>those bundles</w:t>
      </w:r>
      <w:r w:rsidR="00383461">
        <w:t xml:space="preserve">. </w:t>
      </w:r>
      <w:r w:rsidR="00D83865">
        <w:t xml:space="preserve"> </w:t>
      </w:r>
      <w:r w:rsidR="00383461">
        <w:t xml:space="preserve">Only providing bundles of bundles with build errors </w:t>
      </w:r>
      <w:proofErr w:type="gramStart"/>
      <w:r w:rsidR="00383461">
        <w:t>are activated</w:t>
      </w:r>
      <w:proofErr w:type="gramEnd"/>
      <w:r w:rsidR="00383461">
        <w:t xml:space="preserve">. </w:t>
      </w:r>
      <w:r w:rsidR="004B767E">
        <w:t xml:space="preserve">To which extend </w:t>
      </w:r>
      <w:r w:rsidR="00383461">
        <w:t xml:space="preserve">providing bundles </w:t>
      </w:r>
      <w:r w:rsidR="004B767E">
        <w:t xml:space="preserve">will </w:t>
      </w:r>
      <w:r w:rsidR="00383461">
        <w:t>be activated is controlled by the dependency option</w:t>
      </w:r>
      <w:r w:rsidR="004B767E">
        <w:t xml:space="preserve"> used</w:t>
      </w:r>
      <w:r w:rsidR="00383461">
        <w:t>.</w:t>
      </w:r>
      <w:r w:rsidR="00D83865">
        <w:t xml:space="preserve"> See</w:t>
      </w:r>
      <w:r w:rsidR="00D83865" w:rsidRPr="00B95A55">
        <w:t xml:space="preserve"> </w:t>
      </w:r>
      <w:hyperlink r:id="rId16" w:history="1">
        <w:r w:rsidR="00B95A55" w:rsidRPr="00B95A55">
          <w:rPr>
            <w:rStyle w:val="Hyperlink"/>
          </w:rPr>
          <w:t>Bundle Project Errors</w:t>
        </w:r>
      </w:hyperlink>
      <w:r w:rsidR="00D83865">
        <w:t xml:space="preserve"> for a general description of error handling </w:t>
      </w:r>
      <w:r w:rsidR="00F30445">
        <w:t>in</w:t>
      </w:r>
      <w:r w:rsidR="00D83865">
        <w:t xml:space="preserve"> workspace bundle projects.</w:t>
      </w:r>
    </w:p>
    <w:p w:rsidR="006D03EA" w:rsidRDefault="006D03EA" w:rsidP="0052382B">
      <w:pPr>
        <w:pStyle w:val="Heading2"/>
      </w:pPr>
      <w:bookmarkStart w:id="18" w:name="_Toc350373611"/>
      <w:r>
        <w:t>Global Bundle commands</w:t>
      </w:r>
      <w:bookmarkEnd w:id="18"/>
    </w:p>
    <w:p w:rsidR="006D03EA" w:rsidRDefault="006D03EA" w:rsidP="006D03EA">
      <w:r>
        <w:t xml:space="preserve">When activating, deactivating, starting or stopping bundles from the Bundle main menu all possible candidate bundles in the workspace are included in the selected operation and automatically becomes the set of initial bundles. As noted, initial bundles are always included in the result set.  Dependent bundles are then </w:t>
      </w:r>
      <w:proofErr w:type="gramStart"/>
      <w:r>
        <w:t xml:space="preserve">either in the initial set or </w:t>
      </w:r>
      <w:r w:rsidR="00B47A85">
        <w:t>already part</w:t>
      </w:r>
      <w:proofErr w:type="gramEnd"/>
      <w:r w:rsidR="00B47A85">
        <w:t xml:space="preserve"> of the result set.</w:t>
      </w:r>
      <w:r>
        <w:t xml:space="preserve"> The consequence of this is that the Partial Dependency options have no effect on global bundle commands initiated from the Bundle main menu.</w:t>
      </w:r>
    </w:p>
    <w:p w:rsidR="007428D0" w:rsidRDefault="00561C28" w:rsidP="00C713E4">
      <w:pPr>
        <w:pStyle w:val="Heading1"/>
      </w:pPr>
      <w:bookmarkStart w:id="19" w:name="_Refresh_on_Update"/>
      <w:bookmarkStart w:id="20" w:name="_Ref347479490"/>
      <w:bookmarkStart w:id="21" w:name="RefreshOnUpdate"/>
      <w:bookmarkStart w:id="22" w:name="_Toc350373612"/>
      <w:bookmarkEnd w:id="19"/>
      <w:r>
        <w:t xml:space="preserve">Refresh </w:t>
      </w:r>
      <w:r w:rsidR="00CA7012">
        <w:t>on Update</w:t>
      </w:r>
      <w:bookmarkEnd w:id="20"/>
      <w:bookmarkEnd w:id="21"/>
      <w:bookmarkEnd w:id="22"/>
    </w:p>
    <w:p w:rsidR="001E139A" w:rsidRDefault="00B9437E" w:rsidP="00F50750">
      <w:r>
        <w:t xml:space="preserve">Updating </w:t>
      </w:r>
      <w:r w:rsidR="001B2E59">
        <w:t xml:space="preserve">bundles will create new bundle revisions while the existing bundle wirings remain wired to their previous bundle revisions. This stale wiring </w:t>
      </w:r>
      <w:r w:rsidR="00814AFE">
        <w:t xml:space="preserve">to old bundle revisions </w:t>
      </w:r>
      <w:proofErr w:type="gramStart"/>
      <w:r w:rsidR="001B2E59">
        <w:t>is cleaned up</w:t>
      </w:r>
      <w:proofErr w:type="gramEnd"/>
      <w:r w:rsidR="001B2E59">
        <w:t xml:space="preserve"> by the refresh command.</w:t>
      </w:r>
      <w:r w:rsidR="001E139A">
        <w:t xml:space="preserve"> </w:t>
      </w:r>
      <w:r w:rsidR="00F50750">
        <w:t xml:space="preserve">This option affects the </w:t>
      </w:r>
      <w:r w:rsidR="00B121C5">
        <w:t xml:space="preserve">method used when </w:t>
      </w:r>
      <w:r w:rsidR="00F50750">
        <w:t xml:space="preserve">new </w:t>
      </w:r>
      <w:r w:rsidR="001B2E59">
        <w:t xml:space="preserve">revisions and </w:t>
      </w:r>
      <w:r w:rsidR="00F50750">
        <w:t xml:space="preserve">wirings between dependent bundles are </w:t>
      </w:r>
      <w:r w:rsidR="00025C8B">
        <w:t>resolved</w:t>
      </w:r>
      <w:r w:rsidR="00F50750">
        <w:t xml:space="preserve">. </w:t>
      </w:r>
    </w:p>
    <w:p w:rsidR="00160BAE" w:rsidRDefault="00F50750" w:rsidP="00F50750">
      <w:r>
        <w:t xml:space="preserve">When the </w:t>
      </w:r>
      <w:r w:rsidRPr="00F50750">
        <w:rPr>
          <w:i/>
        </w:rPr>
        <w:t>Refresh on Update</w:t>
      </w:r>
      <w:r>
        <w:t xml:space="preserve"> </w:t>
      </w:r>
      <w:r w:rsidR="00B9437E">
        <w:t xml:space="preserve">option </w:t>
      </w:r>
      <w:proofErr w:type="gramStart"/>
      <w:r>
        <w:t>is switched on</w:t>
      </w:r>
      <w:r w:rsidR="00B121C5">
        <w:t>,</w:t>
      </w:r>
      <w:proofErr w:type="gramEnd"/>
      <w:r>
        <w:t xml:space="preserve"> new wirings between the updated bundle</w:t>
      </w:r>
      <w:r w:rsidR="00030A7C">
        <w:t>s</w:t>
      </w:r>
      <w:r>
        <w:t xml:space="preserve"> and all </w:t>
      </w:r>
      <w:r w:rsidR="005A62F4">
        <w:t xml:space="preserve">directly and indirectly </w:t>
      </w:r>
      <w:r>
        <w:t xml:space="preserve">requiring bundles </w:t>
      </w:r>
      <w:r w:rsidR="00B9437E">
        <w:t>(</w:t>
      </w:r>
      <w:r w:rsidR="005A62F4">
        <w:t xml:space="preserve">requiring </w:t>
      </w:r>
      <w:r w:rsidR="001E139A">
        <w:t xml:space="preserve">dependency closure) </w:t>
      </w:r>
      <w:r>
        <w:t>are created and the old ones are released or garbage collected by the OSGi refresh operation.</w:t>
      </w:r>
      <w:r w:rsidR="001E139A">
        <w:t xml:space="preserve">  </w:t>
      </w:r>
    </w:p>
    <w:p w:rsidR="005A62F4" w:rsidRDefault="003C775E" w:rsidP="00F50750">
      <w:r>
        <w:t>If b</w:t>
      </w:r>
      <w:r w:rsidR="0008613E">
        <w:t xml:space="preserve">uild errors </w:t>
      </w:r>
      <w:proofErr w:type="gramStart"/>
      <w:r>
        <w:t>are introduced</w:t>
      </w:r>
      <w:proofErr w:type="gramEnd"/>
      <w:r>
        <w:t xml:space="preserve"> in already</w:t>
      </w:r>
      <w:r w:rsidR="005A62F4">
        <w:t xml:space="preserve"> activated bundles and such bundles are members of the calculated requiring dependency closure to refresh a path of bundles including all requiring and providing bundles of the error bundles from the requiring dependency closure are </w:t>
      </w:r>
      <w:r w:rsidR="00512D95">
        <w:t xml:space="preserve">removed. The removed bundles that </w:t>
      </w:r>
      <w:proofErr w:type="gramStart"/>
      <w:r w:rsidR="00512D95">
        <w:t xml:space="preserve">are not </w:t>
      </w:r>
      <w:r w:rsidR="005A62F4">
        <w:t>refreshed</w:t>
      </w:r>
      <w:proofErr w:type="gramEnd"/>
      <w:r w:rsidR="00512D95">
        <w:t xml:space="preserve"> retain their current revision with its wirings.</w:t>
      </w:r>
    </w:p>
    <w:p w:rsidR="009643D4" w:rsidRDefault="00512D95" w:rsidP="00561C28">
      <w:r>
        <w:t xml:space="preserve">When the </w:t>
      </w:r>
      <w:r w:rsidRPr="00F50750">
        <w:rPr>
          <w:i/>
        </w:rPr>
        <w:t>Refresh on Update</w:t>
      </w:r>
      <w:r w:rsidR="00D60123">
        <w:rPr>
          <w:i/>
        </w:rPr>
        <w:t xml:space="preserve"> </w:t>
      </w:r>
      <w:r w:rsidR="00D60123" w:rsidRPr="00D60123">
        <w:t>option</w:t>
      </w:r>
      <w:r>
        <w:t xml:space="preserve"> </w:t>
      </w:r>
      <w:proofErr w:type="gramStart"/>
      <w:r>
        <w:t>is switched off</w:t>
      </w:r>
      <w:r w:rsidR="00F003AD">
        <w:t>,</w:t>
      </w:r>
      <w:proofErr w:type="gramEnd"/>
      <w:r>
        <w:t xml:space="preserve"> e</w:t>
      </w:r>
      <w:r w:rsidR="00682F68">
        <w:t>xisting bundle wirings remains wired to the previous revision of a bundle being updated.  You may</w:t>
      </w:r>
      <w:r w:rsidR="00736BA9">
        <w:t xml:space="preserve"> </w:t>
      </w:r>
      <w:r w:rsidR="009643D4">
        <w:t xml:space="preserve">experience that the number of revisions for a </w:t>
      </w:r>
      <w:r w:rsidR="009643D4">
        <w:lastRenderedPageBreak/>
        <w:t xml:space="preserve">bundle is greater than one when the option </w:t>
      </w:r>
      <w:proofErr w:type="gramStart"/>
      <w:r w:rsidR="009643D4">
        <w:t>is switched off</w:t>
      </w:r>
      <w:proofErr w:type="gramEnd"/>
      <w:r w:rsidR="009643D4">
        <w:t xml:space="preserve">. Turning this option on </w:t>
      </w:r>
      <w:r w:rsidR="00814AFE">
        <w:t xml:space="preserve">or </w:t>
      </w:r>
      <w:proofErr w:type="gramStart"/>
      <w:r w:rsidR="00814AFE">
        <w:t>issuing</w:t>
      </w:r>
      <w:proofErr w:type="gramEnd"/>
      <w:r w:rsidR="00814AFE">
        <w:t xml:space="preserve"> a manual Refresh command </w:t>
      </w:r>
      <w:r w:rsidR="009643D4">
        <w:t xml:space="preserve">should </w:t>
      </w:r>
      <w:r w:rsidR="00736BA9">
        <w:t>ens</w:t>
      </w:r>
      <w:r w:rsidR="009643D4">
        <w:t xml:space="preserve">ure only one revision per bundle. The number of revisions for a bundle </w:t>
      </w:r>
      <w:proofErr w:type="gramStart"/>
      <w:r w:rsidR="009643D4">
        <w:t>may be f</w:t>
      </w:r>
      <w:r w:rsidR="00C05510">
        <w:t>ound</w:t>
      </w:r>
      <w:proofErr w:type="gramEnd"/>
      <w:r w:rsidR="00C05510">
        <w:t xml:space="preserve"> in </w:t>
      </w:r>
      <w:r w:rsidR="00241442">
        <w:t xml:space="preserve">the List </w:t>
      </w:r>
      <w:r w:rsidR="00C05510" w:rsidRPr="00C05510">
        <w:rPr>
          <w:i/>
        </w:rPr>
        <w:t>Page</w:t>
      </w:r>
      <w:r w:rsidR="00C05510">
        <w:rPr>
          <w:i/>
        </w:rPr>
        <w:t xml:space="preserve"> or the</w:t>
      </w:r>
      <w:r w:rsidR="009643D4">
        <w:t xml:space="preserve"> Details Page in the Bundle View.</w:t>
      </w:r>
    </w:p>
    <w:p w:rsidR="0097435C" w:rsidRDefault="00535530" w:rsidP="00561C28">
      <w:r>
        <w:t xml:space="preserve">A </w:t>
      </w:r>
      <w:r w:rsidR="00FE1959">
        <w:t>simple</w:t>
      </w:r>
      <w:r>
        <w:t xml:space="preserve"> scenario</w:t>
      </w:r>
      <w:r w:rsidR="00F003AD">
        <w:t>,</w:t>
      </w:r>
      <w:r>
        <w:t xml:space="preserve"> </w:t>
      </w:r>
      <w:r w:rsidR="00FE1959">
        <w:t>when</w:t>
      </w:r>
      <w:r w:rsidR="00C5702E">
        <w:t xml:space="preserve"> </w:t>
      </w:r>
      <w:r w:rsidR="00FE1959">
        <w:t>not refreshing on update</w:t>
      </w:r>
      <w:r w:rsidR="00F003AD">
        <w:t>,</w:t>
      </w:r>
      <w:r w:rsidR="00FE1959">
        <w:t xml:space="preserve"> </w:t>
      </w:r>
      <w:r>
        <w:t xml:space="preserve">is </w:t>
      </w:r>
      <w:r w:rsidR="00FE1959">
        <w:t>two</w:t>
      </w:r>
      <w:r>
        <w:t xml:space="preserve"> </w:t>
      </w:r>
      <w:r w:rsidR="002F6757">
        <w:t xml:space="preserve">activated bundles (in state </w:t>
      </w:r>
      <w:r>
        <w:t>ACTIVE</w:t>
      </w:r>
      <w:r w:rsidR="002F6757">
        <w:t>/LAZY</w:t>
      </w:r>
      <w:r>
        <w:t xml:space="preserve"> </w:t>
      </w:r>
      <w:r w:rsidR="00682F68">
        <w:t>or RESOLVED</w:t>
      </w:r>
      <w:r w:rsidR="002F6757">
        <w:t xml:space="preserve">) </w:t>
      </w:r>
      <w:r>
        <w:t xml:space="preserve">where A requires </w:t>
      </w:r>
      <w:r w:rsidR="0097435C">
        <w:t xml:space="preserve">and </w:t>
      </w:r>
      <w:r w:rsidR="00B51A45">
        <w:t>uses</w:t>
      </w:r>
      <w:r w:rsidR="0097435C">
        <w:t xml:space="preserve"> </w:t>
      </w:r>
      <w:r>
        <w:t>some capabilities from B</w:t>
      </w:r>
      <w:r w:rsidR="00FE1959">
        <w:t xml:space="preserve">. </w:t>
      </w:r>
      <w:r>
        <w:t xml:space="preserve"> </w:t>
      </w:r>
      <w:r w:rsidR="00FE1959">
        <w:t xml:space="preserve">Change and build </w:t>
      </w:r>
      <w:r w:rsidR="009B3A71">
        <w:t>B</w:t>
      </w:r>
      <w:r w:rsidR="00FE1959">
        <w:t>. This</w:t>
      </w:r>
      <w:r w:rsidR="009B3A71">
        <w:t xml:space="preserve"> trigg</w:t>
      </w:r>
      <w:r w:rsidR="00FE1959">
        <w:t>ers</w:t>
      </w:r>
      <w:r w:rsidR="009B3A71">
        <w:t xml:space="preserve"> an </w:t>
      </w:r>
      <w:proofErr w:type="gramStart"/>
      <w:r w:rsidR="009B3A71">
        <w:t>update</w:t>
      </w:r>
      <w:r w:rsidR="00FE1959">
        <w:t xml:space="preserve"> which</w:t>
      </w:r>
      <w:proofErr w:type="gramEnd"/>
      <w:r w:rsidR="00FE1959">
        <w:t xml:space="preserve"> creates a new </w:t>
      </w:r>
      <w:r w:rsidR="007E353B">
        <w:t xml:space="preserve">current </w:t>
      </w:r>
      <w:r w:rsidR="00FE1959">
        <w:t>revision</w:t>
      </w:r>
      <w:r w:rsidR="00C05510">
        <w:t xml:space="preserve"> for B.</w:t>
      </w:r>
      <w:r w:rsidR="00FE1959">
        <w:t xml:space="preserve"> </w:t>
      </w:r>
      <w:r w:rsidR="009B3A71">
        <w:t xml:space="preserve"> </w:t>
      </w:r>
      <w:r w:rsidR="00C05510">
        <w:t xml:space="preserve">Bundle </w:t>
      </w:r>
      <w:r w:rsidR="009B3A71">
        <w:t xml:space="preserve">B has </w:t>
      </w:r>
      <w:r w:rsidR="00AC3D66">
        <w:t xml:space="preserve">now </w:t>
      </w:r>
      <w:r w:rsidR="009B3A71">
        <w:t>two revisi</w:t>
      </w:r>
      <w:r w:rsidR="00FE1959">
        <w:t xml:space="preserve">ons; - the old </w:t>
      </w:r>
      <w:r w:rsidR="00682F68">
        <w:t xml:space="preserve">or previous </w:t>
      </w:r>
      <w:r w:rsidR="00FE1959">
        <w:t xml:space="preserve">one with a wiring to A; and - a new current revision.  For A to be wired to </w:t>
      </w:r>
      <w:r w:rsidR="000242FA">
        <w:t xml:space="preserve">B’s </w:t>
      </w:r>
      <w:r w:rsidR="00FE1959">
        <w:t>current revision</w:t>
      </w:r>
      <w:r w:rsidR="00C5702E">
        <w:t xml:space="preserve"> and release the previous revision</w:t>
      </w:r>
      <w:r w:rsidR="0097435C">
        <w:t xml:space="preserve"> </w:t>
      </w:r>
      <w:r w:rsidR="000242FA">
        <w:t xml:space="preserve">of B </w:t>
      </w:r>
      <w:r w:rsidR="00FE1959">
        <w:t>a refresh on B</w:t>
      </w:r>
      <w:r w:rsidR="00140D72">
        <w:t>,</w:t>
      </w:r>
      <w:r w:rsidR="00FE1959">
        <w:t xml:space="preserve"> </w:t>
      </w:r>
      <w:r w:rsidR="00AE0E39">
        <w:t xml:space="preserve">or an another </w:t>
      </w:r>
      <w:r w:rsidR="002F6757">
        <w:t xml:space="preserve">activated </w:t>
      </w:r>
      <w:r w:rsidR="00AE0E39">
        <w:t>bundle providing capabilities to B</w:t>
      </w:r>
      <w:r w:rsidR="00140D72">
        <w:t>,</w:t>
      </w:r>
      <w:r w:rsidR="00AE0E39">
        <w:t xml:space="preserve"> </w:t>
      </w:r>
      <w:r w:rsidR="00FE1959">
        <w:t>is necessary.</w:t>
      </w:r>
      <w:r w:rsidR="00C05510">
        <w:t xml:space="preserve"> </w:t>
      </w:r>
      <w:r w:rsidR="00882298">
        <w:t xml:space="preserve">One the other hand if you are updating a single bundle with no dependencies a resolve would suffice and there will be no need for an extra refresh after update. </w:t>
      </w:r>
    </w:p>
    <w:p w:rsidR="009B3A71" w:rsidRDefault="00586947" w:rsidP="00561C28">
      <w:r>
        <w:t>It can be confusing when</w:t>
      </w:r>
      <w:r w:rsidR="00C05510">
        <w:t xml:space="preserve"> </w:t>
      </w:r>
      <w:r>
        <w:t xml:space="preserve">a </w:t>
      </w:r>
      <w:r w:rsidR="00C50B9D">
        <w:t xml:space="preserve">requiring </w:t>
      </w:r>
      <w:r>
        <w:t xml:space="preserve">bundle </w:t>
      </w:r>
      <w:proofErr w:type="gramStart"/>
      <w:r>
        <w:t>(A) is</w:t>
      </w:r>
      <w:r w:rsidR="00C05510">
        <w:t xml:space="preserve"> wired</w:t>
      </w:r>
      <w:proofErr w:type="gramEnd"/>
      <w:r w:rsidR="00C05510">
        <w:t xml:space="preserve"> to </w:t>
      </w:r>
      <w:r w:rsidR="00C50B9D">
        <w:t>a previous</w:t>
      </w:r>
      <w:r w:rsidR="00C05510">
        <w:t xml:space="preserve"> revision of a providing bundle (B).  </w:t>
      </w:r>
      <w:r>
        <w:t xml:space="preserve">Any </w:t>
      </w:r>
      <w:r w:rsidR="002F6757">
        <w:t xml:space="preserve">compiled source </w:t>
      </w:r>
      <w:r>
        <w:t>change</w:t>
      </w:r>
      <w:r w:rsidR="002F6757">
        <w:t>s</w:t>
      </w:r>
      <w:r>
        <w:t xml:space="preserve"> from the </w:t>
      </w:r>
      <w:r w:rsidR="002F6757">
        <w:t>latest</w:t>
      </w:r>
      <w:r>
        <w:t xml:space="preserve"> update of the providing bundle is</w:t>
      </w:r>
      <w:r w:rsidR="00C05510">
        <w:t xml:space="preserve"> part of the current revision </w:t>
      </w:r>
      <w:r>
        <w:t>while</w:t>
      </w:r>
      <w:r w:rsidR="00C05510">
        <w:t xml:space="preserve"> the requiring bundle is wired to</w:t>
      </w:r>
      <w:r>
        <w:t xml:space="preserve"> the previous </w:t>
      </w:r>
      <w:r w:rsidR="002F6757">
        <w:t xml:space="preserve">(or an older) </w:t>
      </w:r>
      <w:r>
        <w:t xml:space="preserve">revision.  This means that the requiring bundle is utilizing the functionality from the previous revision and not the changes introduced by the last update </w:t>
      </w:r>
      <w:r w:rsidR="00467A99">
        <w:t xml:space="preserve">(current revision) </w:t>
      </w:r>
      <w:r>
        <w:t xml:space="preserve">of the provider. </w:t>
      </w:r>
      <w:r w:rsidR="0097435C">
        <w:t xml:space="preserve"> </w:t>
      </w:r>
    </w:p>
    <w:p w:rsidR="005631D0" w:rsidRDefault="005631D0" w:rsidP="005631D0">
      <w:pPr>
        <w:pStyle w:val="Heading1"/>
      </w:pPr>
      <w:bookmarkStart w:id="23" w:name="UpdateOnBuild"/>
      <w:bookmarkStart w:id="24" w:name="_Toc350373613"/>
      <w:r>
        <w:t>Update on Build</w:t>
      </w:r>
      <w:bookmarkEnd w:id="23"/>
      <w:bookmarkEnd w:id="24"/>
    </w:p>
    <w:p w:rsidR="00AE3712" w:rsidRDefault="005631D0" w:rsidP="00607A74">
      <w:r>
        <w:t xml:space="preserve">Activated bundle projects are by default updated </w:t>
      </w:r>
      <w:r w:rsidR="00AE3712">
        <w:t xml:space="preserve">automatically </w:t>
      </w:r>
      <w:r>
        <w:t xml:space="preserve">after a build. You can turn this switch off and control the update frequency manually by issuing </w:t>
      </w:r>
      <w:r w:rsidR="00AE3712">
        <w:t>an</w:t>
      </w:r>
      <w:r>
        <w:t xml:space="preserve"> update command </w:t>
      </w:r>
      <w:r w:rsidR="00AE3712">
        <w:t xml:space="preserve">for all </w:t>
      </w:r>
      <w:r w:rsidR="00B0764F">
        <w:t xml:space="preserve">activated </w:t>
      </w:r>
      <w:r w:rsidR="00607A74">
        <w:t xml:space="preserve">bundle </w:t>
      </w:r>
      <w:r w:rsidR="00AE3712">
        <w:t xml:space="preserve">projects that </w:t>
      </w:r>
      <w:proofErr w:type="gramStart"/>
      <w:r w:rsidR="00AE3712">
        <w:t>have been built</w:t>
      </w:r>
      <w:proofErr w:type="gramEnd"/>
      <w:r w:rsidR="00AE3712">
        <w:t xml:space="preserve"> </w:t>
      </w:r>
      <w:r w:rsidR="00607A74">
        <w:t xml:space="preserve">since last update </w:t>
      </w:r>
      <w:r w:rsidR="00AE3712">
        <w:t xml:space="preserve">from the main menu or for individual </w:t>
      </w:r>
      <w:r w:rsidR="00607A74">
        <w:t xml:space="preserve">bundle </w:t>
      </w:r>
      <w:r w:rsidR="00AE3712">
        <w:t xml:space="preserve">projects from </w:t>
      </w:r>
      <w:r>
        <w:t xml:space="preserve">one of the </w:t>
      </w:r>
      <w:r w:rsidR="00AE3712">
        <w:t>local pop-up menus</w:t>
      </w:r>
      <w:r w:rsidR="004416C4">
        <w:t xml:space="preserve"> or toolbars</w:t>
      </w:r>
      <w:r>
        <w:t xml:space="preserve">.  </w:t>
      </w:r>
      <w:r w:rsidR="00AE3712">
        <w:t>Note that o</w:t>
      </w:r>
      <w:r>
        <w:t xml:space="preserve">nly </w:t>
      </w:r>
      <w:r w:rsidR="00B0764F">
        <w:t xml:space="preserve">activated </w:t>
      </w:r>
      <w:r>
        <w:t xml:space="preserve">bundle projects that </w:t>
      </w:r>
      <w:proofErr w:type="gramStart"/>
      <w:r>
        <w:t xml:space="preserve">have been </w:t>
      </w:r>
      <w:r w:rsidR="00AE3712">
        <w:t>built</w:t>
      </w:r>
      <w:proofErr w:type="gramEnd"/>
      <w:r>
        <w:t xml:space="preserve"> since last update</w:t>
      </w:r>
      <w:r w:rsidR="00B106A0">
        <w:t xml:space="preserve"> are u</w:t>
      </w:r>
      <w:r>
        <w:t xml:space="preserve">pdated. </w:t>
      </w:r>
      <w:r w:rsidR="00450932">
        <w:t xml:space="preserve">See </w:t>
      </w:r>
      <w:hyperlink r:id="rId17" w:anchor="UpdateBundlesManually" w:history="1">
        <w:r w:rsidR="00450932" w:rsidRPr="00450932">
          <w:rPr>
            <w:rStyle w:val="Hyperlink"/>
          </w:rPr>
          <w:t>Update Bundles Manually</w:t>
        </w:r>
      </w:hyperlink>
      <w:r w:rsidR="00450932">
        <w:t xml:space="preserve"> for a description of the rules when updating individual bundles from the local bundle menus. </w:t>
      </w:r>
    </w:p>
    <w:p w:rsidR="005631D0" w:rsidRPr="005631D0" w:rsidRDefault="005631D0" w:rsidP="005631D0">
      <w:r>
        <w:t xml:space="preserve">Bundles are refreshed after a manual update if the </w:t>
      </w:r>
      <w:hyperlink w:anchor="_Refresh_on_Update" w:history="1">
        <w:r w:rsidR="00AE4763" w:rsidRPr="00AE4763">
          <w:rPr>
            <w:rStyle w:val="Hyperlink"/>
          </w:rPr>
          <w:t>Refresh on Update</w:t>
        </w:r>
      </w:hyperlink>
      <w:r w:rsidR="00AE4763">
        <w:t xml:space="preserve"> </w:t>
      </w:r>
      <w:r>
        <w:t xml:space="preserve">option </w:t>
      </w:r>
      <w:proofErr w:type="gramStart"/>
      <w:r>
        <w:t>is switched on</w:t>
      </w:r>
      <w:proofErr w:type="gramEnd"/>
      <w:r>
        <w:t xml:space="preserve"> and resolved if the option is switched off.</w:t>
      </w:r>
      <w:r w:rsidR="00B0764F">
        <w:t xml:space="preserve"> Note that activating a bundle project in an activated workspace </w:t>
      </w:r>
      <w:proofErr w:type="gramStart"/>
      <w:r w:rsidR="00B0764F">
        <w:t>is always updated</w:t>
      </w:r>
      <w:proofErr w:type="gramEnd"/>
      <w:r w:rsidR="00B0764F">
        <w:t xml:space="preserve"> after it is built as part of the activation process. </w:t>
      </w:r>
      <w:proofErr w:type="gramStart"/>
      <w:r w:rsidR="00B0764F">
        <w:t>Thus</w:t>
      </w:r>
      <w:proofErr w:type="gramEnd"/>
      <w:r w:rsidR="00B0764F">
        <w:t xml:space="preserve"> this option </w:t>
      </w:r>
      <w:r w:rsidR="00205B93">
        <w:t xml:space="preserve">first becomes operative </w:t>
      </w:r>
      <w:r w:rsidR="00E32999">
        <w:t>after</w:t>
      </w:r>
      <w:r w:rsidR="000D3B69">
        <w:t xml:space="preserve"> bundle</w:t>
      </w:r>
      <w:r w:rsidR="00B106A0">
        <w:t xml:space="preserve"> projects </w:t>
      </w:r>
      <w:r w:rsidR="000D3B69">
        <w:t>have been</w:t>
      </w:r>
      <w:r w:rsidR="00B106A0">
        <w:t xml:space="preserve"> </w:t>
      </w:r>
      <w:r w:rsidR="00205B93">
        <w:t>activated</w:t>
      </w:r>
      <w:r w:rsidR="00B0764F">
        <w:t>.</w:t>
      </w:r>
    </w:p>
    <w:p w:rsidR="006F1111" w:rsidRDefault="008978AF" w:rsidP="00C713E4">
      <w:pPr>
        <w:pStyle w:val="Heading1"/>
      </w:pPr>
      <w:bookmarkStart w:id="25" w:name="_Update_Bundle_Class-Path"/>
      <w:bookmarkStart w:id="26" w:name="_Update_Bundle-ClassPath_on"/>
      <w:bookmarkStart w:id="27" w:name="_Ref333150834"/>
      <w:bookmarkStart w:id="28" w:name="AddbintoBundleClassPathonActivate"/>
      <w:bookmarkStart w:id="29" w:name="_Toc350373614"/>
      <w:bookmarkEnd w:id="25"/>
      <w:bookmarkEnd w:id="26"/>
      <w:r>
        <w:t>Update</w:t>
      </w:r>
      <w:r w:rsidR="00EC4FCD">
        <w:t xml:space="preserve"> Bundle-</w:t>
      </w:r>
      <w:proofErr w:type="spellStart"/>
      <w:r w:rsidR="00EC4FCD">
        <w:t>Class</w:t>
      </w:r>
      <w:r w:rsidR="005D18BC">
        <w:t>Path</w:t>
      </w:r>
      <w:proofErr w:type="spellEnd"/>
      <w:r w:rsidR="005D18BC">
        <w:t xml:space="preserve"> on Activate</w:t>
      </w:r>
      <w:bookmarkEnd w:id="27"/>
      <w:bookmarkEnd w:id="28"/>
      <w:r w:rsidR="00726EB2">
        <w:t>/Deactivate</w:t>
      </w:r>
      <w:bookmarkEnd w:id="29"/>
    </w:p>
    <w:p w:rsidR="006D0F4B" w:rsidRDefault="00180C56" w:rsidP="005D18BC">
      <w:r>
        <w:t xml:space="preserve">The </w:t>
      </w:r>
      <w:r w:rsidR="005D76F8">
        <w:t xml:space="preserve">default </w:t>
      </w:r>
      <w:r>
        <w:t xml:space="preserve">output folder is where the class </w:t>
      </w:r>
      <w:r w:rsidR="00540558">
        <w:t>(</w:t>
      </w:r>
      <w:r>
        <w:t>and resource</w:t>
      </w:r>
      <w:r w:rsidR="00540558">
        <w:t>)</w:t>
      </w:r>
      <w:r>
        <w:t xml:space="preserve"> files are stored</w:t>
      </w:r>
      <w:r w:rsidR="00540558">
        <w:t xml:space="preserve">. The path to the generated class files </w:t>
      </w:r>
      <w:proofErr w:type="gramStart"/>
      <w:r w:rsidR="00540558">
        <w:t>are</w:t>
      </w:r>
      <w:r>
        <w:t xml:space="preserve"> needed</w:t>
      </w:r>
      <w:proofErr w:type="gramEnd"/>
      <w:r>
        <w:t xml:space="preserve"> when a bundle project is started.</w:t>
      </w:r>
      <w:r w:rsidR="006D0F4B">
        <w:t xml:space="preserve"> The default output location is initially set in the </w:t>
      </w:r>
      <w:hyperlink w:anchor="OutputFolder" w:history="1">
        <w:r w:rsidR="006D0F4B" w:rsidRPr="009C4C97">
          <w:rPr>
            <w:rStyle w:val="Hyperlink"/>
            <w:i/>
          </w:rPr>
          <w:t>Output folder</w:t>
        </w:r>
      </w:hyperlink>
      <w:r w:rsidR="006D0F4B">
        <w:t xml:space="preserve"> field in the </w:t>
      </w:r>
      <w:r w:rsidR="006D0F4B" w:rsidRPr="00E62D0E">
        <w:rPr>
          <w:i/>
        </w:rPr>
        <w:t>New Plug-in Project</w:t>
      </w:r>
      <w:r w:rsidR="006D0F4B">
        <w:t xml:space="preserve"> wizard when you create a new project and defaults to the bin folder. The </w:t>
      </w:r>
      <w:r w:rsidR="00653591">
        <w:t xml:space="preserve">default </w:t>
      </w:r>
      <w:r w:rsidR="006D0F4B">
        <w:t xml:space="preserve">location can be changed when you create the project, from the Java Build-Path entry in the project properties dialog under the source tab or from the </w:t>
      </w:r>
      <w:r w:rsidR="006D6CD7">
        <w:t xml:space="preserve">Java </w:t>
      </w:r>
      <w:r w:rsidR="006D0F4B">
        <w:t>preference (Windows | Preferences | Java | Build Path) dialog after the project is created.</w:t>
      </w:r>
    </w:p>
    <w:p w:rsidR="00540558" w:rsidRDefault="00D44120" w:rsidP="005D18BC">
      <w:r>
        <w:t>If you</w:t>
      </w:r>
      <w:r w:rsidR="00EC4FCD">
        <w:t xml:space="preserve"> are using the default location </w:t>
      </w:r>
      <w:r>
        <w:t xml:space="preserve">for the </w:t>
      </w:r>
      <w:r w:rsidR="00672C9F">
        <w:t>output folder</w:t>
      </w:r>
      <w:r w:rsidR="00EC4FCD">
        <w:t>, which i</w:t>
      </w:r>
      <w:r w:rsidR="00E729D7">
        <w:t>s also the default setting</w:t>
      </w:r>
      <w:r w:rsidR="00180C56">
        <w:t xml:space="preserve"> in Eclipse</w:t>
      </w:r>
      <w:r w:rsidR="00E729D7">
        <w:t xml:space="preserve">, </w:t>
      </w:r>
      <w:r w:rsidR="00672C9F">
        <w:t xml:space="preserve">and </w:t>
      </w:r>
      <w:r w:rsidR="00B53D56">
        <w:t xml:space="preserve">the </w:t>
      </w:r>
      <w:r w:rsidR="00B53D56" w:rsidRPr="00B53D56">
        <w:rPr>
          <w:i/>
        </w:rPr>
        <w:t>Update Bundle-</w:t>
      </w:r>
      <w:proofErr w:type="spellStart"/>
      <w:r w:rsidR="00B53D56" w:rsidRPr="00B53D56">
        <w:rPr>
          <w:i/>
        </w:rPr>
        <w:t>ClassPath</w:t>
      </w:r>
      <w:proofErr w:type="spellEnd"/>
      <w:r w:rsidR="00B53D56" w:rsidRPr="00B53D56">
        <w:rPr>
          <w:i/>
        </w:rPr>
        <w:t xml:space="preserve"> on Activate</w:t>
      </w:r>
      <w:r w:rsidR="005331FB">
        <w:rPr>
          <w:i/>
        </w:rPr>
        <w:t>/Deactivate</w:t>
      </w:r>
      <w:r w:rsidR="00B53D56">
        <w:t xml:space="preserve"> </w:t>
      </w:r>
      <w:r>
        <w:t xml:space="preserve">option </w:t>
      </w:r>
      <w:r w:rsidR="00672C9F">
        <w:t xml:space="preserve">is </w:t>
      </w:r>
      <w:r w:rsidR="00FA7D05">
        <w:t>switched on</w:t>
      </w:r>
      <w:r w:rsidR="00E729D7">
        <w:t>,</w:t>
      </w:r>
      <w:r w:rsidR="00FA7D05">
        <w:t xml:space="preserve"> </w:t>
      </w:r>
      <w:r w:rsidR="00672C9F">
        <w:t xml:space="preserve">the Bundle Class-Path </w:t>
      </w:r>
      <w:r w:rsidR="00E729D7">
        <w:t xml:space="preserve">header in the manifest file </w:t>
      </w:r>
      <w:r w:rsidR="00672C9F">
        <w:t xml:space="preserve">is updated </w:t>
      </w:r>
      <w:r w:rsidR="00E729D7">
        <w:t xml:space="preserve">automatically </w:t>
      </w:r>
      <w:r w:rsidR="00FA7D05">
        <w:t xml:space="preserve">with the default output location </w:t>
      </w:r>
      <w:r w:rsidR="00672C9F">
        <w:t>when the bundle is activated</w:t>
      </w:r>
      <w:r w:rsidR="009A7514">
        <w:t xml:space="preserve"> and removed when deactivated</w:t>
      </w:r>
      <w:r w:rsidR="00672C9F">
        <w:t>.</w:t>
      </w:r>
    </w:p>
    <w:p w:rsidR="00FA7D05" w:rsidRDefault="00EC4FCD" w:rsidP="005D18BC">
      <w:r>
        <w:lastRenderedPageBreak/>
        <w:t>I</w:t>
      </w:r>
      <w:r w:rsidR="00FA7D05">
        <w:t xml:space="preserve">f </w:t>
      </w:r>
      <w:r w:rsidR="00B53D56">
        <w:t>this</w:t>
      </w:r>
      <w:r w:rsidR="00FA7D05">
        <w:t xml:space="preserve"> option </w:t>
      </w:r>
      <w:proofErr w:type="gramStart"/>
      <w:r w:rsidR="00FA7D05">
        <w:t>is turned off,</w:t>
      </w:r>
      <w:proofErr w:type="gramEnd"/>
      <w:r w:rsidR="00FA7D05">
        <w:t xml:space="preserve"> no action is t</w:t>
      </w:r>
      <w:r w:rsidR="006D0F4B">
        <w:t>aken to update the Bundle</w:t>
      </w:r>
      <w:r w:rsidR="0077496E">
        <w:t>-</w:t>
      </w:r>
      <w:proofErr w:type="spellStart"/>
      <w:r w:rsidR="0077496E">
        <w:t>Class</w:t>
      </w:r>
      <w:r w:rsidR="00FA7D05">
        <w:t>Path</w:t>
      </w:r>
      <w:proofErr w:type="spellEnd"/>
      <w:r w:rsidR="006D0F4B">
        <w:t xml:space="preserve"> on activation</w:t>
      </w:r>
      <w:r w:rsidR="00FA7D05">
        <w:t xml:space="preserve">. </w:t>
      </w:r>
      <w:r w:rsidR="001903A7">
        <w:t xml:space="preserve"> If the </w:t>
      </w:r>
      <w:r w:rsidR="00547FAF">
        <w:t>Bundle-</w:t>
      </w:r>
      <w:proofErr w:type="spellStart"/>
      <w:r w:rsidR="00547FAF">
        <w:t>ClassPath</w:t>
      </w:r>
      <w:proofErr w:type="spellEnd"/>
      <w:r w:rsidR="001903A7">
        <w:t xml:space="preserve"> </w:t>
      </w:r>
      <w:r w:rsidR="00B53D56">
        <w:t>was</w:t>
      </w:r>
      <w:r w:rsidR="001903A7">
        <w:t xml:space="preserve"> not updated </w:t>
      </w:r>
      <w:r w:rsidR="00547FAF">
        <w:t xml:space="preserve">with the output folder </w:t>
      </w:r>
      <w:r w:rsidR="00B53D56">
        <w:t xml:space="preserve">when the bundle was </w:t>
      </w:r>
      <w:r w:rsidR="001903A7" w:rsidRPr="0086719A">
        <w:t>activated</w:t>
      </w:r>
      <w:r w:rsidR="006D0F4B">
        <w:t xml:space="preserve"> </w:t>
      </w:r>
      <w:r w:rsidR="001903A7">
        <w:t xml:space="preserve">it is possible to </w:t>
      </w:r>
      <w:r w:rsidR="0077496E">
        <w:t>update the Bundle-</w:t>
      </w:r>
      <w:proofErr w:type="spellStart"/>
      <w:r w:rsidR="001903A7">
        <w:t>ClassPath</w:t>
      </w:r>
      <w:proofErr w:type="spellEnd"/>
      <w:r w:rsidR="001903A7">
        <w:t xml:space="preserve"> </w:t>
      </w:r>
      <w:r w:rsidR="00180C56">
        <w:t xml:space="preserve">for already activated bundles </w:t>
      </w:r>
      <w:r w:rsidR="001903A7">
        <w:t xml:space="preserve">from </w:t>
      </w:r>
      <w:r w:rsidR="00E45546">
        <w:t>the main menu</w:t>
      </w:r>
      <w:r w:rsidR="000B56A1">
        <w:t>. For full control you can add and remove the default output location in the Bundle-</w:t>
      </w:r>
      <w:proofErr w:type="spellStart"/>
      <w:r w:rsidR="000B56A1">
        <w:t>ClassPath</w:t>
      </w:r>
      <w:proofErr w:type="spellEnd"/>
      <w:r w:rsidR="000B56A1">
        <w:t xml:space="preserve"> on </w:t>
      </w:r>
      <w:proofErr w:type="gramStart"/>
      <w:r w:rsidR="000B56A1">
        <w:t>any  –</w:t>
      </w:r>
      <w:proofErr w:type="gramEnd"/>
      <w:r w:rsidR="000B56A1">
        <w:t xml:space="preserve"> deactivated and activated - bundle project from</w:t>
      </w:r>
      <w:r w:rsidR="00E45546">
        <w:t xml:space="preserve"> </w:t>
      </w:r>
      <w:r w:rsidR="001903A7">
        <w:t xml:space="preserve">one of the local menus in the </w:t>
      </w:r>
      <w:r w:rsidR="001903A7" w:rsidRPr="000161E4">
        <w:t>Bundle</w:t>
      </w:r>
      <w:r w:rsidR="001903A7">
        <w:t xml:space="preserve"> View.</w:t>
      </w:r>
    </w:p>
    <w:p w:rsidR="005D76F8" w:rsidRDefault="005D76F8" w:rsidP="00E45546">
      <w:pPr>
        <w:pStyle w:val="Heading2"/>
      </w:pPr>
      <w:bookmarkStart w:id="30" w:name="_Toc350373615"/>
      <w:r>
        <w:t xml:space="preserve">Use the </w:t>
      </w:r>
      <w:proofErr w:type="spellStart"/>
      <w:r>
        <w:t>osgi.dev</w:t>
      </w:r>
      <w:proofErr w:type="spellEnd"/>
      <w:r>
        <w:t xml:space="preserve"> System Property</w:t>
      </w:r>
      <w:bookmarkEnd w:id="30"/>
    </w:p>
    <w:p w:rsidR="003F62F1" w:rsidRDefault="005D76F8" w:rsidP="005D76F8">
      <w:r>
        <w:t xml:space="preserve">If you </w:t>
      </w:r>
      <w:proofErr w:type="gramStart"/>
      <w:r>
        <w:t>don’t</w:t>
      </w:r>
      <w:proofErr w:type="gramEnd"/>
      <w:r>
        <w:t xml:space="preserve"> like the idea of updating the Bundle-</w:t>
      </w:r>
      <w:proofErr w:type="spellStart"/>
      <w:r>
        <w:t>ClassPath</w:t>
      </w:r>
      <w:proofErr w:type="spellEnd"/>
      <w:r>
        <w:t xml:space="preserve"> when activating and deactivating bundle projects you can set the </w:t>
      </w:r>
      <w:proofErr w:type="spellStart"/>
      <w:r>
        <w:t>osgi.dev</w:t>
      </w:r>
      <w:proofErr w:type="spellEnd"/>
      <w:r>
        <w:t xml:space="preserve"> system property in the configuration.ini file to the default output folder.</w:t>
      </w:r>
      <w:r w:rsidR="006A6F1D">
        <w:t xml:space="preserve"> The configuration.</w:t>
      </w:r>
      <w:r>
        <w:t xml:space="preserve">ini file is located </w:t>
      </w:r>
      <w:r w:rsidR="003F62F1">
        <w:t>in</w:t>
      </w:r>
      <w:r>
        <w:t xml:space="preserve"> </w:t>
      </w:r>
      <w:r w:rsidR="003F62F1">
        <w:t xml:space="preserve">the </w:t>
      </w:r>
      <w:r>
        <w:t>ECLIPSE_HOME/configuration</w:t>
      </w:r>
      <w:r w:rsidR="006A6F1D">
        <w:t xml:space="preserve"> </w:t>
      </w:r>
      <w:r w:rsidR="003F62F1">
        <w:t xml:space="preserve">folder </w:t>
      </w:r>
      <w:r w:rsidR="006A6F1D">
        <w:t xml:space="preserve">where ECLIPSE_HOME is the folder where you installed Eclipse. </w:t>
      </w:r>
    </w:p>
    <w:p w:rsidR="005D76F8" w:rsidRDefault="006A6F1D" w:rsidP="005D76F8">
      <w:r>
        <w:t xml:space="preserve">The setting in the configuration.ini can then be specified as </w:t>
      </w:r>
      <w:proofErr w:type="spellStart"/>
      <w:r w:rsidRPr="006A6F1D">
        <w:rPr>
          <w:i/>
        </w:rPr>
        <w:t>osgi.dev</w:t>
      </w:r>
      <w:proofErr w:type="spellEnd"/>
      <w:r w:rsidRPr="006A6F1D">
        <w:rPr>
          <w:i/>
        </w:rPr>
        <w:t>=bin</w:t>
      </w:r>
      <w:r w:rsidR="003F62F1">
        <w:rPr>
          <w:i/>
        </w:rPr>
        <w:t xml:space="preserve"> </w:t>
      </w:r>
      <w:r>
        <w:t xml:space="preserve">where bin </w:t>
      </w:r>
      <w:r w:rsidR="003F62F1">
        <w:t xml:space="preserve">(or what you have changed it to) </w:t>
      </w:r>
      <w:r>
        <w:t xml:space="preserve">is the default output folder. When the </w:t>
      </w:r>
      <w:proofErr w:type="spellStart"/>
      <w:r w:rsidR="003F62F1">
        <w:t>osgi.dev</w:t>
      </w:r>
      <w:proofErr w:type="spellEnd"/>
      <w:r w:rsidR="003F62F1">
        <w:t xml:space="preserve"> </w:t>
      </w:r>
      <w:r>
        <w:t>system</w:t>
      </w:r>
      <w:r w:rsidR="003F62F1">
        <w:t xml:space="preserve"> property is </w:t>
      </w:r>
      <w:proofErr w:type="gramStart"/>
      <w:r w:rsidR="003F62F1">
        <w:t>set</w:t>
      </w:r>
      <w:proofErr w:type="gramEnd"/>
      <w:r w:rsidR="003F62F1">
        <w:t xml:space="preserve"> you can turn</w:t>
      </w:r>
      <w:r>
        <w:t xml:space="preserve"> the </w:t>
      </w:r>
      <w:r w:rsidRPr="003F62F1">
        <w:rPr>
          <w:i/>
        </w:rPr>
        <w:t>Update Bundle-</w:t>
      </w:r>
      <w:proofErr w:type="spellStart"/>
      <w:r w:rsidRPr="003F62F1">
        <w:rPr>
          <w:i/>
        </w:rPr>
        <w:t>ClassPath</w:t>
      </w:r>
      <w:proofErr w:type="spellEnd"/>
      <w:r w:rsidR="003F62F1" w:rsidRPr="003F62F1">
        <w:rPr>
          <w:i/>
        </w:rPr>
        <w:t xml:space="preserve"> on Activate/Deactivate</w:t>
      </w:r>
      <w:r w:rsidR="003F62F1">
        <w:t xml:space="preserve"> option off.</w:t>
      </w:r>
    </w:p>
    <w:p w:rsidR="008A1B3F" w:rsidRPr="003F62F1" w:rsidRDefault="008A1B3F" w:rsidP="005D76F8">
      <w:r>
        <w:t xml:space="preserve">It is also possible to reference a properties file as a parameter to the </w:t>
      </w:r>
      <w:proofErr w:type="spellStart"/>
      <w:r>
        <w:t>osgi.dev</w:t>
      </w:r>
      <w:proofErr w:type="spellEnd"/>
      <w:r>
        <w:t xml:space="preserve"> system property. The output folder of each activated bundle </w:t>
      </w:r>
      <w:proofErr w:type="gramStart"/>
      <w:r>
        <w:t>is then updated</w:t>
      </w:r>
      <w:proofErr w:type="gramEnd"/>
      <w:r>
        <w:t xml:space="preserve"> with the bundle symbolic name as the key and the output folder as the attribute in the specified prope</w:t>
      </w:r>
      <w:r w:rsidR="00A31D32">
        <w:t xml:space="preserve">rty file (e.g. </w:t>
      </w:r>
      <w:proofErr w:type="spellStart"/>
      <w:r w:rsidR="00A31D32">
        <w:t>osgi.dev</w:t>
      </w:r>
      <w:proofErr w:type="spellEnd"/>
      <w:r w:rsidR="00A31D32">
        <w:t>=file:c:\</w:t>
      </w:r>
      <w:r>
        <w:t xml:space="preserve">prj\dev.properties). This is more dynamic and useful when bundles have different output folders or the output folder of a bundle </w:t>
      </w:r>
      <w:proofErr w:type="gramStart"/>
      <w:r>
        <w:t>is changed</w:t>
      </w:r>
      <w:proofErr w:type="gramEnd"/>
      <w:r>
        <w:t xml:space="preserve"> during an Eclipse session. </w:t>
      </w:r>
    </w:p>
    <w:p w:rsidR="00E45546" w:rsidRDefault="00E45546" w:rsidP="00E45546">
      <w:pPr>
        <w:pStyle w:val="Heading2"/>
      </w:pPr>
      <w:bookmarkStart w:id="31" w:name="_Toc350373616"/>
      <w:r>
        <w:t xml:space="preserve">Use </w:t>
      </w:r>
      <w:r w:rsidR="00180C56">
        <w:t>one</w:t>
      </w:r>
      <w:r>
        <w:t xml:space="preserve"> Output Folder per Source Folder</w:t>
      </w:r>
      <w:bookmarkEnd w:id="31"/>
    </w:p>
    <w:p w:rsidR="003E318A" w:rsidRDefault="009A7514" w:rsidP="005D18BC">
      <w:r>
        <w:t xml:space="preserve">If you later override the </w:t>
      </w:r>
      <w:proofErr w:type="gramStart"/>
      <w:r>
        <w:t>default</w:t>
      </w:r>
      <w:proofErr w:type="gramEnd"/>
      <w:r>
        <w:t xml:space="preserve"> location by setting the output folder per source folder (See the Java Build-Path entry in the project properties dialog) you must manually add the new output location to the Bundle-</w:t>
      </w:r>
      <w:proofErr w:type="spellStart"/>
      <w:r>
        <w:t>ClassPath</w:t>
      </w:r>
      <w:proofErr w:type="spellEnd"/>
      <w:r w:rsidR="005D76F8">
        <w:t xml:space="preserve"> or use the </w:t>
      </w:r>
      <w:proofErr w:type="spellStart"/>
      <w:r w:rsidR="005D76F8">
        <w:t>osgi.dev</w:t>
      </w:r>
      <w:proofErr w:type="spellEnd"/>
      <w:r w:rsidR="005D76F8">
        <w:t xml:space="preserve"> </w:t>
      </w:r>
      <w:r w:rsidR="005D76F8">
        <w:rPr>
          <w:sz w:val="20"/>
          <w:szCs w:val="20"/>
          <w:lang w:val="en"/>
        </w:rPr>
        <w:t>system property</w:t>
      </w:r>
      <w:r>
        <w:t xml:space="preserve">. </w:t>
      </w:r>
      <w:r w:rsidR="003E318A" w:rsidRPr="00CB51B2">
        <w:t>This makes it possible to arrange generated class files for different source folders in different output folders, and not necessarily the default output folder. This means that the generated class files for the project may end up scattered across several folders, rather than all in the default output folder (which is more standard).</w:t>
      </w:r>
    </w:p>
    <w:p w:rsidR="00E45546" w:rsidRDefault="00992C3C" w:rsidP="00E45546">
      <w:pPr>
        <w:pStyle w:val="Heading2"/>
      </w:pPr>
      <w:bookmarkStart w:id="32" w:name="_Toc350373617"/>
      <w:r>
        <w:t>A</w:t>
      </w:r>
      <w:r w:rsidR="00E45546">
        <w:t xml:space="preserve">dd the Output Folder </w:t>
      </w:r>
      <w:r>
        <w:t xml:space="preserve">Manually </w:t>
      </w:r>
      <w:r w:rsidR="00E45546">
        <w:t>to the Bundle-</w:t>
      </w:r>
      <w:proofErr w:type="spellStart"/>
      <w:r w:rsidR="00E45546">
        <w:t>ClassPath</w:t>
      </w:r>
      <w:bookmarkEnd w:id="32"/>
      <w:proofErr w:type="spellEnd"/>
      <w:r w:rsidR="00E45546">
        <w:t xml:space="preserve"> </w:t>
      </w:r>
    </w:p>
    <w:p w:rsidR="00081287" w:rsidRDefault="003E318A" w:rsidP="005D18BC">
      <w:r>
        <w:t>You add an</w:t>
      </w:r>
      <w:r w:rsidR="00FA7D05">
        <w:t xml:space="preserve"> output folder to the</w:t>
      </w:r>
      <w:r w:rsidR="00081287">
        <w:t xml:space="preserve"> Bundle Class-Path manually either directly in the manifest file or </w:t>
      </w:r>
      <w:r w:rsidR="00957B2D">
        <w:t xml:space="preserve">in the </w:t>
      </w:r>
      <w:proofErr w:type="spellStart"/>
      <w:r w:rsidR="00957B2D" w:rsidRPr="00957B2D">
        <w:rPr>
          <w:i/>
        </w:rPr>
        <w:t>Classpath</w:t>
      </w:r>
      <w:proofErr w:type="spellEnd"/>
      <w:r w:rsidR="00957B2D">
        <w:t xml:space="preserve"> section </w:t>
      </w:r>
      <w:r w:rsidR="00081287">
        <w:t>from the Runtime tab in the Plug-in Manifest Editor</w:t>
      </w:r>
      <w:r w:rsidR="00F603E1">
        <w:t xml:space="preserve"> of the bundle</w:t>
      </w:r>
      <w:r w:rsidR="00081287">
        <w:t>.</w:t>
      </w:r>
      <w:r w:rsidR="00957B2D">
        <w:t xml:space="preserve"> To bring up the manifest editor</w:t>
      </w:r>
      <w:r w:rsidR="00081287">
        <w:t xml:space="preserve"> </w:t>
      </w:r>
      <w:r w:rsidR="00957B2D">
        <w:t xml:space="preserve">select the </w:t>
      </w:r>
      <w:r w:rsidR="00957B2D">
        <w:rPr>
          <w:noProof/>
          <w:lang w:val="nb-NO" w:eastAsia="nb-NO"/>
        </w:rPr>
        <w:drawing>
          <wp:inline distT="0" distB="0" distL="0" distR="0" wp14:anchorId="0CAE1DEB" wp14:editId="0EBE76D9">
            <wp:extent cx="152400" cy="152400"/>
            <wp:effectExtent l="0" t="0" r="0" b="0"/>
            <wp:docPr id="7" name="Picture 7" descr="newpprj_w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pprj_wi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57B2D">
        <w:t xml:space="preserve">  tool bar button in the Bundle View for the selected </w:t>
      </w:r>
      <w:r w:rsidR="000161E4">
        <w:t xml:space="preserve">bundle </w:t>
      </w:r>
      <w:r w:rsidR="00957B2D">
        <w:t xml:space="preserve">project or open the </w:t>
      </w:r>
      <w:proofErr w:type="spellStart"/>
      <w:r w:rsidR="00957B2D">
        <w:t>manifest.mf</w:t>
      </w:r>
      <w:proofErr w:type="spellEnd"/>
      <w:r w:rsidR="00957B2D">
        <w:t xml:space="preserve"> file in Package or project Explorer. </w:t>
      </w:r>
      <w:r w:rsidR="00081287">
        <w:t>If you for instance use output/bin</w:t>
      </w:r>
      <w:r>
        <w:t xml:space="preserve"> as the output folder for one of your source folders</w:t>
      </w:r>
      <w:r w:rsidR="00081287">
        <w:t xml:space="preserve">, the class path header should </w:t>
      </w:r>
      <w:r w:rsidR="00F603E1">
        <w:t xml:space="preserve">at least include </w:t>
      </w:r>
      <w:r w:rsidR="00081287">
        <w:t xml:space="preserve">the following entry: </w:t>
      </w:r>
      <w:r w:rsidR="00081287" w:rsidRPr="00FA7D05">
        <w:rPr>
          <w:i/>
        </w:rPr>
        <w:t>Bundle Class-Path</w:t>
      </w:r>
      <w:r w:rsidR="00FA7D05" w:rsidRPr="00FA7D05">
        <w:rPr>
          <w:i/>
        </w:rPr>
        <w:t>:</w:t>
      </w:r>
      <w:r>
        <w:rPr>
          <w:i/>
        </w:rPr>
        <w:t xml:space="preserve"> output/bin</w:t>
      </w:r>
      <w:r w:rsidR="001A3BD6">
        <w:t>.</w:t>
      </w:r>
    </w:p>
    <w:p w:rsidR="00A81B95" w:rsidRDefault="00A81B95" w:rsidP="00BD2C5F">
      <w:pPr>
        <w:pStyle w:val="Heading1"/>
      </w:pPr>
      <w:bookmarkStart w:id="33" w:name="_Set_Activation_Policy"/>
      <w:bookmarkStart w:id="34" w:name="SetActivationPolicyToEagerOnActivate"/>
      <w:bookmarkStart w:id="35" w:name="_Toc350373618"/>
      <w:bookmarkEnd w:id="33"/>
      <w:r>
        <w:t xml:space="preserve">Set Activation Policy </w:t>
      </w:r>
      <w:r w:rsidRPr="00C713E4">
        <w:rPr>
          <w:rStyle w:val="Heading1Char"/>
        </w:rPr>
        <w:t>t</w:t>
      </w:r>
      <w:r>
        <w:t>o Eager on Activate</w:t>
      </w:r>
      <w:bookmarkEnd w:id="34"/>
      <w:bookmarkEnd w:id="35"/>
    </w:p>
    <w:p w:rsidR="00A81B95" w:rsidRDefault="00A81B95" w:rsidP="00A81B95">
      <w:r>
        <w:t xml:space="preserve">By </w:t>
      </w:r>
      <w:proofErr w:type="gramStart"/>
      <w:r>
        <w:t>default</w:t>
      </w:r>
      <w:proofErr w:type="gramEnd"/>
      <w:r>
        <w:t xml:space="preserve"> the New Plug-in Project wizard in Eclipse creates a bundle project with lazy activation policy. A standalone bundle with lazy activation wi</w:t>
      </w:r>
      <w:r w:rsidR="00AC5386">
        <w:t>ll enter state &lt;&lt;LAZY&gt; (or STAR</w:t>
      </w:r>
      <w:r>
        <w:t xml:space="preserve">TING) when activated and the start method in the Activator class will not be executed </w:t>
      </w:r>
      <w:r w:rsidR="004F4900">
        <w:t>unless</w:t>
      </w:r>
      <w:r>
        <w:t xml:space="preserve"> some other bundle force one of the classes</w:t>
      </w:r>
      <w:r w:rsidR="00F603E1">
        <w:t xml:space="preserve"> in the lazy bundle</w:t>
      </w:r>
      <w:r>
        <w:t xml:space="preserve"> to load.</w:t>
      </w:r>
    </w:p>
    <w:p w:rsidR="00A81B95" w:rsidRDefault="00A81B95" w:rsidP="00A81B95">
      <w:r>
        <w:t xml:space="preserve">By switching this option on, the bundle will activate eagerly and enter state </w:t>
      </w:r>
      <w:r w:rsidR="007244AE">
        <w:t>ACTIVE</w:t>
      </w:r>
      <w:r>
        <w:t xml:space="preserve">, causing the start method in the Activator class </w:t>
      </w:r>
      <w:r w:rsidR="00F603E1">
        <w:t>to execute</w:t>
      </w:r>
      <w:r w:rsidR="008D03F0">
        <w:t>.</w:t>
      </w:r>
    </w:p>
    <w:p w:rsidR="008D03F0" w:rsidRDefault="008D03F0" w:rsidP="00A81B95">
      <w:r>
        <w:lastRenderedPageBreak/>
        <w:t xml:space="preserve">This and the </w:t>
      </w:r>
      <w:hyperlink w:anchor="_Eager_Activation_Policy" w:history="1">
        <w:r w:rsidR="008638AF" w:rsidRPr="00A62A17">
          <w:rPr>
            <w:rStyle w:val="Hyperlink"/>
          </w:rPr>
          <w:t>Eager Ac</w:t>
        </w:r>
        <w:r w:rsidR="00A62A17" w:rsidRPr="00A62A17">
          <w:rPr>
            <w:rStyle w:val="Hyperlink"/>
          </w:rPr>
          <w:t>tivation Policy</w:t>
        </w:r>
      </w:hyperlink>
      <w:r w:rsidR="00A62A17">
        <w:t xml:space="preserve"> </w:t>
      </w:r>
      <w:r>
        <w:t>option respond to the OSGi Bundle-</w:t>
      </w:r>
      <w:proofErr w:type="spellStart"/>
      <w:r>
        <w:t>ActivationPolicy</w:t>
      </w:r>
      <w:proofErr w:type="spellEnd"/>
      <w:r>
        <w:t xml:space="preserve"> header </w:t>
      </w:r>
      <w:r w:rsidR="00A62A17">
        <w:t xml:space="preserve">in the manifest file </w:t>
      </w:r>
      <w:r>
        <w:t>and ignore the older Eclipse-</w:t>
      </w:r>
      <w:proofErr w:type="spellStart"/>
      <w:r>
        <w:t>LazyStart</w:t>
      </w:r>
      <w:proofErr w:type="spellEnd"/>
      <w:r>
        <w:t xml:space="preserve"> and the deprecated Eclipse-</w:t>
      </w:r>
      <w:proofErr w:type="spellStart"/>
      <w:r>
        <w:t>AutoStart</w:t>
      </w:r>
      <w:proofErr w:type="spellEnd"/>
      <w:r>
        <w:t xml:space="preserve"> headers.</w:t>
      </w:r>
    </w:p>
    <w:p w:rsidR="008D03F0" w:rsidRDefault="008D03F0" w:rsidP="00A81B95">
      <w:r>
        <w:t>This option simply manipulates the Bundle-</w:t>
      </w:r>
      <w:proofErr w:type="spellStart"/>
      <w:r>
        <w:t>ActivationPolicy</w:t>
      </w:r>
      <w:proofErr w:type="spellEnd"/>
      <w:r>
        <w:t xml:space="preserve"> header </w:t>
      </w:r>
      <w:r w:rsidR="00A62A17">
        <w:t>in the manifest file</w:t>
      </w:r>
      <w:r>
        <w:t>.</w:t>
      </w:r>
    </w:p>
    <w:p w:rsidR="00092C39" w:rsidRDefault="00092C39" w:rsidP="00BD2C5F">
      <w:pPr>
        <w:pStyle w:val="Heading1"/>
      </w:pPr>
      <w:bookmarkStart w:id="36" w:name="_Eager_Activation_Policy"/>
      <w:bookmarkStart w:id="37" w:name="_Ref332041219"/>
      <w:bookmarkStart w:id="38" w:name="EagerActivationPolicy"/>
      <w:bookmarkStart w:id="39" w:name="_Toc350373619"/>
      <w:bookmarkEnd w:id="36"/>
      <w:r>
        <w:t>Eager Activation Policy</w:t>
      </w:r>
      <w:bookmarkEnd w:id="37"/>
      <w:bookmarkEnd w:id="38"/>
      <w:bookmarkEnd w:id="39"/>
    </w:p>
    <w:p w:rsidR="0026269E" w:rsidRDefault="00092C39" w:rsidP="00092C39">
      <w:r>
        <w:t>This option is set on a per bundle basis from one of the Bundle context menus. The option toggles between lazy and eager</w:t>
      </w:r>
      <w:r w:rsidR="006C0BB5">
        <w:t xml:space="preserve"> activation policy</w:t>
      </w:r>
      <w:r w:rsidR="0026269E">
        <w:t xml:space="preserve">. Toggling this option on an activated </w:t>
      </w:r>
      <w:r w:rsidR="001B6D6F">
        <w:t xml:space="preserve">bundle </w:t>
      </w:r>
      <w:r w:rsidR="00624FED">
        <w:t>updates</w:t>
      </w:r>
      <w:r w:rsidR="00972C4C">
        <w:t xml:space="preserve"> </w:t>
      </w:r>
      <w:r w:rsidR="006C0BB5">
        <w:t xml:space="preserve">the bundle </w:t>
      </w:r>
      <w:r w:rsidR="00972C4C">
        <w:t>after</w:t>
      </w:r>
      <w:r w:rsidR="006C0BB5">
        <w:t xml:space="preserve"> </w:t>
      </w:r>
      <w:r w:rsidR="00624FED">
        <w:t xml:space="preserve">changing </w:t>
      </w:r>
      <w:r w:rsidR="008D03F0">
        <w:t xml:space="preserve">the </w:t>
      </w:r>
      <w:r w:rsidR="00972C4C">
        <w:t>policy</w:t>
      </w:r>
      <w:r w:rsidR="008D03F0">
        <w:t xml:space="preserve"> setting of the bundle, </w:t>
      </w:r>
      <w:r w:rsidR="006C0BB5">
        <w:t>according to the chosen policy.</w:t>
      </w:r>
      <w:r w:rsidR="008D03F0">
        <w:t xml:space="preserve"> </w:t>
      </w:r>
      <w:r w:rsidR="006C0BB5">
        <w:t xml:space="preserve"> </w:t>
      </w:r>
    </w:p>
    <w:p w:rsidR="008D03F0" w:rsidRPr="006C0BB5" w:rsidRDefault="006C0BB5" w:rsidP="00092C39">
      <w:proofErr w:type="gramStart"/>
      <w:r>
        <w:t xml:space="preserve">This option is </w:t>
      </w:r>
      <w:r w:rsidR="0026269E">
        <w:t xml:space="preserve">overruled by the </w:t>
      </w:r>
      <w:hyperlink w:anchor="SetActivationPolicyToEagerOnActivate" w:history="1">
        <w:r w:rsidR="0026269E" w:rsidRPr="00DB5E95">
          <w:rPr>
            <w:rStyle w:val="Hyperlink"/>
            <w:i/>
          </w:rPr>
          <w:t>Set Activation Policy to Eager</w:t>
        </w:r>
        <w:proofErr w:type="gramEnd"/>
        <w:r w:rsidR="0026269E" w:rsidRPr="00DB5E95">
          <w:rPr>
            <w:rStyle w:val="Hyperlink"/>
            <w:i/>
          </w:rPr>
          <w:t xml:space="preserve"> on Activate</w:t>
        </w:r>
      </w:hyperlink>
      <w:r>
        <w:rPr>
          <w:i/>
        </w:rPr>
        <w:t xml:space="preserve"> </w:t>
      </w:r>
      <w:r w:rsidRPr="006C0BB5">
        <w:t xml:space="preserve">option when </w:t>
      </w:r>
      <w:r w:rsidR="00972C4C">
        <w:t>a</w:t>
      </w:r>
      <w:r w:rsidRPr="006C0BB5">
        <w:t xml:space="preserve"> deactivated bundle</w:t>
      </w:r>
      <w:r w:rsidR="00727D37">
        <w:t xml:space="preserve"> is being activated</w:t>
      </w:r>
      <w:r w:rsidRPr="006C0BB5">
        <w:t>.</w:t>
      </w:r>
      <w:r>
        <w:rPr>
          <w:i/>
        </w:rPr>
        <w:t xml:space="preserve"> </w:t>
      </w:r>
      <w:r>
        <w:t xml:space="preserve">You can </w:t>
      </w:r>
      <w:proofErr w:type="gramStart"/>
      <w:r w:rsidR="001B6D6F">
        <w:t>fine tune</w:t>
      </w:r>
      <w:proofErr w:type="gramEnd"/>
      <w:r>
        <w:t xml:space="preserve"> the policy for each bundle with this option by switching </w:t>
      </w:r>
      <w:r w:rsidR="008D03F0">
        <w:t xml:space="preserve">off </w:t>
      </w:r>
      <w:r>
        <w:t xml:space="preserve">the </w:t>
      </w:r>
      <w:r w:rsidRPr="008F06E2">
        <w:rPr>
          <w:i/>
        </w:rPr>
        <w:t>Set Activation Policy to Eager on Activate</w:t>
      </w:r>
      <w:r w:rsidR="008D03F0">
        <w:rPr>
          <w:i/>
        </w:rPr>
        <w:t xml:space="preserve"> </w:t>
      </w:r>
      <w:r w:rsidR="008D03F0" w:rsidRPr="00BD2C5F">
        <w:t>option</w:t>
      </w:r>
      <w:r w:rsidR="001B6D6F">
        <w:t>.</w:t>
      </w:r>
    </w:p>
    <w:p w:rsidR="0036394A" w:rsidRDefault="00AE505D" w:rsidP="00C713E4">
      <w:pPr>
        <w:pStyle w:val="Heading1"/>
      </w:pPr>
      <w:bookmarkStart w:id="40" w:name="HandleExternalBundleOprerationsAutomatic"/>
      <w:bookmarkStart w:id="41" w:name="_Toc350373620"/>
      <w:r>
        <w:t>Handle External Command</w:t>
      </w:r>
      <w:r w:rsidR="00862489">
        <w:t>s</w:t>
      </w:r>
      <w:r>
        <w:t xml:space="preserve"> Automatically</w:t>
      </w:r>
      <w:bookmarkEnd w:id="40"/>
      <w:bookmarkEnd w:id="41"/>
    </w:p>
    <w:p w:rsidR="0036394A" w:rsidRPr="005D18BC" w:rsidRDefault="00AE505D" w:rsidP="005D18BC">
      <w:r>
        <w:t>To keep a consistent state between workspace bundles the InPlace Activator listen</w:t>
      </w:r>
      <w:r w:rsidR="00B406D8">
        <w:t>s</w:t>
      </w:r>
      <w:r>
        <w:t xml:space="preserve"> to OSGi commands from </w:t>
      </w:r>
      <w:r w:rsidR="00AC5386">
        <w:t xml:space="preserve">the framework, </w:t>
      </w:r>
      <w:r>
        <w:t xml:space="preserve">third party bundles and external tools as </w:t>
      </w:r>
      <w:r w:rsidR="00A32E6A">
        <w:t xml:space="preserve">for instance </w:t>
      </w:r>
      <w:r>
        <w:t>the Host OSGi Console. When this option is turned off a modal dialog is provided where you have the option to choose what action the InPlace Activator should take when a</w:t>
      </w:r>
      <w:r w:rsidR="008135BE">
        <w:t xml:space="preserve">n uninstall command </w:t>
      </w:r>
      <w:r w:rsidR="008F03DC">
        <w:t>is executed</w:t>
      </w:r>
      <w:r w:rsidR="008135BE">
        <w:t xml:space="preserve"> in an activated workspace</w:t>
      </w:r>
      <w:r w:rsidR="008F03DC">
        <w:t xml:space="preserve">. When turned on, default </w:t>
      </w:r>
      <w:r w:rsidR="0028079C">
        <w:t xml:space="preserve">actions </w:t>
      </w:r>
      <w:proofErr w:type="gramStart"/>
      <w:r w:rsidR="0028079C">
        <w:t>are</w:t>
      </w:r>
      <w:r w:rsidR="008F03DC">
        <w:t xml:space="preserve"> performed</w:t>
      </w:r>
      <w:proofErr w:type="gramEnd"/>
      <w:r w:rsidR="008F03DC">
        <w:t xml:space="preserve"> </w:t>
      </w:r>
      <w:r w:rsidR="00B406D8">
        <w:t xml:space="preserve">silently </w:t>
      </w:r>
      <w:r w:rsidR="008F03DC">
        <w:t>by the InPlace Activator.</w:t>
      </w:r>
      <w:r w:rsidR="00A32E6A">
        <w:t xml:space="preserve"> See </w:t>
      </w:r>
      <w:hyperlink r:id="rId19" w:history="1">
        <w:r w:rsidR="00D70246" w:rsidRPr="00D70246">
          <w:rPr>
            <w:rStyle w:val="Hyperlink"/>
          </w:rPr>
          <w:t>External Bundle operations</w:t>
        </w:r>
      </w:hyperlink>
      <w:r w:rsidR="00D70246">
        <w:t xml:space="preserve"> </w:t>
      </w:r>
      <w:r w:rsidR="00A32E6A">
        <w:t>for a description of possible actions.</w:t>
      </w:r>
    </w:p>
    <w:p w:rsidR="00247521" w:rsidRDefault="00247521" w:rsidP="00C713E4">
      <w:pPr>
        <w:pStyle w:val="Heading1"/>
      </w:pPr>
      <w:bookmarkStart w:id="42" w:name="_Allow_Plug-Ins_that"/>
      <w:bookmarkStart w:id="43" w:name="_Ref333157969"/>
      <w:bookmarkStart w:id="44" w:name="_Ref334103569"/>
      <w:bookmarkStart w:id="45" w:name="_Ref335577308"/>
      <w:bookmarkStart w:id="46" w:name="_Toc350373621"/>
      <w:bookmarkEnd w:id="42"/>
      <w:r w:rsidRPr="00247521">
        <w:t xml:space="preserve">Allow Plug-Ins that makes Contributions to the </w:t>
      </w:r>
      <w:bookmarkEnd w:id="43"/>
      <w:r w:rsidR="009B7DF2">
        <w:t>Workbench</w:t>
      </w:r>
      <w:bookmarkEnd w:id="44"/>
      <w:bookmarkEnd w:id="45"/>
      <w:bookmarkEnd w:id="46"/>
    </w:p>
    <w:p w:rsidR="00AC5AB9" w:rsidRPr="00AC5AB9" w:rsidRDefault="00AC5AB9" w:rsidP="00AC5AB9">
      <w:r>
        <w:t xml:space="preserve">Eclipse </w:t>
      </w:r>
      <w:proofErr w:type="gramStart"/>
      <w:r>
        <w:t>was initially not designed</w:t>
      </w:r>
      <w:proofErr w:type="gramEnd"/>
      <w:r>
        <w:t xml:space="preserve"> to dynamically </w:t>
      </w:r>
      <w:r w:rsidR="00C50B1E">
        <w:t>activate</w:t>
      </w:r>
      <w:r>
        <w:t xml:space="preserve"> and</w:t>
      </w:r>
      <w:r w:rsidR="004E4CF0">
        <w:t xml:space="preserve"> </w:t>
      </w:r>
      <w:r w:rsidR="00C50B1E">
        <w:t>deactivate</w:t>
      </w:r>
      <w:r>
        <w:t xml:space="preserve"> bundles in the middle of a session</w:t>
      </w:r>
      <w:r w:rsidR="004E4CF0">
        <w:t>; - that is</w:t>
      </w:r>
      <w:r>
        <w:t xml:space="preserve"> between startup and shutdown of the IDE or an application. The rewriting of the kernel in Eclipse 3</w:t>
      </w:r>
      <w:r w:rsidR="00AB4D9A">
        <w:t>.0</w:t>
      </w:r>
      <w:r>
        <w:t xml:space="preserve"> supporting OSGi as the runtime architecture with the Equinox implementation, opened up for dynamic loading and unloading of bundles. This </w:t>
      </w:r>
      <w:r w:rsidR="009B7DF2">
        <w:t xml:space="preserve">dynamic </w:t>
      </w:r>
      <w:r w:rsidR="00E82F46">
        <w:t xml:space="preserve">behavior </w:t>
      </w:r>
      <w:r w:rsidR="009B7DF2">
        <w:t xml:space="preserve">revealed </w:t>
      </w:r>
      <w:r>
        <w:t xml:space="preserve">some </w:t>
      </w:r>
      <w:r w:rsidR="00CD5139">
        <w:t xml:space="preserve">issues </w:t>
      </w:r>
      <w:r>
        <w:t>regarding context binding</w:t>
      </w:r>
      <w:r w:rsidR="009B7DF2">
        <w:t>, perspectives</w:t>
      </w:r>
      <w:r>
        <w:t xml:space="preserve"> and the extension mechanism.</w:t>
      </w:r>
    </w:p>
    <w:p w:rsidR="009B7DF2" w:rsidRDefault="009B2FA8" w:rsidP="00247521">
      <w:r>
        <w:t xml:space="preserve">This option </w:t>
      </w:r>
      <w:proofErr w:type="gramStart"/>
      <w:r>
        <w:t>is provided</w:t>
      </w:r>
      <w:proofErr w:type="gramEnd"/>
      <w:r>
        <w:t xml:space="preserve"> to avoid accidental activation and loading of bundles that require capabilities from the </w:t>
      </w:r>
      <w:r w:rsidR="009B7DF2">
        <w:t xml:space="preserve">Workbench or more specific the </w:t>
      </w:r>
      <w:r>
        <w:t>Eclipse UI plug-in (“</w:t>
      </w:r>
      <w:proofErr w:type="spellStart"/>
      <w:r>
        <w:t>org.eclipse.ui</w:t>
      </w:r>
      <w:proofErr w:type="spellEnd"/>
      <w:r>
        <w:t>”)</w:t>
      </w:r>
      <w:r w:rsidR="00E82F46">
        <w:t xml:space="preserve"> and derived UI plug-ins</w:t>
      </w:r>
      <w:r>
        <w:t xml:space="preserve">. </w:t>
      </w:r>
    </w:p>
    <w:p w:rsidR="00247521" w:rsidRDefault="00247521" w:rsidP="00247521">
      <w:r>
        <w:t>When this option is switched off</w:t>
      </w:r>
      <w:r w:rsidR="00AC5AB9">
        <w:t>,</w:t>
      </w:r>
      <w:r>
        <w:t xml:space="preserve"> </w:t>
      </w:r>
      <w:r w:rsidR="00AC5AB9">
        <w:t xml:space="preserve">bundles that </w:t>
      </w:r>
      <w:proofErr w:type="gramStart"/>
      <w:r w:rsidR="00AC5AB9">
        <w:t>make</w:t>
      </w:r>
      <w:r>
        <w:t xml:space="preserve"> contributions</w:t>
      </w:r>
      <w:proofErr w:type="gramEnd"/>
      <w:r>
        <w:t xml:space="preserve"> to the UI will not be activated. This also includes bundles that require capabilities from UI enabled bundles. When switched on all plug-in projects are candidates to </w:t>
      </w:r>
      <w:proofErr w:type="gramStart"/>
      <w:r>
        <w:t>be activated</w:t>
      </w:r>
      <w:proofErr w:type="gramEnd"/>
      <w:r>
        <w:t>.</w:t>
      </w:r>
    </w:p>
    <w:p w:rsidR="009B2FA8" w:rsidRDefault="009B2FA8" w:rsidP="009B2FA8">
      <w:pPr>
        <w:pStyle w:val="Heading2"/>
      </w:pPr>
      <w:bookmarkStart w:id="47" w:name="_Toc350373622"/>
      <w:r>
        <w:t>Context Binding</w:t>
      </w:r>
      <w:r w:rsidR="00FC2705">
        <w:t>s</w:t>
      </w:r>
      <w:bookmarkEnd w:id="47"/>
    </w:p>
    <w:p w:rsidR="00AC5AB9" w:rsidRDefault="00247521" w:rsidP="00247521">
      <w:r>
        <w:t xml:space="preserve"> </w:t>
      </w:r>
      <w:hyperlink r:id="rId20" w:tgtFrame="_blank" w:tooltip="Cannot get the parent identifier from an undefined context" w:history="1">
        <w:r w:rsidRPr="00247521">
          <w:rPr>
            <w:rStyle w:val="Hyperlink"/>
          </w:rPr>
          <w:t>[Bug 295662]</w:t>
        </w:r>
      </w:hyperlink>
      <w:r w:rsidR="004E4CF0">
        <w:rPr>
          <w:rStyle w:val="Hyperlink"/>
        </w:rPr>
        <w:t>,</w:t>
      </w:r>
      <w:r>
        <w:t xml:space="preserve"> clutter up the </w:t>
      </w:r>
      <w:r w:rsidR="00AB4D9A">
        <w:t xml:space="preserve">context </w:t>
      </w:r>
      <w:r>
        <w:t xml:space="preserve">bindings in Eclipse when plug-ins </w:t>
      </w:r>
      <w:r w:rsidR="00AB4D9A">
        <w:t xml:space="preserve">using the command framework </w:t>
      </w:r>
      <w:r w:rsidR="00464CB9">
        <w:t>is</w:t>
      </w:r>
      <w:r w:rsidR="00AC5AB9">
        <w:t xml:space="preserve"> </w:t>
      </w:r>
      <w:r>
        <w:t>resolved and unresolved after startup.</w:t>
      </w:r>
      <w:r w:rsidR="009B7DF2">
        <w:t xml:space="preserve"> </w:t>
      </w:r>
      <w:r w:rsidR="00CD5139">
        <w:t>This</w:t>
      </w:r>
      <w:r w:rsidR="0017467E">
        <w:t xml:space="preserve"> bug </w:t>
      </w:r>
      <w:r w:rsidR="00AB4D9A">
        <w:t>is resolved</w:t>
      </w:r>
      <w:r w:rsidR="0017467E">
        <w:t xml:space="preserve"> internally in the InPlace Activator</w:t>
      </w:r>
      <w:r w:rsidR="00AB4D9A">
        <w:t xml:space="preserve"> as a workaround until</w:t>
      </w:r>
      <w:r w:rsidR="0017467E">
        <w:t xml:space="preserve"> a</w:t>
      </w:r>
      <w:r w:rsidR="00464CB9">
        <w:t>n official</w:t>
      </w:r>
      <w:r w:rsidR="0017467E">
        <w:t xml:space="preserve"> fix comes along.</w:t>
      </w:r>
      <w:r w:rsidR="003D1FA7">
        <w:t xml:space="preserve"> I</w:t>
      </w:r>
      <w:r w:rsidR="00464CB9">
        <w:t>f you use the OSGi Console or</w:t>
      </w:r>
      <w:r w:rsidR="003D1FA7">
        <w:t xml:space="preserve"> any other </w:t>
      </w:r>
      <w:r w:rsidR="00464CB9">
        <w:t>tool to</w:t>
      </w:r>
      <w:r w:rsidR="003D1FA7">
        <w:t xml:space="preserve"> resolve </w:t>
      </w:r>
      <w:r w:rsidR="00464CB9">
        <w:t xml:space="preserve">or </w:t>
      </w:r>
      <w:proofErr w:type="spellStart"/>
      <w:r w:rsidR="00464CB9">
        <w:t>unresolve</w:t>
      </w:r>
      <w:proofErr w:type="spellEnd"/>
      <w:r w:rsidR="00464CB9">
        <w:t xml:space="preserve"> </w:t>
      </w:r>
      <w:r w:rsidR="003D1FA7">
        <w:t xml:space="preserve">bundles </w:t>
      </w:r>
      <w:r w:rsidR="00AB4D9A">
        <w:t xml:space="preserve">using the command extension point </w:t>
      </w:r>
      <w:r w:rsidR="003D1FA7">
        <w:t>dynamically, you may receive binding errors</w:t>
      </w:r>
      <w:r w:rsidR="002375BC">
        <w:t xml:space="preserve"> in the console</w:t>
      </w:r>
      <w:r w:rsidR="003D1FA7">
        <w:t>.</w:t>
      </w:r>
      <w:r w:rsidR="00AB4D9A">
        <w:t xml:space="preserve"> </w:t>
      </w:r>
      <w:r>
        <w:t xml:space="preserve">Note that this option is not relevant for </w:t>
      </w:r>
      <w:r w:rsidR="002375BC">
        <w:t xml:space="preserve">other </w:t>
      </w:r>
      <w:r>
        <w:t>UI libraries</w:t>
      </w:r>
      <w:r w:rsidR="00B97488">
        <w:t xml:space="preserve"> (e.g. JFC/Swing).</w:t>
      </w:r>
    </w:p>
    <w:p w:rsidR="009B2FA8" w:rsidRPr="009B2FA8" w:rsidRDefault="002B6194" w:rsidP="005248F4">
      <w:pPr>
        <w:pStyle w:val="Heading2"/>
      </w:pPr>
      <w:bookmarkStart w:id="48" w:name="_Toc350373623"/>
      <w:r>
        <w:lastRenderedPageBreak/>
        <w:t xml:space="preserve">Dynamic </w:t>
      </w:r>
      <w:r w:rsidR="000F4593">
        <w:t>UI Contributions</w:t>
      </w:r>
      <w:bookmarkEnd w:id="48"/>
    </w:p>
    <w:p w:rsidR="003D1FA7" w:rsidRDefault="003D1FA7" w:rsidP="00E82F46">
      <w:pPr>
        <w:pStyle w:val="Heading3"/>
      </w:pPr>
      <w:bookmarkStart w:id="49" w:name="_Toc350373624"/>
      <w:r>
        <w:t>Standard Perspectives</w:t>
      </w:r>
      <w:bookmarkEnd w:id="49"/>
    </w:p>
    <w:p w:rsidR="004A4192" w:rsidRDefault="00247521" w:rsidP="00247521">
      <w:r>
        <w:t xml:space="preserve">There is annoying feature - not necessarily a bug - when loading and unloading UI dependent bundles. Every time a bundle that contributes with a visual UI component is unloaded while in a </w:t>
      </w:r>
      <w:proofErr w:type="gramStart"/>
      <w:r>
        <w:t>standard</w:t>
      </w:r>
      <w:proofErr w:type="gramEnd"/>
      <w:r>
        <w:t xml:space="preserve"> perspective a modal dialog pops-</w:t>
      </w:r>
      <w:r w:rsidR="00E82F46">
        <w:t>up asking</w:t>
      </w:r>
      <w:r>
        <w:t xml:space="preserve"> for resetting the perspective. </w:t>
      </w:r>
      <w:r w:rsidR="00AC5386">
        <w:t>To avoid this, t</w:t>
      </w:r>
      <w:r>
        <w:t xml:space="preserve">he workaround is to create a custom perspective using the </w:t>
      </w:r>
      <w:r w:rsidRPr="00247521">
        <w:rPr>
          <w:i/>
        </w:rPr>
        <w:t>Window | Save Perspective as …</w:t>
      </w:r>
      <w:r>
        <w:rPr>
          <w:i/>
        </w:rPr>
        <w:t xml:space="preserve"> </w:t>
      </w:r>
      <w:r>
        <w:t xml:space="preserve">menu and save the perspective with a name of your own choice. If you use this custom perspective while activating/deactivating bundles, the Reset Perspective dialog </w:t>
      </w:r>
      <w:proofErr w:type="gramStart"/>
      <w:r>
        <w:t>won’t</w:t>
      </w:r>
      <w:proofErr w:type="gramEnd"/>
      <w:r>
        <w:t xml:space="preserve"> show up.</w:t>
      </w:r>
    </w:p>
    <w:p w:rsidR="003D1FA7" w:rsidRDefault="003D1FA7" w:rsidP="00E82F46">
      <w:pPr>
        <w:pStyle w:val="Heading3"/>
      </w:pPr>
      <w:bookmarkStart w:id="50" w:name="_Toc350373625"/>
      <w:r>
        <w:t>Customized Perspectives</w:t>
      </w:r>
      <w:bookmarkEnd w:id="50"/>
    </w:p>
    <w:p w:rsidR="003D1FA7" w:rsidRDefault="003D1FA7" w:rsidP="00247521">
      <w:r>
        <w:t xml:space="preserve">If you customize a perspective using the </w:t>
      </w:r>
      <w:r w:rsidRPr="003D1FA7">
        <w:rPr>
          <w:i/>
        </w:rPr>
        <w:t>Window | Customize Perspective …</w:t>
      </w:r>
      <w:r>
        <w:t xml:space="preserve"> menu ent</w:t>
      </w:r>
      <w:r w:rsidR="00D223B8">
        <w:t xml:space="preserve">ry, and afterwards </w:t>
      </w:r>
      <w:r w:rsidR="000F4593">
        <w:t xml:space="preserve">resolves or </w:t>
      </w:r>
      <w:proofErr w:type="spellStart"/>
      <w:r w:rsidR="000F4593">
        <w:t>unresolves</w:t>
      </w:r>
      <w:proofErr w:type="spellEnd"/>
      <w:r w:rsidR="00D223B8">
        <w:t xml:space="preserve"> </w:t>
      </w:r>
      <w:r>
        <w:t xml:space="preserve">a bundle that makes contributions to the main menu </w:t>
      </w:r>
      <w:r w:rsidR="00D223B8">
        <w:t xml:space="preserve">using the command extension point </w:t>
      </w:r>
      <w:r>
        <w:t>a</w:t>
      </w:r>
      <w:r w:rsidR="00DF188D">
        <w:t>n</w:t>
      </w:r>
      <w:r>
        <w:t xml:space="preserve"> </w:t>
      </w:r>
      <w:r w:rsidR="00DF188D">
        <w:t>u</w:t>
      </w:r>
      <w:r w:rsidR="00686880" w:rsidRPr="00686880">
        <w:t>nhandled event loop exception</w:t>
      </w:r>
      <w:r w:rsidR="00686880">
        <w:t xml:space="preserve"> is raised when the menu manager </w:t>
      </w:r>
      <w:r w:rsidR="00DF188D">
        <w:t xml:space="preserve"> tries to contribute the new menu/tool bar item  to the main menu.</w:t>
      </w:r>
      <w:r w:rsidR="000F4593">
        <w:t xml:space="preserve"> This is the case in version 3.x </w:t>
      </w:r>
      <w:r w:rsidR="00B97488">
        <w:t>but</w:t>
      </w:r>
      <w:r w:rsidR="000F4593">
        <w:t xml:space="preserve"> not in 4.2</w:t>
      </w:r>
      <w:r w:rsidR="00B97488">
        <w:t>.</w:t>
      </w:r>
    </w:p>
    <w:p w:rsidR="004D0FC2" w:rsidRDefault="004D0FC2" w:rsidP="004D0FC2">
      <w:pPr>
        <w:pStyle w:val="Heading3"/>
      </w:pPr>
      <w:bookmarkStart w:id="51" w:name="_Toc350373626"/>
      <w:r>
        <w:t>Dynamic Menu contributions in Version 4.2</w:t>
      </w:r>
      <w:bookmarkEnd w:id="51"/>
    </w:p>
    <w:p w:rsidR="00D223B8" w:rsidRDefault="00D223B8" w:rsidP="00247521">
      <w:r w:rsidRPr="009201C1">
        <w:t xml:space="preserve">Lastly and for some unknown reason Eclipse 4.2 does not update the main menu and tool bar dynamically. This works in 3.8 and earlier </w:t>
      </w:r>
      <w:proofErr w:type="gramStart"/>
      <w:r w:rsidRPr="009201C1">
        <w:t>versions</w:t>
      </w:r>
      <w:r w:rsidR="00D109B9">
        <w:t xml:space="preserve">  (</w:t>
      </w:r>
      <w:proofErr w:type="gramEnd"/>
      <w:r w:rsidR="00D109B9">
        <w:t>from version 3.0)</w:t>
      </w:r>
      <w:r w:rsidRPr="009201C1">
        <w:t>.</w:t>
      </w:r>
    </w:p>
    <w:p w:rsidR="004D0FC2" w:rsidRPr="001A40C5" w:rsidRDefault="004D0FC2" w:rsidP="004D0FC2">
      <w:pPr>
        <w:pStyle w:val="Heading2"/>
      </w:pPr>
      <w:bookmarkStart w:id="52" w:name="_Toc350373627"/>
      <w:r>
        <w:t>Extensions and Extension Points</w:t>
      </w:r>
      <w:bookmarkEnd w:id="52"/>
    </w:p>
    <w:p w:rsidR="004D0FC2" w:rsidRDefault="004D0FC2" w:rsidP="004D0FC2">
      <w:r>
        <w:t xml:space="preserve">When working with dynamic plug-ins, plug-ins that implements extensions points should </w:t>
      </w:r>
      <w:r w:rsidRPr="00E855DA">
        <w:t>remove all references to classes</w:t>
      </w:r>
      <w:r>
        <w:t xml:space="preserve"> and resources belonging to </w:t>
      </w:r>
      <w:r w:rsidR="00D109B9">
        <w:t>a</w:t>
      </w:r>
      <w:r w:rsidR="002E59F4">
        <w:t>n</w:t>
      </w:r>
      <w:r>
        <w:t xml:space="preserve"> extension contributor when </w:t>
      </w:r>
      <w:r w:rsidR="002E59F4">
        <w:t xml:space="preserve">the </w:t>
      </w:r>
      <w:r w:rsidR="00D109B9">
        <w:t>contributed</w:t>
      </w:r>
      <w:r>
        <w:t xml:space="preserve"> extension is being unresolved. Runtime dependencies (e.g. referenced classes) </w:t>
      </w:r>
      <w:proofErr w:type="gramStart"/>
      <w:r>
        <w:t>are removed</w:t>
      </w:r>
      <w:proofErr w:type="gramEnd"/>
      <w:r>
        <w:t xml:space="preserve"> when the contributor is unresolved and the extension markup or definition is removed when the contributor is uninstalled.</w:t>
      </w:r>
    </w:p>
    <w:p w:rsidR="004D0FC2" w:rsidRDefault="004D0FC2" w:rsidP="004D0FC2">
      <w:r>
        <w:t xml:space="preserve">The Eclipse stack is dynamic aware, but third party plug-ins may not be. Using </w:t>
      </w:r>
      <w:proofErr w:type="gramStart"/>
      <w:r>
        <w:t>non dynamic</w:t>
      </w:r>
      <w:proofErr w:type="gramEnd"/>
      <w:r>
        <w:t xml:space="preserve"> aware plug-ins cause stale references to classes in the contributing plug-ins when they are unresolved. </w:t>
      </w:r>
      <w:hyperlink r:id="rId21" w:history="1">
        <w:proofErr w:type="spellStart"/>
        <w:r w:rsidRPr="00083553">
          <w:rPr>
            <w:rStyle w:val="Hyperlink"/>
          </w:rPr>
          <w:t>IExtensionTracker</w:t>
        </w:r>
        <w:proofErr w:type="spellEnd"/>
      </w:hyperlink>
      <w:r>
        <w:t xml:space="preserve">  is provided for implementing dynamic aware extension points and </w:t>
      </w:r>
      <w:proofErr w:type="gramStart"/>
      <w:r>
        <w:t>is also</w:t>
      </w:r>
      <w:proofErr w:type="gramEnd"/>
      <w:r>
        <w:t xml:space="preserve"> useful for tracking additions and removal of extensions in other contexts. </w:t>
      </w:r>
    </w:p>
    <w:p w:rsidR="004D0FC2" w:rsidRDefault="004D0FC2" w:rsidP="004D0FC2">
      <w:r>
        <w:t xml:space="preserve">When dealing with non-dynamic extension points it is possible to dynamically add and remove an extension and its references from inside the contributing bundle by using </w:t>
      </w:r>
      <w:hyperlink r:id="rId22" w:history="1">
        <w:proofErr w:type="spellStart"/>
        <w:r w:rsidRPr="006D2A30">
          <w:rPr>
            <w:rStyle w:val="Hyperlink"/>
          </w:rPr>
          <w:t>IExtensionRegistry</w:t>
        </w:r>
        <w:proofErr w:type="spellEnd"/>
      </w:hyperlink>
      <w:r>
        <w:t xml:space="preserve"> and </w:t>
      </w:r>
      <w:proofErr w:type="spellStart"/>
      <w:r>
        <w:t>ExtensionRegistry</w:t>
      </w:r>
      <w:proofErr w:type="spellEnd"/>
      <w:r>
        <w:t xml:space="preserve">. The </w:t>
      </w:r>
      <w:proofErr w:type="spellStart"/>
      <w:r>
        <w:t>ExtensionRegistry</w:t>
      </w:r>
      <w:proofErr w:type="spellEnd"/>
      <w:r>
        <w:t xml:space="preserve"> class is internal and relevant methods for adding and removing extension contributions </w:t>
      </w:r>
      <w:r w:rsidRPr="004E14D3">
        <w:t xml:space="preserve">is </w:t>
      </w:r>
      <w:r>
        <w:t xml:space="preserve">at the time of writing experimental and </w:t>
      </w:r>
      <w:r w:rsidRPr="004E14D3">
        <w:t xml:space="preserve">part of an interim API that </w:t>
      </w:r>
      <w:proofErr w:type="gramStart"/>
      <w:r w:rsidRPr="004E14D3">
        <w:t xml:space="preserve">is </w:t>
      </w:r>
      <w:r>
        <w:t>expected</w:t>
      </w:r>
      <w:proofErr w:type="gramEnd"/>
      <w:r>
        <w:t xml:space="preserve"> </w:t>
      </w:r>
      <w:r w:rsidRPr="004E14D3">
        <w:t>to change</w:t>
      </w:r>
      <w:r>
        <w:t xml:space="preserve"> in the future.</w:t>
      </w:r>
    </w:p>
    <w:p w:rsidR="004D0FC2" w:rsidRDefault="004D0FC2" w:rsidP="004D0FC2">
      <w:r>
        <w:t xml:space="preserve">See the </w:t>
      </w:r>
      <w:hyperlink r:id="rId23" w:history="1">
        <w:r w:rsidRPr="00A138A7">
          <w:rPr>
            <w:rStyle w:val="Hyperlink"/>
          </w:rPr>
          <w:t>Start and Stop Bundles</w:t>
        </w:r>
      </w:hyperlink>
      <w:r>
        <w:t xml:space="preserve"> section regarding extensions and the OSGi Stop command. </w:t>
      </w:r>
    </w:p>
    <w:p w:rsidR="004B091E" w:rsidRDefault="004B091E" w:rsidP="00C713E4">
      <w:pPr>
        <w:pStyle w:val="Heading1"/>
      </w:pPr>
      <w:bookmarkStart w:id="53" w:name="_Toc350373628"/>
      <w:r>
        <w:t xml:space="preserve">Saving </w:t>
      </w:r>
      <w:r w:rsidR="00750063">
        <w:t>Resources</w:t>
      </w:r>
      <w:r>
        <w:t xml:space="preserve"> before executing Bundle Operations</w:t>
      </w:r>
      <w:bookmarkEnd w:id="53"/>
    </w:p>
    <w:p w:rsidR="001B67AA" w:rsidRPr="005D18BC" w:rsidRDefault="004B091E" w:rsidP="005D18BC">
      <w:r>
        <w:t xml:space="preserve">The InPlace Activator </w:t>
      </w:r>
      <w:r w:rsidR="009B2FA8">
        <w:t>uses</w:t>
      </w:r>
      <w:r>
        <w:t xml:space="preserve"> the </w:t>
      </w:r>
      <w:r w:rsidRPr="00750063">
        <w:rPr>
          <w:i/>
        </w:rPr>
        <w:t>Save and Launch</w:t>
      </w:r>
      <w:r>
        <w:t xml:space="preserve"> dialog found in Eclipse. </w:t>
      </w:r>
      <w:proofErr w:type="gramStart"/>
      <w:r>
        <w:t>Thus</w:t>
      </w:r>
      <w:proofErr w:type="gramEnd"/>
      <w:r>
        <w:t xml:space="preserve"> the same rules </w:t>
      </w:r>
      <w:r w:rsidR="00783489">
        <w:t xml:space="preserve">and options </w:t>
      </w:r>
      <w:r>
        <w:t xml:space="preserve">are used before a bundle operation is </w:t>
      </w:r>
      <w:r w:rsidR="00750063">
        <w:t>executed as when a new instance of Eclipse is spawned.</w:t>
      </w:r>
      <w:r>
        <w:t xml:space="preserve"> </w:t>
      </w:r>
    </w:p>
    <w:sectPr w:rsidR="001B67AA" w:rsidRPr="005D18BC">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0EC" w:rsidRDefault="009800EC" w:rsidP="0041304A">
      <w:pPr>
        <w:spacing w:after="0" w:line="240" w:lineRule="auto"/>
      </w:pPr>
      <w:r>
        <w:separator/>
      </w:r>
    </w:p>
  </w:endnote>
  <w:endnote w:type="continuationSeparator" w:id="0">
    <w:p w:rsidR="009800EC" w:rsidRDefault="009800EC"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0EC" w:rsidRDefault="009800EC" w:rsidP="0041304A">
      <w:pPr>
        <w:spacing w:after="0" w:line="240" w:lineRule="auto"/>
      </w:pPr>
      <w:r>
        <w:separator/>
      </w:r>
    </w:p>
  </w:footnote>
  <w:footnote w:type="continuationSeparator" w:id="0">
    <w:p w:rsidR="009800EC" w:rsidRDefault="009800EC"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04A" w:rsidRDefault="0041304A" w:rsidP="0041304A">
    <w:pPr>
      <w:pStyle w:val="Header"/>
      <w:jc w:val="center"/>
    </w:pPr>
    <w:r>
      <w:t>InPlace Activator User Gu</w:t>
    </w:r>
    <w:r w:rsidR="00D372E4">
      <w:t>i</w:t>
    </w:r>
    <w:r>
      <w:t>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DCC"/>
    <w:multiLevelType w:val="hybridMultilevel"/>
    <w:tmpl w:val="FC724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7E2830"/>
    <w:multiLevelType w:val="hybridMultilevel"/>
    <w:tmpl w:val="C5389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B01639"/>
    <w:multiLevelType w:val="hybridMultilevel"/>
    <w:tmpl w:val="7CCABB30"/>
    <w:lvl w:ilvl="0" w:tplc="8034CA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DD1CC4"/>
    <w:multiLevelType w:val="hybridMultilevel"/>
    <w:tmpl w:val="929A98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E6"/>
    <w:rsid w:val="00003E1C"/>
    <w:rsid w:val="0001256C"/>
    <w:rsid w:val="000161E4"/>
    <w:rsid w:val="000202A0"/>
    <w:rsid w:val="0002145E"/>
    <w:rsid w:val="000242FA"/>
    <w:rsid w:val="00025C8B"/>
    <w:rsid w:val="00030A7C"/>
    <w:rsid w:val="00035761"/>
    <w:rsid w:val="0004358A"/>
    <w:rsid w:val="000445EA"/>
    <w:rsid w:val="00046CCD"/>
    <w:rsid w:val="000474C3"/>
    <w:rsid w:val="00047649"/>
    <w:rsid w:val="00054BFA"/>
    <w:rsid w:val="00057B00"/>
    <w:rsid w:val="00081287"/>
    <w:rsid w:val="00081BC6"/>
    <w:rsid w:val="00083553"/>
    <w:rsid w:val="0008613E"/>
    <w:rsid w:val="00091FAD"/>
    <w:rsid w:val="00092142"/>
    <w:rsid w:val="00092C39"/>
    <w:rsid w:val="000A324C"/>
    <w:rsid w:val="000A5EA8"/>
    <w:rsid w:val="000B56A1"/>
    <w:rsid w:val="000D3B69"/>
    <w:rsid w:val="000E46C1"/>
    <w:rsid w:val="000F4593"/>
    <w:rsid w:val="000F53BB"/>
    <w:rsid w:val="000F6177"/>
    <w:rsid w:val="000F691F"/>
    <w:rsid w:val="00100EAE"/>
    <w:rsid w:val="001036BD"/>
    <w:rsid w:val="001063CD"/>
    <w:rsid w:val="0012357B"/>
    <w:rsid w:val="0012546B"/>
    <w:rsid w:val="00135EE6"/>
    <w:rsid w:val="00140D72"/>
    <w:rsid w:val="001412E1"/>
    <w:rsid w:val="00143CF1"/>
    <w:rsid w:val="00147F2E"/>
    <w:rsid w:val="00151AEE"/>
    <w:rsid w:val="001574AE"/>
    <w:rsid w:val="00157A0D"/>
    <w:rsid w:val="00160BAE"/>
    <w:rsid w:val="0016153A"/>
    <w:rsid w:val="00165630"/>
    <w:rsid w:val="001676D4"/>
    <w:rsid w:val="00172D6F"/>
    <w:rsid w:val="0017467E"/>
    <w:rsid w:val="00180C56"/>
    <w:rsid w:val="00183DFB"/>
    <w:rsid w:val="001866CE"/>
    <w:rsid w:val="001903A7"/>
    <w:rsid w:val="00193564"/>
    <w:rsid w:val="001A3BD6"/>
    <w:rsid w:val="001A40C5"/>
    <w:rsid w:val="001B2E59"/>
    <w:rsid w:val="001B67AA"/>
    <w:rsid w:val="001B6884"/>
    <w:rsid w:val="001B6D6F"/>
    <w:rsid w:val="001C1F46"/>
    <w:rsid w:val="001C25EB"/>
    <w:rsid w:val="001C4E62"/>
    <w:rsid w:val="001D5251"/>
    <w:rsid w:val="001D5F89"/>
    <w:rsid w:val="001E139A"/>
    <w:rsid w:val="001F5D68"/>
    <w:rsid w:val="001F676E"/>
    <w:rsid w:val="00205B93"/>
    <w:rsid w:val="00211317"/>
    <w:rsid w:val="00212287"/>
    <w:rsid w:val="00214062"/>
    <w:rsid w:val="002375BC"/>
    <w:rsid w:val="0023790B"/>
    <w:rsid w:val="00237E4B"/>
    <w:rsid w:val="00241442"/>
    <w:rsid w:val="00242A81"/>
    <w:rsid w:val="00246AE7"/>
    <w:rsid w:val="00247521"/>
    <w:rsid w:val="00250EED"/>
    <w:rsid w:val="0025309C"/>
    <w:rsid w:val="00253C40"/>
    <w:rsid w:val="0026269E"/>
    <w:rsid w:val="002630C1"/>
    <w:rsid w:val="00270433"/>
    <w:rsid w:val="00273F2C"/>
    <w:rsid w:val="0028079C"/>
    <w:rsid w:val="00283A64"/>
    <w:rsid w:val="00284158"/>
    <w:rsid w:val="002964DA"/>
    <w:rsid w:val="0029679D"/>
    <w:rsid w:val="002A092F"/>
    <w:rsid w:val="002A36AE"/>
    <w:rsid w:val="002A3EF6"/>
    <w:rsid w:val="002B0245"/>
    <w:rsid w:val="002B191C"/>
    <w:rsid w:val="002B286D"/>
    <w:rsid w:val="002B3BEA"/>
    <w:rsid w:val="002B408F"/>
    <w:rsid w:val="002B6194"/>
    <w:rsid w:val="002B7F31"/>
    <w:rsid w:val="002C4365"/>
    <w:rsid w:val="002C57BB"/>
    <w:rsid w:val="002E59F4"/>
    <w:rsid w:val="002F084C"/>
    <w:rsid w:val="002F6757"/>
    <w:rsid w:val="002F7BD4"/>
    <w:rsid w:val="003075A7"/>
    <w:rsid w:val="00307C23"/>
    <w:rsid w:val="003143B7"/>
    <w:rsid w:val="00323EFF"/>
    <w:rsid w:val="00352C9E"/>
    <w:rsid w:val="00354979"/>
    <w:rsid w:val="00354FC8"/>
    <w:rsid w:val="0036394A"/>
    <w:rsid w:val="00364BBF"/>
    <w:rsid w:val="00365802"/>
    <w:rsid w:val="0036585E"/>
    <w:rsid w:val="00370F04"/>
    <w:rsid w:val="0037220B"/>
    <w:rsid w:val="00383461"/>
    <w:rsid w:val="0038376B"/>
    <w:rsid w:val="003838B7"/>
    <w:rsid w:val="0039116F"/>
    <w:rsid w:val="00397800"/>
    <w:rsid w:val="003A2E89"/>
    <w:rsid w:val="003B49D9"/>
    <w:rsid w:val="003C2B80"/>
    <w:rsid w:val="003C5D18"/>
    <w:rsid w:val="003C7458"/>
    <w:rsid w:val="003C775E"/>
    <w:rsid w:val="003D1FA7"/>
    <w:rsid w:val="003D3AE1"/>
    <w:rsid w:val="003E318A"/>
    <w:rsid w:val="003E3726"/>
    <w:rsid w:val="003E6E32"/>
    <w:rsid w:val="003F45C2"/>
    <w:rsid w:val="003F62F1"/>
    <w:rsid w:val="003F731F"/>
    <w:rsid w:val="00400330"/>
    <w:rsid w:val="0041304A"/>
    <w:rsid w:val="00416DE5"/>
    <w:rsid w:val="00421F28"/>
    <w:rsid w:val="0042485D"/>
    <w:rsid w:val="0042635F"/>
    <w:rsid w:val="00427251"/>
    <w:rsid w:val="00427CAF"/>
    <w:rsid w:val="00430C9C"/>
    <w:rsid w:val="0043556A"/>
    <w:rsid w:val="004416C4"/>
    <w:rsid w:val="00450932"/>
    <w:rsid w:val="00456C5E"/>
    <w:rsid w:val="00464CB9"/>
    <w:rsid w:val="00467A99"/>
    <w:rsid w:val="00473BFD"/>
    <w:rsid w:val="0048494E"/>
    <w:rsid w:val="00485858"/>
    <w:rsid w:val="00486A16"/>
    <w:rsid w:val="00490285"/>
    <w:rsid w:val="004934AC"/>
    <w:rsid w:val="00495688"/>
    <w:rsid w:val="00495F39"/>
    <w:rsid w:val="004A220E"/>
    <w:rsid w:val="004A4192"/>
    <w:rsid w:val="004B091E"/>
    <w:rsid w:val="004B1B77"/>
    <w:rsid w:val="004B767E"/>
    <w:rsid w:val="004C4161"/>
    <w:rsid w:val="004C50E3"/>
    <w:rsid w:val="004D0FC2"/>
    <w:rsid w:val="004D6556"/>
    <w:rsid w:val="004E0E9F"/>
    <w:rsid w:val="004E14D3"/>
    <w:rsid w:val="004E4CF0"/>
    <w:rsid w:val="004F1ECA"/>
    <w:rsid w:val="004F4900"/>
    <w:rsid w:val="004F54A7"/>
    <w:rsid w:val="00505CAD"/>
    <w:rsid w:val="00512D95"/>
    <w:rsid w:val="00515AAF"/>
    <w:rsid w:val="00516FD8"/>
    <w:rsid w:val="00520554"/>
    <w:rsid w:val="0052382B"/>
    <w:rsid w:val="005248F4"/>
    <w:rsid w:val="00526E35"/>
    <w:rsid w:val="005331FB"/>
    <w:rsid w:val="00535530"/>
    <w:rsid w:val="005374EB"/>
    <w:rsid w:val="00540558"/>
    <w:rsid w:val="00541E65"/>
    <w:rsid w:val="00545F9C"/>
    <w:rsid w:val="00547FAF"/>
    <w:rsid w:val="005558B6"/>
    <w:rsid w:val="00560B05"/>
    <w:rsid w:val="00561C28"/>
    <w:rsid w:val="005631D0"/>
    <w:rsid w:val="0056360D"/>
    <w:rsid w:val="00571A6A"/>
    <w:rsid w:val="00577489"/>
    <w:rsid w:val="005864FF"/>
    <w:rsid w:val="00586560"/>
    <w:rsid w:val="00586947"/>
    <w:rsid w:val="005A23DA"/>
    <w:rsid w:val="005A243A"/>
    <w:rsid w:val="005A5E12"/>
    <w:rsid w:val="005A5F53"/>
    <w:rsid w:val="005A62F4"/>
    <w:rsid w:val="005A672C"/>
    <w:rsid w:val="005B1EDB"/>
    <w:rsid w:val="005B7F1C"/>
    <w:rsid w:val="005C081F"/>
    <w:rsid w:val="005D18BC"/>
    <w:rsid w:val="005D546E"/>
    <w:rsid w:val="005D76F8"/>
    <w:rsid w:val="005E149E"/>
    <w:rsid w:val="005F0688"/>
    <w:rsid w:val="0060116B"/>
    <w:rsid w:val="00607A74"/>
    <w:rsid w:val="00617CE5"/>
    <w:rsid w:val="00624FED"/>
    <w:rsid w:val="00627B9F"/>
    <w:rsid w:val="00635E3D"/>
    <w:rsid w:val="00636F80"/>
    <w:rsid w:val="00647545"/>
    <w:rsid w:val="00653591"/>
    <w:rsid w:val="006537C4"/>
    <w:rsid w:val="006610AC"/>
    <w:rsid w:val="00666E3B"/>
    <w:rsid w:val="00667931"/>
    <w:rsid w:val="00671B97"/>
    <w:rsid w:val="00672C9F"/>
    <w:rsid w:val="00672E01"/>
    <w:rsid w:val="00674E7D"/>
    <w:rsid w:val="00682F68"/>
    <w:rsid w:val="00683DB4"/>
    <w:rsid w:val="00684E37"/>
    <w:rsid w:val="00686880"/>
    <w:rsid w:val="00695410"/>
    <w:rsid w:val="006A22A6"/>
    <w:rsid w:val="006A2886"/>
    <w:rsid w:val="006A6F1D"/>
    <w:rsid w:val="006B1A49"/>
    <w:rsid w:val="006C0BB5"/>
    <w:rsid w:val="006C6DDC"/>
    <w:rsid w:val="006C7CFA"/>
    <w:rsid w:val="006D03EA"/>
    <w:rsid w:val="006D0F4B"/>
    <w:rsid w:val="006D1FDC"/>
    <w:rsid w:val="006D2A30"/>
    <w:rsid w:val="006D39A0"/>
    <w:rsid w:val="006D57D3"/>
    <w:rsid w:val="006D6CD7"/>
    <w:rsid w:val="006E2C80"/>
    <w:rsid w:val="006F1111"/>
    <w:rsid w:val="00700150"/>
    <w:rsid w:val="00702D40"/>
    <w:rsid w:val="007079B6"/>
    <w:rsid w:val="00713612"/>
    <w:rsid w:val="007244AE"/>
    <w:rsid w:val="0072550E"/>
    <w:rsid w:val="00726EB2"/>
    <w:rsid w:val="00727D37"/>
    <w:rsid w:val="00730557"/>
    <w:rsid w:val="00730FDA"/>
    <w:rsid w:val="00736BA9"/>
    <w:rsid w:val="007375F3"/>
    <w:rsid w:val="0074138B"/>
    <w:rsid w:val="00741A87"/>
    <w:rsid w:val="007428D0"/>
    <w:rsid w:val="00747468"/>
    <w:rsid w:val="00750063"/>
    <w:rsid w:val="00751202"/>
    <w:rsid w:val="00762FD8"/>
    <w:rsid w:val="00766120"/>
    <w:rsid w:val="0077496E"/>
    <w:rsid w:val="007751D8"/>
    <w:rsid w:val="00780BAE"/>
    <w:rsid w:val="00783489"/>
    <w:rsid w:val="007840B1"/>
    <w:rsid w:val="007A01A8"/>
    <w:rsid w:val="007A4291"/>
    <w:rsid w:val="007A4FA8"/>
    <w:rsid w:val="007A5A4B"/>
    <w:rsid w:val="007B0F61"/>
    <w:rsid w:val="007D4EB7"/>
    <w:rsid w:val="007E353B"/>
    <w:rsid w:val="007E3E59"/>
    <w:rsid w:val="007E79EE"/>
    <w:rsid w:val="00805F8D"/>
    <w:rsid w:val="00810643"/>
    <w:rsid w:val="00811A1B"/>
    <w:rsid w:val="008135BE"/>
    <w:rsid w:val="00814AFE"/>
    <w:rsid w:val="008220EB"/>
    <w:rsid w:val="00823AAD"/>
    <w:rsid w:val="008336A0"/>
    <w:rsid w:val="0083535D"/>
    <w:rsid w:val="0083753D"/>
    <w:rsid w:val="00854EE6"/>
    <w:rsid w:val="00862489"/>
    <w:rsid w:val="008638AF"/>
    <w:rsid w:val="0086719A"/>
    <w:rsid w:val="008742CA"/>
    <w:rsid w:val="00881FC9"/>
    <w:rsid w:val="00882298"/>
    <w:rsid w:val="008868C1"/>
    <w:rsid w:val="00892EF9"/>
    <w:rsid w:val="008957FB"/>
    <w:rsid w:val="008978AF"/>
    <w:rsid w:val="008A1B3F"/>
    <w:rsid w:val="008A76C9"/>
    <w:rsid w:val="008B0581"/>
    <w:rsid w:val="008C5A7C"/>
    <w:rsid w:val="008D03F0"/>
    <w:rsid w:val="008D0635"/>
    <w:rsid w:val="008D2474"/>
    <w:rsid w:val="008D6429"/>
    <w:rsid w:val="008E2EF0"/>
    <w:rsid w:val="008F035A"/>
    <w:rsid w:val="008F03DC"/>
    <w:rsid w:val="008F06E2"/>
    <w:rsid w:val="008F1DC5"/>
    <w:rsid w:val="008F50DF"/>
    <w:rsid w:val="00903601"/>
    <w:rsid w:val="0091252A"/>
    <w:rsid w:val="009201C1"/>
    <w:rsid w:val="00922D12"/>
    <w:rsid w:val="00924058"/>
    <w:rsid w:val="00930436"/>
    <w:rsid w:val="00934815"/>
    <w:rsid w:val="00950A98"/>
    <w:rsid w:val="00957B2D"/>
    <w:rsid w:val="0096310E"/>
    <w:rsid w:val="009643D4"/>
    <w:rsid w:val="00964EAC"/>
    <w:rsid w:val="00970391"/>
    <w:rsid w:val="009715DF"/>
    <w:rsid w:val="00972C4C"/>
    <w:rsid w:val="0097435C"/>
    <w:rsid w:val="009800EC"/>
    <w:rsid w:val="009862B0"/>
    <w:rsid w:val="00987B75"/>
    <w:rsid w:val="00992C3C"/>
    <w:rsid w:val="009934ED"/>
    <w:rsid w:val="00993A93"/>
    <w:rsid w:val="0099465C"/>
    <w:rsid w:val="0099786F"/>
    <w:rsid w:val="009A599E"/>
    <w:rsid w:val="009A7514"/>
    <w:rsid w:val="009A7A11"/>
    <w:rsid w:val="009B2FA8"/>
    <w:rsid w:val="009B3A71"/>
    <w:rsid w:val="009B4A8A"/>
    <w:rsid w:val="009B7DF2"/>
    <w:rsid w:val="009C1850"/>
    <w:rsid w:val="009C34FA"/>
    <w:rsid w:val="009C4C97"/>
    <w:rsid w:val="009D04C8"/>
    <w:rsid w:val="009F230D"/>
    <w:rsid w:val="00A00B89"/>
    <w:rsid w:val="00A0147C"/>
    <w:rsid w:val="00A02885"/>
    <w:rsid w:val="00A04180"/>
    <w:rsid w:val="00A138A7"/>
    <w:rsid w:val="00A20EE0"/>
    <w:rsid w:val="00A2118D"/>
    <w:rsid w:val="00A24317"/>
    <w:rsid w:val="00A24C39"/>
    <w:rsid w:val="00A301F3"/>
    <w:rsid w:val="00A30B92"/>
    <w:rsid w:val="00A31D32"/>
    <w:rsid w:val="00A327FC"/>
    <w:rsid w:val="00A32E6A"/>
    <w:rsid w:val="00A346A1"/>
    <w:rsid w:val="00A44B84"/>
    <w:rsid w:val="00A47C71"/>
    <w:rsid w:val="00A62A17"/>
    <w:rsid w:val="00A81B95"/>
    <w:rsid w:val="00A8480E"/>
    <w:rsid w:val="00AA4690"/>
    <w:rsid w:val="00AA70B0"/>
    <w:rsid w:val="00AA7C14"/>
    <w:rsid w:val="00AB2892"/>
    <w:rsid w:val="00AB4D9A"/>
    <w:rsid w:val="00AC19C2"/>
    <w:rsid w:val="00AC3D66"/>
    <w:rsid w:val="00AC471C"/>
    <w:rsid w:val="00AC5386"/>
    <w:rsid w:val="00AC5AB9"/>
    <w:rsid w:val="00AC6058"/>
    <w:rsid w:val="00AC7BE9"/>
    <w:rsid w:val="00AE0E39"/>
    <w:rsid w:val="00AE2808"/>
    <w:rsid w:val="00AE3712"/>
    <w:rsid w:val="00AE4763"/>
    <w:rsid w:val="00AE505D"/>
    <w:rsid w:val="00AF11F8"/>
    <w:rsid w:val="00AF152C"/>
    <w:rsid w:val="00AF269A"/>
    <w:rsid w:val="00B034A9"/>
    <w:rsid w:val="00B0537E"/>
    <w:rsid w:val="00B0564E"/>
    <w:rsid w:val="00B0764F"/>
    <w:rsid w:val="00B106A0"/>
    <w:rsid w:val="00B121C5"/>
    <w:rsid w:val="00B20D47"/>
    <w:rsid w:val="00B21D89"/>
    <w:rsid w:val="00B250AC"/>
    <w:rsid w:val="00B25292"/>
    <w:rsid w:val="00B27C3E"/>
    <w:rsid w:val="00B30502"/>
    <w:rsid w:val="00B36E6E"/>
    <w:rsid w:val="00B406D8"/>
    <w:rsid w:val="00B4380A"/>
    <w:rsid w:val="00B47A85"/>
    <w:rsid w:val="00B51A45"/>
    <w:rsid w:val="00B53D56"/>
    <w:rsid w:val="00B60A69"/>
    <w:rsid w:val="00B61C74"/>
    <w:rsid w:val="00B62B04"/>
    <w:rsid w:val="00B661D7"/>
    <w:rsid w:val="00B70FC9"/>
    <w:rsid w:val="00B804A9"/>
    <w:rsid w:val="00B87B36"/>
    <w:rsid w:val="00B91942"/>
    <w:rsid w:val="00B937BE"/>
    <w:rsid w:val="00B9437E"/>
    <w:rsid w:val="00B95A55"/>
    <w:rsid w:val="00B97488"/>
    <w:rsid w:val="00BA0BBD"/>
    <w:rsid w:val="00BA4DF2"/>
    <w:rsid w:val="00BB46C7"/>
    <w:rsid w:val="00BB4A21"/>
    <w:rsid w:val="00BD2C5F"/>
    <w:rsid w:val="00BD3B52"/>
    <w:rsid w:val="00BD3E50"/>
    <w:rsid w:val="00BD726C"/>
    <w:rsid w:val="00BE2254"/>
    <w:rsid w:val="00BF537C"/>
    <w:rsid w:val="00C007C1"/>
    <w:rsid w:val="00C0122F"/>
    <w:rsid w:val="00C022D2"/>
    <w:rsid w:val="00C05510"/>
    <w:rsid w:val="00C06921"/>
    <w:rsid w:val="00C200FA"/>
    <w:rsid w:val="00C27656"/>
    <w:rsid w:val="00C34E11"/>
    <w:rsid w:val="00C420F7"/>
    <w:rsid w:val="00C445F1"/>
    <w:rsid w:val="00C50B1E"/>
    <w:rsid w:val="00C50B9D"/>
    <w:rsid w:val="00C56260"/>
    <w:rsid w:val="00C5702E"/>
    <w:rsid w:val="00C57EE1"/>
    <w:rsid w:val="00C61D06"/>
    <w:rsid w:val="00C62763"/>
    <w:rsid w:val="00C66550"/>
    <w:rsid w:val="00C713E4"/>
    <w:rsid w:val="00C753A7"/>
    <w:rsid w:val="00C96628"/>
    <w:rsid w:val="00C97323"/>
    <w:rsid w:val="00CA44C1"/>
    <w:rsid w:val="00CA5966"/>
    <w:rsid w:val="00CA7012"/>
    <w:rsid w:val="00CB51B2"/>
    <w:rsid w:val="00CB78A4"/>
    <w:rsid w:val="00CC097B"/>
    <w:rsid w:val="00CC1408"/>
    <w:rsid w:val="00CD05F2"/>
    <w:rsid w:val="00CD1A68"/>
    <w:rsid w:val="00CD365D"/>
    <w:rsid w:val="00CD5139"/>
    <w:rsid w:val="00CE6A59"/>
    <w:rsid w:val="00D109B9"/>
    <w:rsid w:val="00D110AB"/>
    <w:rsid w:val="00D11FE0"/>
    <w:rsid w:val="00D13C40"/>
    <w:rsid w:val="00D14081"/>
    <w:rsid w:val="00D1466F"/>
    <w:rsid w:val="00D223B8"/>
    <w:rsid w:val="00D372E4"/>
    <w:rsid w:val="00D44120"/>
    <w:rsid w:val="00D47620"/>
    <w:rsid w:val="00D50C4E"/>
    <w:rsid w:val="00D60123"/>
    <w:rsid w:val="00D673CF"/>
    <w:rsid w:val="00D70246"/>
    <w:rsid w:val="00D74929"/>
    <w:rsid w:val="00D755E7"/>
    <w:rsid w:val="00D75C55"/>
    <w:rsid w:val="00D821B2"/>
    <w:rsid w:val="00D83865"/>
    <w:rsid w:val="00D901D8"/>
    <w:rsid w:val="00D916E9"/>
    <w:rsid w:val="00D95F19"/>
    <w:rsid w:val="00D96B5C"/>
    <w:rsid w:val="00DA5302"/>
    <w:rsid w:val="00DA6D93"/>
    <w:rsid w:val="00DA7880"/>
    <w:rsid w:val="00DB1FB5"/>
    <w:rsid w:val="00DB5E95"/>
    <w:rsid w:val="00DB7A73"/>
    <w:rsid w:val="00DC29EF"/>
    <w:rsid w:val="00DD366B"/>
    <w:rsid w:val="00DD567E"/>
    <w:rsid w:val="00DD677C"/>
    <w:rsid w:val="00DE36A1"/>
    <w:rsid w:val="00DE4856"/>
    <w:rsid w:val="00DE5C1B"/>
    <w:rsid w:val="00DE6E9F"/>
    <w:rsid w:val="00DF188D"/>
    <w:rsid w:val="00E00E1B"/>
    <w:rsid w:val="00E0520F"/>
    <w:rsid w:val="00E068C9"/>
    <w:rsid w:val="00E24A9F"/>
    <w:rsid w:val="00E31F7D"/>
    <w:rsid w:val="00E32999"/>
    <w:rsid w:val="00E34D93"/>
    <w:rsid w:val="00E40228"/>
    <w:rsid w:val="00E45546"/>
    <w:rsid w:val="00E62D0E"/>
    <w:rsid w:val="00E6509F"/>
    <w:rsid w:val="00E709FB"/>
    <w:rsid w:val="00E729D7"/>
    <w:rsid w:val="00E81D04"/>
    <w:rsid w:val="00E82F46"/>
    <w:rsid w:val="00E855DA"/>
    <w:rsid w:val="00E85BD1"/>
    <w:rsid w:val="00E86ADE"/>
    <w:rsid w:val="00E972A1"/>
    <w:rsid w:val="00EA4F09"/>
    <w:rsid w:val="00EC0BB3"/>
    <w:rsid w:val="00EC1434"/>
    <w:rsid w:val="00EC37DC"/>
    <w:rsid w:val="00EC3F5A"/>
    <w:rsid w:val="00EC4FCD"/>
    <w:rsid w:val="00EF1114"/>
    <w:rsid w:val="00EF1F12"/>
    <w:rsid w:val="00EF59E8"/>
    <w:rsid w:val="00EF7504"/>
    <w:rsid w:val="00F003AD"/>
    <w:rsid w:val="00F07B55"/>
    <w:rsid w:val="00F10A1B"/>
    <w:rsid w:val="00F1139D"/>
    <w:rsid w:val="00F11656"/>
    <w:rsid w:val="00F22AE5"/>
    <w:rsid w:val="00F22E86"/>
    <w:rsid w:val="00F23C1A"/>
    <w:rsid w:val="00F30445"/>
    <w:rsid w:val="00F348E7"/>
    <w:rsid w:val="00F364AA"/>
    <w:rsid w:val="00F371E1"/>
    <w:rsid w:val="00F4172C"/>
    <w:rsid w:val="00F46EEC"/>
    <w:rsid w:val="00F50750"/>
    <w:rsid w:val="00F54EC5"/>
    <w:rsid w:val="00F603E1"/>
    <w:rsid w:val="00F62389"/>
    <w:rsid w:val="00F64553"/>
    <w:rsid w:val="00F6689C"/>
    <w:rsid w:val="00F73F4C"/>
    <w:rsid w:val="00F74156"/>
    <w:rsid w:val="00F8774C"/>
    <w:rsid w:val="00F97720"/>
    <w:rsid w:val="00FA099F"/>
    <w:rsid w:val="00FA24E5"/>
    <w:rsid w:val="00FA7D05"/>
    <w:rsid w:val="00FB624E"/>
    <w:rsid w:val="00FB777E"/>
    <w:rsid w:val="00FC2705"/>
    <w:rsid w:val="00FC79C3"/>
    <w:rsid w:val="00FD2190"/>
    <w:rsid w:val="00FD60AE"/>
    <w:rsid w:val="00FE1959"/>
    <w:rsid w:val="00FF118B"/>
    <w:rsid w:val="00FF7F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4B4E7-1CFA-44D6-91CD-D4B02BD5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6F1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1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6F111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F111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B21D89"/>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AE505D"/>
    <w:pPr>
      <w:ind w:left="720"/>
      <w:contextualSpacing/>
    </w:pPr>
  </w:style>
  <w:style w:type="paragraph" w:styleId="TOCHeading">
    <w:name w:val="TOC Heading"/>
    <w:basedOn w:val="Heading1"/>
    <w:next w:val="Normal"/>
    <w:uiPriority w:val="39"/>
    <w:semiHidden/>
    <w:unhideWhenUsed/>
    <w:qFormat/>
    <w:rsid w:val="008A76C9"/>
    <w:pPr>
      <w:outlineLvl w:val="9"/>
    </w:pPr>
    <w:rPr>
      <w:lang w:eastAsia="ja-JP"/>
    </w:rPr>
  </w:style>
  <w:style w:type="paragraph" w:styleId="TOC1">
    <w:name w:val="toc 1"/>
    <w:basedOn w:val="Normal"/>
    <w:next w:val="Normal"/>
    <w:autoRedefine/>
    <w:uiPriority w:val="39"/>
    <w:unhideWhenUsed/>
    <w:rsid w:val="008A76C9"/>
    <w:pPr>
      <w:spacing w:after="100"/>
    </w:pPr>
  </w:style>
  <w:style w:type="paragraph" w:styleId="TOC2">
    <w:name w:val="toc 2"/>
    <w:basedOn w:val="Normal"/>
    <w:next w:val="Normal"/>
    <w:autoRedefine/>
    <w:uiPriority w:val="39"/>
    <w:unhideWhenUsed/>
    <w:rsid w:val="008A76C9"/>
    <w:pPr>
      <w:spacing w:after="100"/>
      <w:ind w:left="220"/>
    </w:pPr>
  </w:style>
  <w:style w:type="character" w:styleId="Hyperlink">
    <w:name w:val="Hyperlink"/>
    <w:basedOn w:val="DefaultParagraphFont"/>
    <w:uiPriority w:val="99"/>
    <w:unhideWhenUsed/>
    <w:rsid w:val="008A76C9"/>
    <w:rPr>
      <w:color w:val="0000FF" w:themeColor="hyperlink"/>
      <w:u w:val="single"/>
    </w:rPr>
  </w:style>
  <w:style w:type="paragraph" w:styleId="BalloonText">
    <w:name w:val="Balloon Text"/>
    <w:basedOn w:val="Normal"/>
    <w:link w:val="BalloonTextChar"/>
    <w:uiPriority w:val="99"/>
    <w:semiHidden/>
    <w:unhideWhenUsed/>
    <w:rsid w:val="008A7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C9"/>
    <w:rPr>
      <w:rFonts w:ascii="Tahoma" w:hAnsi="Tahoma" w:cs="Tahoma"/>
      <w:sz w:val="16"/>
      <w:szCs w:val="16"/>
      <w:lang w:val="en-US"/>
    </w:rPr>
  </w:style>
  <w:style w:type="character" w:styleId="FollowedHyperlink">
    <w:name w:val="FollowedHyperlink"/>
    <w:basedOn w:val="DefaultParagraphFont"/>
    <w:uiPriority w:val="99"/>
    <w:semiHidden/>
    <w:unhideWhenUsed/>
    <w:rsid w:val="00BD2C5F"/>
    <w:rPr>
      <w:color w:val="800080" w:themeColor="followedHyperlink"/>
      <w:u w:val="single"/>
    </w:rPr>
  </w:style>
  <w:style w:type="paragraph" w:styleId="TOC3">
    <w:name w:val="toc 3"/>
    <w:basedOn w:val="Normal"/>
    <w:next w:val="Normal"/>
    <w:autoRedefine/>
    <w:uiPriority w:val="39"/>
    <w:unhideWhenUsed/>
    <w:rsid w:val="00D95F19"/>
    <w:pPr>
      <w:spacing w:after="100"/>
      <w:ind w:left="440"/>
    </w:pPr>
  </w:style>
  <w:style w:type="paragraph" w:styleId="Subtitle">
    <w:name w:val="Subtitle"/>
    <w:basedOn w:val="Normal"/>
    <w:next w:val="Normal"/>
    <w:link w:val="SubtitleChar"/>
    <w:uiPriority w:val="11"/>
    <w:qFormat/>
    <w:rsid w:val="001D5F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5F89"/>
    <w:rPr>
      <w:rFonts w:asciiTheme="majorHAnsi" w:eastAsiaTheme="majorEastAsia" w:hAnsiTheme="majorHAnsi" w:cstheme="majorBidi"/>
      <w:i/>
      <w:iCs/>
      <w:color w:val="4F81BD" w:themeColor="accent1"/>
      <w:spacing w:val="15"/>
      <w:sz w:val="24"/>
      <w:szCs w:val="24"/>
      <w:lang w:val="en-US"/>
    </w:rPr>
  </w:style>
  <w:style w:type="paragraph" w:styleId="Title">
    <w:name w:val="Title"/>
    <w:basedOn w:val="Normal"/>
    <w:next w:val="Normal"/>
    <w:link w:val="TitleChar"/>
    <w:uiPriority w:val="10"/>
    <w:qFormat/>
    <w:rsid w:val="001D5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F89"/>
    <w:rPr>
      <w:rFonts w:asciiTheme="majorHAnsi" w:eastAsiaTheme="majorEastAsia" w:hAnsiTheme="majorHAnsi" w:cstheme="majorBidi"/>
      <w:color w:val="17365D" w:themeColor="text2" w:themeShade="BF"/>
      <w:spacing w:val="5"/>
      <w:kern w:val="28"/>
      <w:sz w:val="52"/>
      <w:szCs w:val="52"/>
      <w:lang w:val="en-US"/>
    </w:rPr>
  </w:style>
  <w:style w:type="paragraph" w:styleId="NormalWeb">
    <w:name w:val="Normal (Web)"/>
    <w:basedOn w:val="Normal"/>
    <w:uiPriority w:val="99"/>
    <w:semiHidden/>
    <w:unhideWhenUsed/>
    <w:rsid w:val="009201C1"/>
    <w:pPr>
      <w:spacing w:before="100" w:beforeAutospacing="1" w:after="39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9136">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7.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elp.eclipse.org/juno/topic/org.eclipse.platform.doc.isv/reference/api/org/eclipse/core/runtime/dynamichelpers/package-summary.html?resultof=%22%49%45%78%74%65%6e%73%69%6f%6e%54%72%61%63%6b%65%72%22%20%22%69%65%78%74%65%6e%73%69%6f%6e%74%72%61%63%6b%22%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Update%20and%20Refresh.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cepts/Bundle%20Project%20Errors.htm" TargetMode="External"/><Relationship Id="rId20" Type="http://schemas.openxmlformats.org/officeDocument/2006/relationships/hyperlink" Target="https://bugs.eclipse.org/bugs/show_bug.cgi?id=2956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tart%20and%20Stop%20Bundles.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Start%20and%20Stop%20Bundles.htm" TargetMode="External"/><Relationship Id="rId10" Type="http://schemas.openxmlformats.org/officeDocument/2006/relationships/image" Target="media/image3.png"/><Relationship Id="rId19" Type="http://schemas.openxmlformats.org/officeDocument/2006/relationships/hyperlink" Target="External%20Bundle%20operation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tart%20and%20Stop%20Bundles.htm" TargetMode="External"/><Relationship Id="rId22" Type="http://schemas.openxmlformats.org/officeDocument/2006/relationships/hyperlink" Target="http://help.eclipse.org/juno/index.jsp?topic=%2Forg.eclipse.platform.doc.isv%2Freference%2Fapi%2Forg%2Feclipse%2Fcore%2Fruntime%2FIExtensionRegi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3B380-1222-42D1-B26B-00773E1D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689</TotalTime>
  <Pages>12</Pages>
  <Words>4046</Words>
  <Characters>21447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25443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45</cp:revision>
  <cp:lastPrinted>2012-04-12T10:06:00Z</cp:lastPrinted>
  <dcterms:created xsi:type="dcterms:W3CDTF">2013-02-12T17:26:00Z</dcterms:created>
  <dcterms:modified xsi:type="dcterms:W3CDTF">2014-04-23T09:02:00Z</dcterms:modified>
</cp:coreProperties>
</file>