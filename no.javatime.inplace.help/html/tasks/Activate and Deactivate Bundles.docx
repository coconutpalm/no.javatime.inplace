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0F" w:rsidRDefault="002C600F" w:rsidP="002C600F">
      <w:pPr>
        <w:pStyle w:val="Title"/>
      </w:pPr>
      <w:bookmarkStart w:id="0" w:name="_Toc332285568"/>
      <w:r w:rsidRPr="00DB2D86">
        <w:t xml:space="preserve">Activating and Deactivating </w:t>
      </w:r>
      <w:r>
        <w:t>Bundles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332353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600F" w:rsidRDefault="002C600F">
          <w:pPr>
            <w:pStyle w:val="TOCHeading"/>
          </w:pPr>
          <w:r>
            <w:t>Contents</w:t>
          </w:r>
        </w:p>
        <w:p w:rsidR="00A02564" w:rsidRDefault="002C600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760034" w:history="1">
            <w:r w:rsidR="00A02564" w:rsidRPr="008E70DA">
              <w:rPr>
                <w:rStyle w:val="Hyperlink"/>
                <w:noProof/>
              </w:rPr>
              <w:t>How to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_Toc349760034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1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35" w:history="1">
            <w:r w:rsidR="00A02564" w:rsidRPr="008E70DA">
              <w:rPr>
                <w:rStyle w:val="Hyperlink"/>
                <w:noProof/>
              </w:rPr>
              <w:t>Activating and Deactivating Bundle Projects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_Toc349760035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1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36" w:history="1">
            <w:r w:rsidR="00A02564" w:rsidRPr="008E70DA">
              <w:rPr>
                <w:rStyle w:val="Hyperlink"/>
                <w:noProof/>
              </w:rPr>
              <w:t>Project Modifications when Activating and Deactivating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_Toc349760036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2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37" w:history="1">
            <w:r w:rsidR="00A02564" w:rsidRPr="008E70DA">
              <w:rPr>
                <w:rStyle w:val="Hyperlink"/>
                <w:noProof/>
              </w:rPr>
              <w:t>Bundle Status and Activation States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_Toc349760037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2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38" w:history="1">
            <w:r w:rsidR="00A02564" w:rsidRPr="008E70DA">
              <w:rPr>
                <w:rStyle w:val="Hyperlink"/>
                <w:noProof/>
              </w:rPr>
              <w:t>Activated and Deactivated Bundles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_Toc349760038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2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39" w:history="1">
            <w:r w:rsidR="00A02564" w:rsidRPr="008E70DA">
              <w:rPr>
                <w:rStyle w:val="Hyperlink"/>
                <w:noProof/>
              </w:rPr>
              <w:t>Activation Summary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_Toc349760039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2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0" w:history="1">
            <w:r w:rsidR="00A02564" w:rsidRPr="008E70DA">
              <w:rPr>
                <w:rStyle w:val="Hyperlink"/>
                <w:noProof/>
              </w:rPr>
              <w:t>Bundle Project Status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_Toc349760040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3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1" w:history="1">
            <w:r w:rsidR="00A02564" w:rsidRPr="008E70DA">
              <w:rPr>
                <w:rStyle w:val="Hyperlink"/>
                <w:noProof/>
              </w:rPr>
              <w:t>Creating, Opening, Importing, Deleting and Closing Bundle Projects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_Toc349760041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3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2" w:history="1">
            <w:r w:rsidR="00A02564" w:rsidRPr="008E70DA">
              <w:rPr>
                <w:rStyle w:val="Hyperlink"/>
                <w:noProof/>
              </w:rPr>
              <w:t>Activating and Deactivating Dependent Bundles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_Toc349760042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3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3" w:history="1">
            <w:r w:rsidR="00A02564" w:rsidRPr="008E70DA">
              <w:rPr>
                <w:rStyle w:val="Hyperlink"/>
                <w:noProof/>
              </w:rPr>
              <w:t>Dynamic Import and Buddy Policy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_Toc349760043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3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4" w:history="1">
            <w:r w:rsidR="00A02564" w:rsidRPr="008E70DA">
              <w:rPr>
                <w:rStyle w:val="Hyperlink"/>
                <w:noProof/>
              </w:rPr>
              <w:t>Fragment Bundles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_Toc349760044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4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A02564" w:rsidRDefault="00C749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349760045" w:history="1">
            <w:r w:rsidR="00A02564" w:rsidRPr="008E70DA">
              <w:rPr>
                <w:rStyle w:val="Hyperlink"/>
                <w:noProof/>
              </w:rPr>
              <w:t>Bundle Errors</w:t>
            </w:r>
            <w:r w:rsidR="00A02564">
              <w:rPr>
                <w:noProof/>
                <w:webHidden/>
              </w:rPr>
              <w:tab/>
            </w:r>
            <w:r w:rsidR="00A02564">
              <w:rPr>
                <w:noProof/>
                <w:webHidden/>
              </w:rPr>
              <w:fldChar w:fldCharType="begin"/>
            </w:r>
            <w:r w:rsidR="00A02564">
              <w:rPr>
                <w:noProof/>
                <w:webHidden/>
              </w:rPr>
              <w:instrText xml:space="preserve"> PAGEREF _Toc349760045 \h </w:instrText>
            </w:r>
            <w:r w:rsidR="00A02564">
              <w:rPr>
                <w:noProof/>
                <w:webHidden/>
              </w:rPr>
            </w:r>
            <w:r w:rsidR="00A02564">
              <w:rPr>
                <w:noProof/>
                <w:webHidden/>
              </w:rPr>
              <w:fldChar w:fldCharType="separate"/>
            </w:r>
            <w:r w:rsidR="00A02564">
              <w:rPr>
                <w:noProof/>
                <w:webHidden/>
              </w:rPr>
              <w:t>4</w:t>
            </w:r>
            <w:r w:rsidR="00A02564">
              <w:rPr>
                <w:noProof/>
                <w:webHidden/>
              </w:rPr>
              <w:fldChar w:fldCharType="end"/>
            </w:r>
          </w:hyperlink>
        </w:p>
        <w:p w:rsidR="002C600F" w:rsidRDefault="002C600F">
          <w:r>
            <w:rPr>
              <w:b/>
              <w:bCs/>
              <w:noProof/>
            </w:rPr>
            <w:fldChar w:fldCharType="end"/>
          </w:r>
        </w:p>
      </w:sdtContent>
    </w:sdt>
    <w:p w:rsidR="00B1147B" w:rsidRDefault="00B1147B" w:rsidP="00FC5B33">
      <w:pPr>
        <w:pStyle w:val="Heading1"/>
      </w:pPr>
      <w:bookmarkStart w:id="1" w:name="_Toc349760034"/>
      <w:r>
        <w:t>How to</w:t>
      </w:r>
      <w:bookmarkEnd w:id="1"/>
      <w:r w:rsidR="007F0E6E">
        <w:t xml:space="preserve"> </w:t>
      </w:r>
    </w:p>
    <w:p w:rsidR="00B1147B" w:rsidRDefault="00B1147B" w:rsidP="00B1147B">
      <w:r>
        <w:t xml:space="preserve">You activate and deactivate </w:t>
      </w:r>
      <w:r w:rsidR="00864837">
        <w:t>collections of</w:t>
      </w:r>
      <w:r>
        <w:t xml:space="preserve"> bundle</w:t>
      </w:r>
      <w:r w:rsidR="00535CAE">
        <w:t xml:space="preserve"> projects</w:t>
      </w:r>
      <w:r>
        <w:t xml:space="preserve"> in </w:t>
      </w:r>
      <w:r w:rsidR="001F52EB">
        <w:t>one operation</w:t>
      </w:r>
      <w:r w:rsidR="00E4545C">
        <w:t xml:space="preserve"> from the Bundle main menu and individual </w:t>
      </w:r>
      <w:r>
        <w:t>bundles from the pop-up context me</w:t>
      </w:r>
      <w:r w:rsidR="005C3C0C">
        <w:t>nu in Package E</w:t>
      </w:r>
      <w:r>
        <w:t xml:space="preserve">xplorer, the Bundle Details Page View or the Bundle List Page View. </w:t>
      </w:r>
      <w:r w:rsidR="008667E1">
        <w:t>Activation and deactivation of individual bundles are also available from l</w:t>
      </w:r>
      <w:r>
        <w:t>ocal tool bars in the Details and List Page View</w:t>
      </w:r>
      <w:r w:rsidR="008667E1">
        <w:t>.</w:t>
      </w:r>
    </w:p>
    <w:p w:rsidR="00A010CF" w:rsidRDefault="00A010CF" w:rsidP="00FC5B33">
      <w:pPr>
        <w:pStyle w:val="Heading1"/>
      </w:pPr>
      <w:bookmarkStart w:id="2" w:name="_Activating_and_Deactivating"/>
      <w:bookmarkStart w:id="3" w:name="_Ref314222492"/>
      <w:bookmarkStart w:id="4" w:name="_Toc349760035"/>
      <w:bookmarkEnd w:id="2"/>
      <w:r>
        <w:t xml:space="preserve">Activating and Deactivating </w:t>
      </w:r>
      <w:r w:rsidR="00D923E6">
        <w:t>Bundle</w:t>
      </w:r>
      <w:bookmarkEnd w:id="3"/>
      <w:r w:rsidR="00A12474">
        <w:t xml:space="preserve"> Projects</w:t>
      </w:r>
      <w:bookmarkEnd w:id="4"/>
    </w:p>
    <w:p w:rsidR="00E2668B" w:rsidRDefault="00D923E6" w:rsidP="00032FA8">
      <w:r>
        <w:t>A bundle project is activated</w:t>
      </w:r>
      <w:r w:rsidR="00032FA8">
        <w:t xml:space="preserve"> </w:t>
      </w:r>
      <w:r>
        <w:t>when the project is assigned an in-place specific nature</w:t>
      </w:r>
      <w:r w:rsidR="00545A13">
        <w:t xml:space="preserve"> </w:t>
      </w:r>
      <w:r>
        <w:t xml:space="preserve">and its associated bundle is installed, resolved and </w:t>
      </w:r>
      <w:r w:rsidR="00F377C7">
        <w:t xml:space="preserve">possibly </w:t>
      </w:r>
      <w:r>
        <w:t>started.</w:t>
      </w:r>
      <w:r w:rsidR="00E2668B">
        <w:t xml:space="preserve"> </w:t>
      </w:r>
    </w:p>
    <w:p w:rsidR="00032FA8" w:rsidRDefault="00032FA8" w:rsidP="00032FA8">
      <w:r>
        <w:t>Th</w:t>
      </w:r>
      <w:r w:rsidR="00782BBD">
        <w:t>e workspace is said to be activated</w:t>
      </w:r>
      <w:r>
        <w:t xml:space="preserve"> </w:t>
      </w:r>
      <w:r w:rsidR="00782BBD">
        <w:t>when the first of the se</w:t>
      </w:r>
      <w:r w:rsidR="00E2668B">
        <w:t xml:space="preserve">t of possible workspace bundle projects </w:t>
      </w:r>
      <w:r w:rsidR="00782BBD">
        <w:t>is activated.</w:t>
      </w:r>
      <w:r w:rsidR="004B5117">
        <w:t xml:space="preserve"> When the workspace is activated, </w:t>
      </w:r>
      <w:r w:rsidR="00134800">
        <w:t>that is when one or more bundle projects</w:t>
      </w:r>
      <w:r w:rsidR="004B5117">
        <w:t xml:space="preserve"> are activated, the set </w:t>
      </w:r>
      <w:r w:rsidR="002C600F">
        <w:t xml:space="preserve">of deactivated </w:t>
      </w:r>
      <w:r w:rsidR="004B5117">
        <w:t>bundles in the activated wo</w:t>
      </w:r>
      <w:r w:rsidR="00E2668B">
        <w:t>rkspace are in state INSTALLED and the activated bundles are in state</w:t>
      </w:r>
      <w:r w:rsidR="00535CAE">
        <w:t xml:space="preserve"> </w:t>
      </w:r>
      <w:r w:rsidR="00FC5B33">
        <w:t>RESOL</w:t>
      </w:r>
      <w:r w:rsidR="00535CAE">
        <w:t xml:space="preserve">VED, STARTING/&lt;&lt;LAZY&gt;&gt;, ACTIVE or </w:t>
      </w:r>
      <w:r w:rsidR="00FC5B33">
        <w:t>STOPPING</w:t>
      </w:r>
      <w:r w:rsidR="00535CAE">
        <w:t>.</w:t>
      </w:r>
    </w:p>
    <w:p w:rsidR="006464FD" w:rsidRDefault="001A14EE" w:rsidP="004C62B3">
      <w:r>
        <w:t>When the last activated</w:t>
      </w:r>
      <w:r w:rsidR="004C62B3">
        <w:t xml:space="preserve"> bundle in the workspace is deactivated</w:t>
      </w:r>
      <w:r w:rsidR="00E2668B">
        <w:t xml:space="preserve"> and the nature is removed from the project</w:t>
      </w:r>
      <w:r w:rsidR="004C62B3">
        <w:t xml:space="preserve">, the workspace as a whole is deactivated, and all bundles in the workspace are in state </w:t>
      </w:r>
      <w:r w:rsidR="007F0E6E">
        <w:t>UNINSTALLED</w:t>
      </w:r>
      <w:r w:rsidR="004C62B3">
        <w:t>.</w:t>
      </w:r>
      <w:r w:rsidR="00F61A3B">
        <w:t xml:space="preserve"> </w:t>
      </w:r>
    </w:p>
    <w:p w:rsidR="00134800" w:rsidRDefault="00134800" w:rsidP="00134800">
      <w:r>
        <w:t xml:space="preserve">Exceptions to </w:t>
      </w:r>
      <w:r w:rsidR="00E100DC">
        <w:t xml:space="preserve">this rule </w:t>
      </w:r>
      <w:r w:rsidR="00A12474">
        <w:t>are</w:t>
      </w:r>
      <w:r w:rsidR="00E100DC">
        <w:t xml:space="preserve"> when errors </w:t>
      </w:r>
      <w:r>
        <w:t xml:space="preserve">exists in already activated bundle projects  at session start up (IDE or OSGi framework) and when activated bundle projects with errors are opened or imported.  See </w:t>
      </w:r>
      <w:hyperlink r:id="rId8" w:history="1">
        <w:r w:rsidR="00117F6C">
          <w:rPr>
            <w:rStyle w:val="Hyperlink"/>
          </w:rPr>
          <w:t>Bundle Project Errors</w:t>
        </w:r>
      </w:hyperlink>
      <w:r w:rsidR="00117F6C">
        <w:t xml:space="preserve"> </w:t>
      </w:r>
      <w:r>
        <w:t>for details.</w:t>
      </w:r>
    </w:p>
    <w:p w:rsidR="00A12474" w:rsidRDefault="00E67A06" w:rsidP="00A968DF">
      <w:pPr>
        <w:pStyle w:val="Heading2"/>
      </w:pPr>
      <w:bookmarkStart w:id="5" w:name="_Toc323994546"/>
      <w:bookmarkStart w:id="6" w:name="_Toc349760036"/>
      <w:r>
        <w:lastRenderedPageBreak/>
        <w:t xml:space="preserve">Project Modifications </w:t>
      </w:r>
      <w:r w:rsidR="00A12474">
        <w:t xml:space="preserve">when </w:t>
      </w:r>
      <w:bookmarkEnd w:id="5"/>
      <w:r>
        <w:t>Activating and Deactivating</w:t>
      </w:r>
      <w:bookmarkEnd w:id="6"/>
      <w:r w:rsidR="00A12474">
        <w:t xml:space="preserve"> </w:t>
      </w:r>
    </w:p>
    <w:p w:rsidR="00A12474" w:rsidRDefault="00E67A06" w:rsidP="00A12474">
      <w:r>
        <w:t xml:space="preserve">When a project is activated </w:t>
      </w:r>
      <w:r w:rsidR="00A968DF">
        <w:t>the following</w:t>
      </w:r>
      <w:r w:rsidR="00A12474">
        <w:t xml:space="preserve"> </w:t>
      </w:r>
      <w:r w:rsidR="00A968DF">
        <w:t>modifications</w:t>
      </w:r>
      <w:r w:rsidR="00A12474">
        <w:t xml:space="preserve"> are made to </w:t>
      </w:r>
      <w:r w:rsidR="00D05678">
        <w:t xml:space="preserve">the </w:t>
      </w:r>
      <w:r w:rsidR="00A968DF">
        <w:t>project:</w:t>
      </w:r>
    </w:p>
    <w:p w:rsidR="00A12474" w:rsidRDefault="00A12474" w:rsidP="00A12474">
      <w:pPr>
        <w:pStyle w:val="ListParagraph"/>
        <w:numPr>
          <w:ilvl w:val="0"/>
          <w:numId w:val="5"/>
        </w:numPr>
      </w:pPr>
      <w:r>
        <w:t>An in-place nature, called JavaTime, is</w:t>
      </w:r>
      <w:r w:rsidR="000011DF">
        <w:t xml:space="preserve"> added to the .project file.</w:t>
      </w:r>
    </w:p>
    <w:p w:rsidR="00A12474" w:rsidRDefault="00E67A06" w:rsidP="00A12474">
      <w:pPr>
        <w:pStyle w:val="ListParagraph"/>
        <w:numPr>
          <w:ilvl w:val="0"/>
          <w:numId w:val="5"/>
        </w:numPr>
      </w:pPr>
      <w:r>
        <w:t xml:space="preserve">If the </w:t>
      </w:r>
      <w:hyperlink r:id="rId9" w:anchor="AddbintoBundleClassPathonActivate" w:history="1">
        <w:r w:rsidRPr="00E67A06">
          <w:rPr>
            <w:rStyle w:val="Hyperlink"/>
          </w:rPr>
          <w:t>Update Bundle-</w:t>
        </w:r>
        <w:proofErr w:type="spellStart"/>
        <w:r w:rsidRPr="00E67A06">
          <w:rPr>
            <w:rStyle w:val="Hyperlink"/>
          </w:rPr>
          <w:t>ClassPath</w:t>
        </w:r>
        <w:proofErr w:type="spellEnd"/>
        <w:r w:rsidRPr="00E67A06">
          <w:rPr>
            <w:rStyle w:val="Hyperlink"/>
          </w:rPr>
          <w:t xml:space="preserve"> on Activate/Deactivate</w:t>
        </w:r>
      </w:hyperlink>
      <w:r>
        <w:t xml:space="preserve"> option is switched on </w:t>
      </w:r>
      <w:r w:rsidR="00A968DF">
        <w:t xml:space="preserve">(default) </w:t>
      </w:r>
      <w:r>
        <w:t>the</w:t>
      </w:r>
      <w:r w:rsidR="00C01D3A">
        <w:t xml:space="preserve"> </w:t>
      </w:r>
      <w:r w:rsidR="000011DF">
        <w:t xml:space="preserve">defined </w:t>
      </w:r>
      <w:r>
        <w:t xml:space="preserve">output folder </w:t>
      </w:r>
      <w:r w:rsidR="00C01D3A">
        <w:t xml:space="preserve">of the project </w:t>
      </w:r>
      <w:r w:rsidR="00A12474">
        <w:t xml:space="preserve">is added to the Bundle-Class-Path header in the manifest file of the project. </w:t>
      </w:r>
      <w:r w:rsidR="00C01D3A">
        <w:t xml:space="preserve">An alternative to update the manifest file is to use the </w:t>
      </w:r>
      <w:proofErr w:type="spellStart"/>
      <w:r w:rsidR="00C01D3A">
        <w:t>osgi.dev</w:t>
      </w:r>
      <w:proofErr w:type="spellEnd"/>
      <w:r w:rsidR="00C01D3A">
        <w:t xml:space="preserve"> system property.</w:t>
      </w:r>
    </w:p>
    <w:p w:rsidR="00E67A06" w:rsidRDefault="00E67A06" w:rsidP="00A12474">
      <w:pPr>
        <w:pStyle w:val="ListParagraph"/>
        <w:numPr>
          <w:ilvl w:val="0"/>
          <w:numId w:val="5"/>
        </w:numPr>
      </w:pPr>
      <w:r>
        <w:t xml:space="preserve">If the </w:t>
      </w:r>
      <w:hyperlink r:id="rId10" w:anchor="SetActivationPolicyToEagerOnActivate" w:history="1">
        <w:r w:rsidRPr="00E67A06">
          <w:rPr>
            <w:rStyle w:val="Hyperlink"/>
          </w:rPr>
          <w:t>Set Activation Policy to Eager on Activate</w:t>
        </w:r>
      </w:hyperlink>
      <w:r>
        <w:t xml:space="preserve"> is switched on the </w:t>
      </w:r>
      <w:r w:rsidR="00685F3D" w:rsidRPr="00685F3D">
        <w:t>Bundle-ActivationPolicy</w:t>
      </w:r>
      <w:r w:rsidR="000011DF">
        <w:t xml:space="preserve"> header</w:t>
      </w:r>
      <w:r w:rsidR="00A968DF">
        <w:t xml:space="preserve">, if any, </w:t>
      </w:r>
      <w:r w:rsidR="00685F3D">
        <w:t>is removed from the manifest file.</w:t>
      </w:r>
      <w:r w:rsidR="00B7153E">
        <w:t xml:space="preserve"> This header </w:t>
      </w:r>
      <w:r w:rsidR="000011DF">
        <w:t>can</w:t>
      </w:r>
      <w:r w:rsidR="00B7153E">
        <w:t xml:space="preserve"> be removed (eager activation) and added </w:t>
      </w:r>
      <w:r w:rsidR="000011DF">
        <w:t xml:space="preserve">(lazy activation) from one of the </w:t>
      </w:r>
      <w:r w:rsidR="00B7153E">
        <w:t xml:space="preserve">menus </w:t>
      </w:r>
      <w:r w:rsidR="00A968DF">
        <w:t xml:space="preserve">in the bundle view (See </w:t>
      </w:r>
      <w:hyperlink r:id="rId11" w:anchor="EagerActivationPolicy" w:history="1">
        <w:r w:rsidR="00A968DF" w:rsidRPr="00A968DF">
          <w:rPr>
            <w:rStyle w:val="Hyperlink"/>
          </w:rPr>
          <w:t>Eager Activation Policy</w:t>
        </w:r>
      </w:hyperlink>
      <w:r w:rsidR="00A968DF">
        <w:t>)</w:t>
      </w:r>
      <w:r w:rsidR="0040432B">
        <w:t xml:space="preserve">, </w:t>
      </w:r>
      <w:r w:rsidR="000011DF">
        <w:t xml:space="preserve">from the overview tab in the </w:t>
      </w:r>
      <w:r w:rsidR="0040432B">
        <w:t>manifest editor or directly by editing the manifest file.</w:t>
      </w:r>
    </w:p>
    <w:p w:rsidR="00E534FB" w:rsidRDefault="00E534FB" w:rsidP="00E534FB">
      <w:r>
        <w:t>No modifications are performed on the project while the bundle project stays activated.</w:t>
      </w:r>
    </w:p>
    <w:p w:rsidR="00A12474" w:rsidRDefault="00B7153E" w:rsidP="00A12474">
      <w:r>
        <w:t xml:space="preserve">When </w:t>
      </w:r>
      <w:r w:rsidR="009D1CDC">
        <w:t>a</w:t>
      </w:r>
      <w:r>
        <w:t xml:space="preserve"> project is deactivated the in-place nature is removed from the .project file and</w:t>
      </w:r>
      <w:r w:rsidR="009D1CDC">
        <w:t>,</w:t>
      </w:r>
      <w:r>
        <w:t xml:space="preserve"> </w:t>
      </w:r>
      <w:r w:rsidR="009D1CDC">
        <w:t xml:space="preserve">as long as the </w:t>
      </w:r>
      <w:r w:rsidR="009D1CDC" w:rsidRPr="009D1CDC">
        <w:rPr>
          <w:i/>
        </w:rPr>
        <w:t>Update Bundle-</w:t>
      </w:r>
      <w:proofErr w:type="spellStart"/>
      <w:r w:rsidR="009D1CDC" w:rsidRPr="009D1CDC">
        <w:rPr>
          <w:i/>
        </w:rPr>
        <w:t>ClassPath</w:t>
      </w:r>
      <w:proofErr w:type="spellEnd"/>
      <w:r w:rsidR="009D1CDC" w:rsidRPr="009D1CDC">
        <w:rPr>
          <w:i/>
        </w:rPr>
        <w:t xml:space="preserve"> on Activate/Deactivate</w:t>
      </w:r>
      <w:r w:rsidR="009D1CDC">
        <w:t xml:space="preserve"> option is on, </w:t>
      </w:r>
      <w:r>
        <w:t>the added output folder</w:t>
      </w:r>
      <w:r w:rsidR="009D1CDC">
        <w:t xml:space="preserve"> </w:t>
      </w:r>
      <w:r>
        <w:t>is removed from the Bundle-</w:t>
      </w:r>
      <w:proofErr w:type="spellStart"/>
      <w:r>
        <w:t>ClassPath</w:t>
      </w:r>
      <w:proofErr w:type="spellEnd"/>
      <w:r>
        <w:t xml:space="preserve"> header in the manifest file.</w:t>
      </w:r>
      <w:r w:rsidR="009D1CDC">
        <w:t xml:space="preserve"> </w:t>
      </w:r>
      <w:r w:rsidR="0040432B">
        <w:t>If the output folder is the only entry in the Bundle-</w:t>
      </w:r>
      <w:proofErr w:type="spellStart"/>
      <w:r w:rsidR="0040432B">
        <w:t>ClassPath</w:t>
      </w:r>
      <w:proofErr w:type="spellEnd"/>
      <w:r w:rsidR="0040432B">
        <w:t xml:space="preserve"> header, the header is removed. Otherwise only the output folder path is removed from the header.</w:t>
      </w:r>
      <w:r w:rsidR="00E534FB">
        <w:t xml:space="preserve"> </w:t>
      </w:r>
    </w:p>
    <w:p w:rsidR="009D1CDC" w:rsidRPr="004308CA" w:rsidRDefault="009D1CDC" w:rsidP="00A12474">
      <w:r>
        <w:t>In summary, if the activation policy is not set to eager on activation, and the option for updating the Bundle-</w:t>
      </w:r>
      <w:proofErr w:type="spellStart"/>
      <w:r>
        <w:t>ClassPath</w:t>
      </w:r>
      <w:proofErr w:type="spellEnd"/>
      <w:r>
        <w:t xml:space="preserve"> is </w:t>
      </w:r>
      <w:r w:rsidR="009B685B">
        <w:t xml:space="preserve">the same as it was at activation time, </w:t>
      </w:r>
      <w:r>
        <w:t xml:space="preserve">the project will not contain any modifications </w:t>
      </w:r>
      <w:r w:rsidR="00AB58B1">
        <w:t>inserted by InPlace Activator</w:t>
      </w:r>
      <w:r w:rsidR="009B685B">
        <w:t xml:space="preserve"> when </w:t>
      </w:r>
      <w:r>
        <w:t>deactivated.</w:t>
      </w:r>
    </w:p>
    <w:p w:rsidR="004C62B3" w:rsidRDefault="004C62B3" w:rsidP="00FC5B33">
      <w:pPr>
        <w:pStyle w:val="Heading1"/>
      </w:pPr>
      <w:bookmarkStart w:id="7" w:name="_Toc349760037"/>
      <w:r>
        <w:t xml:space="preserve">Bundle </w:t>
      </w:r>
      <w:r w:rsidR="00700850">
        <w:t>Mode</w:t>
      </w:r>
      <w:r w:rsidR="00EF2EA5">
        <w:t xml:space="preserve"> and </w:t>
      </w:r>
      <w:r w:rsidR="00670F0F">
        <w:t xml:space="preserve">Activation </w:t>
      </w:r>
      <w:r>
        <w:t>States</w:t>
      </w:r>
      <w:bookmarkEnd w:id="7"/>
    </w:p>
    <w:p w:rsidR="004C62B3" w:rsidRDefault="004C62B3" w:rsidP="004C62B3">
      <w:r>
        <w:t xml:space="preserve">When a </w:t>
      </w:r>
      <w:r w:rsidR="000C7537">
        <w:t xml:space="preserve">workspace </w:t>
      </w:r>
      <w:r>
        <w:t xml:space="preserve">bundle is activated it is started and loaded in to memory and executed as any ordinary </w:t>
      </w:r>
      <w:r w:rsidR="009C3639">
        <w:t>deployed</w:t>
      </w:r>
      <w:r w:rsidR="00FB57D5">
        <w:t xml:space="preserve"> </w:t>
      </w:r>
      <w:r>
        <w:t xml:space="preserve">bundle. You can then control the state of </w:t>
      </w:r>
      <w:r w:rsidR="000C7537">
        <w:t>the</w:t>
      </w:r>
      <w:r>
        <w:t xml:space="preserve"> activated bundle by ref</w:t>
      </w:r>
      <w:r w:rsidR="00A90B0F">
        <w:t xml:space="preserve">reshing, starting, stopping, </w:t>
      </w:r>
      <w:r>
        <w:t xml:space="preserve">resetting </w:t>
      </w:r>
      <w:r w:rsidR="00A90B0F">
        <w:t xml:space="preserve">and updating </w:t>
      </w:r>
      <w:r>
        <w:t>it.</w:t>
      </w:r>
      <w:r w:rsidR="00A90B0F">
        <w:t xml:space="preserve"> </w:t>
      </w:r>
      <w:r>
        <w:t>When deactivated, you only have the option to activate the bundle.</w:t>
      </w:r>
      <w:r w:rsidR="00081067">
        <w:t xml:space="preserve">  See </w:t>
      </w:r>
      <w:hyperlink r:id="rId12" w:anchor="BundleStatesAndTransitions" w:history="1">
        <w:r w:rsidR="00081067" w:rsidRPr="00081067">
          <w:rPr>
            <w:rStyle w:val="Hyperlink"/>
          </w:rPr>
          <w:t>Bundle States and Transitions</w:t>
        </w:r>
      </w:hyperlink>
      <w:r w:rsidR="00081067">
        <w:t xml:space="preserve"> for a detailed description of the possible states a bundle may hold.</w:t>
      </w:r>
    </w:p>
    <w:p w:rsidR="00A15211" w:rsidRDefault="00134800" w:rsidP="00A71606">
      <w:pPr>
        <w:pStyle w:val="Heading2"/>
      </w:pPr>
      <w:bookmarkStart w:id="8" w:name="_Toc349760038"/>
      <w:r>
        <w:t>Activate</w:t>
      </w:r>
      <w:r w:rsidR="00F16478">
        <w:t>d</w:t>
      </w:r>
      <w:r>
        <w:t xml:space="preserve"> </w:t>
      </w:r>
      <w:r w:rsidR="00A15211">
        <w:t>and Deactivate</w:t>
      </w:r>
      <w:r w:rsidR="00F16478">
        <w:t>d</w:t>
      </w:r>
      <w:r>
        <w:t xml:space="preserve"> </w:t>
      </w:r>
      <w:r w:rsidR="006A425C">
        <w:t>Bundles</w:t>
      </w:r>
      <w:bookmarkEnd w:id="8"/>
    </w:p>
    <w:p w:rsidR="0090200B" w:rsidRDefault="008823F2" w:rsidP="008823F2">
      <w:r>
        <w:t xml:space="preserve">In OSGi terminology a bundle is activated when started (state ACTIVE or &lt;&lt;LAZY&gt;&gt;) and deactivated when stopped (state RESOLVED).  For workspace bundles </w:t>
      </w:r>
      <w:r w:rsidR="00897789">
        <w:t>a</w:t>
      </w:r>
      <w:r>
        <w:t xml:space="preserve"> bundle is activated in the workspace wh</w:t>
      </w:r>
      <w:r w:rsidR="00FC5B33">
        <w:t>en in state RESOLVED, ACTIVE, STARTING/</w:t>
      </w:r>
      <w:r>
        <w:t>&lt;&lt;LAZY&gt;&gt;</w:t>
      </w:r>
      <w:r w:rsidR="00FC5B33">
        <w:t>, STOPPING</w:t>
      </w:r>
      <w:r>
        <w:t xml:space="preserve"> and deactivated when in state INSTALLED or UNINSTALLED. </w:t>
      </w:r>
    </w:p>
    <w:p w:rsidR="008823F2" w:rsidRDefault="008823F2" w:rsidP="008823F2">
      <w:r>
        <w:t xml:space="preserve">This means that </w:t>
      </w:r>
      <w:r w:rsidR="000A7DC6">
        <w:t>a</w:t>
      </w:r>
      <w:r>
        <w:t xml:space="preserve"> bundle is started the first time it is activated and stays activated even if it </w:t>
      </w:r>
      <w:r w:rsidR="000A7DC6">
        <w:t xml:space="preserve">is </w:t>
      </w:r>
      <w:r>
        <w:t xml:space="preserve">stopped and started multiple times. </w:t>
      </w:r>
      <w:r w:rsidR="00B85FC5">
        <w:t>The bundle</w:t>
      </w:r>
      <w:r>
        <w:t xml:space="preserve"> becomes deactivated when an explicit deactivate command is issued, moving the bundle to one of the </w:t>
      </w:r>
      <w:r w:rsidR="00BA3975">
        <w:t xml:space="preserve">two </w:t>
      </w:r>
      <w:r>
        <w:t>deactivated states.</w:t>
      </w:r>
      <w:r w:rsidR="00425CD8">
        <w:t xml:space="preserve"> To avoid confusion the terms start and stop bundles are used instead </w:t>
      </w:r>
      <w:r w:rsidR="002D06DB">
        <w:t xml:space="preserve">of </w:t>
      </w:r>
      <w:r w:rsidR="00425CD8">
        <w:t>activate and deactivate for the OSGi Start and Stop operations.</w:t>
      </w:r>
    </w:p>
    <w:p w:rsidR="00EB349B" w:rsidRDefault="00A15211" w:rsidP="00A71606">
      <w:pPr>
        <w:pStyle w:val="Heading2"/>
      </w:pPr>
      <w:bookmarkStart w:id="9" w:name="_Toc349760039"/>
      <w:r>
        <w:t>Activation Summary</w:t>
      </w:r>
      <w:bookmarkEnd w:id="9"/>
    </w:p>
    <w:p w:rsidR="00E15469" w:rsidRPr="00E15469" w:rsidRDefault="00E15469" w:rsidP="0001432E">
      <w:pPr>
        <w:pStyle w:val="ListParagraph"/>
        <w:numPr>
          <w:ilvl w:val="0"/>
          <w:numId w:val="2"/>
        </w:numPr>
      </w:pPr>
      <w:r>
        <w:t>If at least one bundle is activated, the workspace is said to be activated and if no workspace bundles are activated the workspace is deactivated.</w:t>
      </w:r>
    </w:p>
    <w:p w:rsidR="00AD1CE1" w:rsidRDefault="00EB349B" w:rsidP="0001432E">
      <w:pPr>
        <w:pStyle w:val="ListParagraph"/>
        <w:numPr>
          <w:ilvl w:val="0"/>
          <w:numId w:val="2"/>
        </w:numPr>
      </w:pPr>
      <w:r>
        <w:lastRenderedPageBreak/>
        <w:t>A</w:t>
      </w:r>
      <w:r w:rsidR="004C62B3">
        <w:t xml:space="preserve">ctivated bundles </w:t>
      </w:r>
      <w:r w:rsidR="0074348B">
        <w:t>are</w:t>
      </w:r>
      <w:r w:rsidR="004C62B3">
        <w:t xml:space="preserve"> in state </w:t>
      </w:r>
      <w:r w:rsidR="008823F2">
        <w:t>RESOLVED</w:t>
      </w:r>
      <w:r w:rsidR="004C62B3">
        <w:t>,</w:t>
      </w:r>
      <w:r w:rsidR="00E100DC">
        <w:t xml:space="preserve"> STARTING/</w:t>
      </w:r>
      <w:r w:rsidR="004C62B3">
        <w:t>&lt;&lt;</w:t>
      </w:r>
      <w:r w:rsidR="008823F2">
        <w:t>LAZY</w:t>
      </w:r>
      <w:r w:rsidR="00B85FC5">
        <w:t>&gt;&gt;</w:t>
      </w:r>
      <w:r w:rsidR="00E100DC">
        <w:t xml:space="preserve">, ACTIVE </w:t>
      </w:r>
      <w:r w:rsidR="002D5852">
        <w:t>or</w:t>
      </w:r>
      <w:r w:rsidR="00E100DC">
        <w:t xml:space="preserve"> STOPPING</w:t>
      </w:r>
      <w:r w:rsidR="00B85FC5">
        <w:t>.</w:t>
      </w:r>
    </w:p>
    <w:p w:rsidR="00E2668B" w:rsidRDefault="00EB349B" w:rsidP="000218EB">
      <w:pPr>
        <w:pStyle w:val="ListParagraph"/>
        <w:numPr>
          <w:ilvl w:val="0"/>
          <w:numId w:val="2"/>
        </w:numPr>
      </w:pPr>
      <w:r>
        <w:t>D</w:t>
      </w:r>
      <w:r w:rsidR="004C62B3">
        <w:t xml:space="preserve">eactivated bundles are in state </w:t>
      </w:r>
      <w:r w:rsidR="008823F2">
        <w:t xml:space="preserve">UNINSTALLED </w:t>
      </w:r>
      <w:r w:rsidR="009C3639">
        <w:t>when the workspace is deactivated and in state</w:t>
      </w:r>
      <w:r w:rsidR="004C62B3">
        <w:t xml:space="preserve"> </w:t>
      </w:r>
      <w:r w:rsidR="008823F2">
        <w:t xml:space="preserve">INSTALLED </w:t>
      </w:r>
      <w:r w:rsidR="009C3639">
        <w:t>when</w:t>
      </w:r>
      <w:r w:rsidR="004C62B3">
        <w:t xml:space="preserve"> the </w:t>
      </w:r>
      <w:r w:rsidR="009C3639">
        <w:t>workspace is activated.</w:t>
      </w:r>
    </w:p>
    <w:p w:rsidR="00EF2EA5" w:rsidRDefault="00EF2EA5" w:rsidP="00EF2EA5">
      <w:pPr>
        <w:pStyle w:val="Heading2"/>
      </w:pPr>
      <w:bookmarkStart w:id="10" w:name="_Toc349760040"/>
      <w:bookmarkStart w:id="11" w:name="BundleProjectStatus"/>
      <w:r>
        <w:t>Bundle Project Status</w:t>
      </w:r>
      <w:bookmarkEnd w:id="10"/>
    </w:p>
    <w:bookmarkEnd w:id="11"/>
    <w:p w:rsidR="00817210" w:rsidRDefault="001E4035" w:rsidP="00817210">
      <w:r>
        <w:t xml:space="preserve">The status </w:t>
      </w:r>
      <w:r w:rsidR="00A746CC">
        <w:t>attribute</w:t>
      </w:r>
      <w:r>
        <w:t xml:space="preserve"> of a bundle </w:t>
      </w:r>
      <w:r w:rsidR="00A746CC">
        <w:t xml:space="preserve">project </w:t>
      </w:r>
      <w:r>
        <w:t xml:space="preserve">is </w:t>
      </w:r>
      <w:r w:rsidR="001701DA">
        <w:t>first</w:t>
      </w:r>
      <w:r w:rsidR="00817210">
        <w:t xml:space="preserve"> </w:t>
      </w:r>
      <w:r>
        <w:t xml:space="preserve">dependent on </w:t>
      </w:r>
      <w:r w:rsidR="00A746CC">
        <w:t>its</w:t>
      </w:r>
      <w:r w:rsidR="00A746CC">
        <w:t xml:space="preserve"> build state</w:t>
      </w:r>
      <w:r w:rsidR="00817210">
        <w:t xml:space="preserve">. The build </w:t>
      </w:r>
      <w:r w:rsidR="003436C1">
        <w:t>state</w:t>
      </w:r>
      <w:r w:rsidR="00817210">
        <w:t xml:space="preserve"> is </w:t>
      </w:r>
      <w:r w:rsidR="00817210">
        <w:t>independent of the activation mode</w:t>
      </w:r>
      <w:r w:rsidR="00817210">
        <w:t xml:space="preserve"> (deactivated or activated) </w:t>
      </w:r>
      <w:r w:rsidR="001701DA">
        <w:t xml:space="preserve">and the </w:t>
      </w:r>
      <w:r w:rsidR="00817210">
        <w:t>state (UNINSTALLED</w:t>
      </w:r>
      <w:r w:rsidR="001701DA">
        <w:t>, INSTALLED, RESOLVED, STARTING</w:t>
      </w:r>
      <w:r w:rsidR="00817210">
        <w:t xml:space="preserve"> </w:t>
      </w:r>
      <w:r w:rsidR="001701DA">
        <w:t>or ACTIVE</w:t>
      </w:r>
      <w:r w:rsidR="00817210">
        <w:t>)</w:t>
      </w:r>
      <w:r w:rsidR="001701DA">
        <w:t xml:space="preserve"> of a bundle project:</w:t>
      </w:r>
    </w:p>
    <w:p w:rsidR="00817210" w:rsidRDefault="00817210" w:rsidP="00817210">
      <w:pPr>
        <w:pStyle w:val="ListParagraph"/>
        <w:numPr>
          <w:ilvl w:val="0"/>
          <w:numId w:val="6"/>
        </w:numPr>
      </w:pPr>
      <w:r>
        <w:t xml:space="preserve">“Missing Build State” </w:t>
      </w:r>
      <w:r w:rsidR="003436C1">
        <w:t xml:space="preserve">status </w:t>
      </w:r>
      <w:proofErr w:type="gramStart"/>
      <w:r w:rsidR="003436C1">
        <w:t>is flagged</w:t>
      </w:r>
      <w:proofErr w:type="gramEnd"/>
      <w:r w:rsidR="003436C1">
        <w:t xml:space="preserve"> </w:t>
      </w:r>
      <w:r w:rsidR="001701DA">
        <w:t xml:space="preserve">when a </w:t>
      </w:r>
      <w:r w:rsidR="001701DA" w:rsidRPr="001701DA">
        <w:t xml:space="preserve">project has </w:t>
      </w:r>
      <w:r w:rsidR="001701DA">
        <w:t xml:space="preserve">not </w:t>
      </w:r>
      <w:r w:rsidR="001701DA" w:rsidRPr="001701DA">
        <w:t>been built at least once</w:t>
      </w:r>
      <w:r w:rsidR="001701DA" w:rsidRPr="001701DA">
        <w:t xml:space="preserve">. </w:t>
      </w:r>
      <w:r w:rsidR="00BD3160">
        <w:t xml:space="preserve">No bundle operations </w:t>
      </w:r>
      <w:proofErr w:type="gramStart"/>
      <w:r w:rsidR="00BD3160">
        <w:t>are performed</w:t>
      </w:r>
      <w:proofErr w:type="gramEnd"/>
      <w:r w:rsidR="00BD3160">
        <w:t xml:space="preserve"> o</w:t>
      </w:r>
      <w:bookmarkStart w:id="12" w:name="_GoBack"/>
      <w:bookmarkEnd w:id="12"/>
      <w:r w:rsidR="00BD3160">
        <w:t>n bundles when it corresponding project has no build state</w:t>
      </w:r>
      <w:r w:rsidR="001701DA">
        <w:t>.</w:t>
      </w:r>
      <w:r w:rsidR="002838BF">
        <w:t xml:space="preserve"> If the bundle is, at least in state RESOLVED before the build state is missing the current revision </w:t>
      </w:r>
      <w:proofErr w:type="gramStart"/>
      <w:r w:rsidR="002838BF">
        <w:t>is used</w:t>
      </w:r>
      <w:proofErr w:type="gramEnd"/>
      <w:r w:rsidR="002838BF">
        <w:t>.</w:t>
      </w:r>
    </w:p>
    <w:p w:rsidR="00817210" w:rsidRDefault="00817210" w:rsidP="00817210">
      <w:pPr>
        <w:pStyle w:val="ListParagraph"/>
        <w:numPr>
          <w:ilvl w:val="0"/>
          <w:numId w:val="6"/>
        </w:numPr>
      </w:pPr>
      <w:r>
        <w:t xml:space="preserve">“Build Problems” </w:t>
      </w:r>
      <w:r w:rsidR="002838BF">
        <w:t xml:space="preserve">status </w:t>
      </w:r>
      <w:proofErr w:type="gramStart"/>
      <w:r w:rsidR="002838BF">
        <w:t>is flagged</w:t>
      </w:r>
      <w:proofErr w:type="gramEnd"/>
      <w:r w:rsidR="002838BF">
        <w:t xml:space="preserve"> </w:t>
      </w:r>
      <w:r>
        <w:t xml:space="preserve">when a project has compile time errors.  Bundle projects with build errors </w:t>
      </w:r>
      <w:proofErr w:type="gramStart"/>
      <w:r>
        <w:t>are not installed or updated</w:t>
      </w:r>
      <w:proofErr w:type="gramEnd"/>
      <w:r>
        <w:t xml:space="preserve">. </w:t>
      </w:r>
      <w:proofErr w:type="gramStart"/>
      <w:r>
        <w:t>Instead</w:t>
      </w:r>
      <w:proofErr w:type="gramEnd"/>
      <w:r>
        <w:t xml:space="preserve"> the current revision of the bundle is used.</w:t>
      </w:r>
    </w:p>
    <w:p w:rsidR="00817210" w:rsidRDefault="00817210" w:rsidP="00EF2EA5"/>
    <w:p w:rsidR="00A746CC" w:rsidRDefault="001E4035" w:rsidP="00EF2EA5">
      <w:r>
        <w:t>A deactivated bundle is in state INSTALLED</w:t>
      </w:r>
      <w:r w:rsidR="00A746CC">
        <w:t xml:space="preserve"> in an activated workspace – that is if one or bundles are activated –</w:t>
      </w:r>
      <w:r>
        <w:t xml:space="preserve"> </w:t>
      </w:r>
      <w:r w:rsidR="00A746CC">
        <w:t xml:space="preserve">and in state UNINSTALLED in a deactivated </w:t>
      </w:r>
      <w:proofErr w:type="gramStart"/>
      <w:r w:rsidR="00A746CC">
        <w:t>workspace</w:t>
      </w:r>
      <w:proofErr w:type="gramEnd"/>
      <w:r w:rsidR="00A746CC">
        <w:t xml:space="preserve"> (no bundles are activated). A deactivated bundle with no build errors</w:t>
      </w:r>
    </w:p>
    <w:p w:rsidR="001E4035" w:rsidRDefault="00A746CC" w:rsidP="00EF2EA5">
      <w:r>
        <w:t xml:space="preserve"> </w:t>
      </w:r>
    </w:p>
    <w:p w:rsidR="00834A20" w:rsidRDefault="00834A20" w:rsidP="00EF2EA5">
      <w:r>
        <w:t xml:space="preserve">The mode of a bundle project </w:t>
      </w:r>
      <w:proofErr w:type="gramStart"/>
      <w:r w:rsidR="00EF2EA5">
        <w:t xml:space="preserve">is either activated </w:t>
      </w:r>
      <w:r w:rsidR="0023582C">
        <w:t>or deactivated</w:t>
      </w:r>
      <w:proofErr w:type="gramEnd"/>
      <w:r w:rsidR="00EF2EA5">
        <w:t>.</w:t>
      </w:r>
      <w:r w:rsidR="00BE7DCD">
        <w:t xml:space="preserve"> There is also a status field in the Bundle View </w:t>
      </w:r>
      <w:r w:rsidR="00252D01">
        <w:t>flag</w:t>
      </w:r>
      <w:r w:rsidR="00EA49F7">
        <w:t>ging</w:t>
      </w:r>
      <w:r w:rsidR="00BE7DCD">
        <w:t xml:space="preserve"> </w:t>
      </w:r>
      <w:r w:rsidR="00EF2E71">
        <w:t>build</w:t>
      </w:r>
      <w:r w:rsidR="00BE7DCD">
        <w:t xml:space="preserve"> </w:t>
      </w:r>
      <w:r w:rsidR="00252D01">
        <w:t xml:space="preserve">problems, </w:t>
      </w:r>
      <w:r w:rsidR="00BE7DCD">
        <w:t xml:space="preserve">runtime errors </w:t>
      </w:r>
      <w:r w:rsidR="00252D01">
        <w:t>and</w:t>
      </w:r>
      <w:r w:rsidR="00BE7DCD">
        <w:t xml:space="preserve"> pending</w:t>
      </w:r>
      <w:r w:rsidR="00252D01">
        <w:t xml:space="preserve"> operations</w:t>
      </w:r>
      <w:r w:rsidR="00BE7DCD">
        <w:t>.  Details about build errors are found in the Problem View and for runtime errors the details are found in the Error View.</w:t>
      </w:r>
      <w:r w:rsidR="00252D01">
        <w:t xml:space="preserve"> Pending operations are not errors but a reminder on the next logical operation </w:t>
      </w:r>
      <w:r w:rsidR="001E4035">
        <w:t xml:space="preserve">to </w:t>
      </w:r>
      <w:proofErr w:type="gramStart"/>
      <w:r w:rsidR="001E4035">
        <w:t xml:space="preserve">be </w:t>
      </w:r>
      <w:r w:rsidR="00EA49F7">
        <w:t>performed</w:t>
      </w:r>
      <w:proofErr w:type="gramEnd"/>
      <w:r w:rsidR="00EA49F7">
        <w:t xml:space="preserve"> on</w:t>
      </w:r>
      <w:r w:rsidR="00252D01">
        <w:t xml:space="preserve"> a bundle to reach a logical target state.</w:t>
      </w:r>
      <w:r w:rsidR="00EF2E71">
        <w:t xml:space="preserve"> For instance </w:t>
      </w:r>
      <w:r w:rsidR="00EA49F7">
        <w:t xml:space="preserve">if the Update on Build option is switched on </w:t>
      </w:r>
      <w:r w:rsidR="00EF2E71">
        <w:t xml:space="preserve">when a bundle is built, the next logical </w:t>
      </w:r>
      <w:r w:rsidR="00EA49F7">
        <w:t xml:space="preserve">pending </w:t>
      </w:r>
      <w:r w:rsidR="00EF2E71">
        <w:t xml:space="preserve">operation would be to update the bundle. </w:t>
      </w:r>
      <w:r w:rsidR="00EA49F7">
        <w:t xml:space="preserve">Before the bundle is updated the compiled version of the bundle project is not synchronized with the running instance of the bundle. </w:t>
      </w:r>
      <w:r w:rsidR="00EF2E71">
        <w:t>The target state is usually a bundle in state ACTIVE.</w:t>
      </w:r>
    </w:p>
    <w:p w:rsidR="00EA49F7" w:rsidRDefault="00EA49F7" w:rsidP="00EF2EA5">
      <w:r>
        <w:t>If there are no errors and no pending operations the bundles status is marked as OK.</w:t>
      </w:r>
    </w:p>
    <w:p w:rsidR="0023582C" w:rsidRDefault="00834A20" w:rsidP="00EF2EA5">
      <w:r>
        <w:t xml:space="preserve">The build statuses are used independent of the </w:t>
      </w:r>
      <w:r w:rsidR="00BE7DCD">
        <w:t xml:space="preserve">activation </w:t>
      </w:r>
      <w:r>
        <w:t>mode:</w:t>
      </w:r>
    </w:p>
    <w:p w:rsidR="00476AB2" w:rsidRDefault="00476AB2" w:rsidP="000726A9">
      <w:pPr>
        <w:pStyle w:val="ListParagraph"/>
        <w:numPr>
          <w:ilvl w:val="0"/>
          <w:numId w:val="6"/>
        </w:numPr>
      </w:pPr>
      <w:r>
        <w:t xml:space="preserve">“Missing Build State” when the build status is such that it is impossible to install or update a bundle. A </w:t>
      </w:r>
      <w:r w:rsidR="00BE7DCD">
        <w:t xml:space="preserve">re-activation or a </w:t>
      </w:r>
      <w:r>
        <w:t>new build is usually needed to be able to install or update the bundle.</w:t>
      </w:r>
    </w:p>
    <w:p w:rsidR="00834A20" w:rsidRDefault="00054B24" w:rsidP="000726A9">
      <w:pPr>
        <w:pStyle w:val="ListParagraph"/>
        <w:numPr>
          <w:ilvl w:val="0"/>
          <w:numId w:val="6"/>
        </w:numPr>
      </w:pPr>
      <w:r>
        <w:t>“Build Problems” when a project has compile time errors.  Bundle projects with build errors are not installed or updated</w:t>
      </w:r>
      <w:r w:rsidR="00D723ED">
        <w:t xml:space="preserve">. Instead </w:t>
      </w:r>
      <w:r>
        <w:t>the current revision of the bundle is used.</w:t>
      </w:r>
    </w:p>
    <w:p w:rsidR="00054B24" w:rsidRDefault="00BE7DCD" w:rsidP="00834A20">
      <w:r>
        <w:t>Specific statuses for</w:t>
      </w:r>
      <w:r w:rsidR="00834A20">
        <w:t xml:space="preserve"> activated </w:t>
      </w:r>
      <w:r>
        <w:t xml:space="preserve">bundle </w:t>
      </w:r>
      <w:r w:rsidR="00834A20">
        <w:t xml:space="preserve">projects </w:t>
      </w:r>
      <w:r>
        <w:t>are</w:t>
      </w:r>
      <w:r w:rsidR="00834A20">
        <w:t>:</w:t>
      </w:r>
      <w:r w:rsidR="00054B24">
        <w:t xml:space="preserve"> </w:t>
      </w:r>
    </w:p>
    <w:p w:rsidR="000726A9" w:rsidRDefault="000726A9" w:rsidP="000726A9">
      <w:pPr>
        <w:pStyle w:val="ListParagraph"/>
        <w:numPr>
          <w:ilvl w:val="0"/>
          <w:numId w:val="6"/>
        </w:numPr>
      </w:pPr>
      <w:r>
        <w:t xml:space="preserve">“Build Pending” if </w:t>
      </w:r>
      <w:r w:rsidR="00454DD6">
        <w:t xml:space="preserve">a </w:t>
      </w:r>
      <w:r>
        <w:t xml:space="preserve">project </w:t>
      </w:r>
      <w:r w:rsidR="00454DD6">
        <w:t xml:space="preserve">is not </w:t>
      </w:r>
      <w:r>
        <w:t xml:space="preserve">built after a saved change of </w:t>
      </w:r>
      <w:r w:rsidR="00834A20">
        <w:t>relevant</w:t>
      </w:r>
      <w:r>
        <w:t xml:space="preserve"> resources in </w:t>
      </w:r>
      <w:r w:rsidR="00454DD6">
        <w:t>the</w:t>
      </w:r>
      <w:r w:rsidR="00834A20">
        <w:t xml:space="preserve"> project.</w:t>
      </w:r>
      <w:r w:rsidR="00834A20">
        <w:br/>
        <w:t xml:space="preserve">Note that dependent </w:t>
      </w:r>
      <w:r w:rsidR="00DA1BE5">
        <w:t>(requiring</w:t>
      </w:r>
      <w:r w:rsidR="00834A20">
        <w:t xml:space="preserve">) projects may also get built when the pending project is built. </w:t>
      </w:r>
      <w:r>
        <w:t xml:space="preserve">This is usually the case if the Eclipse “Build Automatically” option is switched off. The </w:t>
      </w:r>
      <w:r w:rsidR="004518D0">
        <w:t xml:space="preserve">“Build Pending” </w:t>
      </w:r>
      <w:r>
        <w:t xml:space="preserve">status is not </w:t>
      </w:r>
      <w:r w:rsidR="00526469">
        <w:t>maintained</w:t>
      </w:r>
      <w:r>
        <w:t xml:space="preserve"> across Eclipse sessions.</w:t>
      </w:r>
    </w:p>
    <w:p w:rsidR="00682DAC" w:rsidRDefault="00054B24" w:rsidP="00682DAC">
      <w:pPr>
        <w:pStyle w:val="ListParagraph"/>
        <w:numPr>
          <w:ilvl w:val="0"/>
          <w:numId w:val="6"/>
        </w:numPr>
      </w:pPr>
      <w:r>
        <w:lastRenderedPageBreak/>
        <w:t>“Bundle problems”</w:t>
      </w:r>
      <w:r w:rsidR="00682DAC">
        <w:t xml:space="preserve"> </w:t>
      </w:r>
      <w:r>
        <w:t xml:space="preserve">when a runtime error </w:t>
      </w:r>
      <w:r w:rsidR="0032283B">
        <w:t xml:space="preserve">related to a bundle </w:t>
      </w:r>
      <w:r>
        <w:t>occur</w:t>
      </w:r>
      <w:r w:rsidR="0032283B">
        <w:t>s while trying to execute a bundle operation or any project CRUD operation affecting activated bundle projects</w:t>
      </w:r>
      <w:r>
        <w:t>.</w:t>
      </w:r>
      <w:r w:rsidR="00682DAC">
        <w:t xml:space="preserve"> Runtime errors are reported in the “Error View” and the “Message View”</w:t>
      </w:r>
      <w:r w:rsidR="009C30BF">
        <w:t xml:space="preserve"> and </w:t>
      </w:r>
      <w:r w:rsidR="000E3D27">
        <w:t>sent to the console if the “–consoleLog” runtime option or the “</w:t>
      </w:r>
      <w:proofErr w:type="spellStart"/>
      <w:r w:rsidR="000E3D27">
        <w:t>eclipse.consoleLog</w:t>
      </w:r>
      <w:proofErr w:type="spellEnd"/>
      <w:r w:rsidR="000E3D27">
        <w:t>” system property is set to “true”.</w:t>
      </w:r>
    </w:p>
    <w:p w:rsidR="00054B24" w:rsidRDefault="00682DAC" w:rsidP="00682DAC">
      <w:pPr>
        <w:pStyle w:val="ListParagraph"/>
        <w:numPr>
          <w:ilvl w:val="0"/>
          <w:numId w:val="6"/>
        </w:numPr>
      </w:pPr>
      <w:r>
        <w:t xml:space="preserve">“External </w:t>
      </w:r>
      <w:r w:rsidR="00054B24">
        <w:t>Transition” when an OSGi c</w:t>
      </w:r>
      <w:r>
        <w:t xml:space="preserve">ommand is executed from </w:t>
      </w:r>
      <w:r w:rsidR="00054B24">
        <w:t>a</w:t>
      </w:r>
      <w:r>
        <w:t xml:space="preserve">n external source as for instance the OSGi Host Console </w:t>
      </w:r>
      <w:r w:rsidR="00054B24">
        <w:t xml:space="preserve"> or another bundle.</w:t>
      </w:r>
    </w:p>
    <w:p w:rsidR="00EF2EA5" w:rsidRDefault="00EF2EA5" w:rsidP="0023582C">
      <w:pPr>
        <w:pStyle w:val="ListParagraph"/>
        <w:numPr>
          <w:ilvl w:val="0"/>
          <w:numId w:val="6"/>
        </w:numPr>
      </w:pPr>
      <w:r>
        <w:t xml:space="preserve">“Update Pending” if the activated bundle has been built but not updated. This is the case if </w:t>
      </w:r>
      <w:r w:rsidR="0023582C">
        <w:t xml:space="preserve">the </w:t>
      </w:r>
      <w:hyperlink r:id="rId13" w:anchor="UpdateOnBuild" w:history="1">
        <w:r w:rsidRPr="00EF2EA5">
          <w:rPr>
            <w:rStyle w:val="Hyperlink"/>
          </w:rPr>
          <w:t xml:space="preserve">Update </w:t>
        </w:r>
        <w:proofErr w:type="gramStart"/>
        <w:r w:rsidRPr="00EF2EA5">
          <w:rPr>
            <w:rStyle w:val="Hyperlink"/>
          </w:rPr>
          <w:t>On</w:t>
        </w:r>
        <w:proofErr w:type="gramEnd"/>
        <w:r w:rsidRPr="00EF2EA5">
          <w:rPr>
            <w:rStyle w:val="Hyperlink"/>
          </w:rPr>
          <w:t xml:space="preserve"> Build</w:t>
        </w:r>
      </w:hyperlink>
      <w:r>
        <w:t xml:space="preserve"> option is switched off</w:t>
      </w:r>
      <w:r w:rsidR="00521FFF">
        <w:t xml:space="preserve"> and the bundle has not been updated manually.</w:t>
      </w:r>
      <w:r w:rsidR="00834A20">
        <w:t xml:space="preserve"> Dependent </w:t>
      </w:r>
      <w:r w:rsidR="00DA1BE5">
        <w:t>(requiring</w:t>
      </w:r>
      <w:r w:rsidR="00834A20">
        <w:t>) bundles are also updated when the pending bundle is updated.</w:t>
      </w:r>
    </w:p>
    <w:p w:rsidR="0023582C" w:rsidRDefault="0023582C" w:rsidP="0023582C">
      <w:pPr>
        <w:pStyle w:val="ListParagraph"/>
        <w:numPr>
          <w:ilvl w:val="0"/>
          <w:numId w:val="6"/>
        </w:numPr>
      </w:pPr>
      <w:r>
        <w:t>“Refresh Pending” if the bundle has been updated</w:t>
      </w:r>
      <w:r w:rsidR="00525068">
        <w:t xml:space="preserve">, have requiring bundles </w:t>
      </w:r>
      <w:r>
        <w:t>and no</w:t>
      </w:r>
      <w:r w:rsidR="00A02564">
        <w:t>t</w:t>
      </w:r>
      <w:r>
        <w:t xml:space="preserve"> refreshed</w:t>
      </w:r>
      <w:r w:rsidR="00525068">
        <w:t xml:space="preserve"> yet</w:t>
      </w:r>
      <w:r>
        <w:t xml:space="preserve">. This is the case if the </w:t>
      </w:r>
      <w:hyperlink r:id="rId14" w:anchor="RefreshOnUpdate" w:history="1">
        <w:r w:rsidRPr="0023582C">
          <w:rPr>
            <w:rStyle w:val="Hyperlink"/>
          </w:rPr>
          <w:t xml:space="preserve">Refresh </w:t>
        </w:r>
        <w:proofErr w:type="gramStart"/>
        <w:r w:rsidRPr="0023582C">
          <w:rPr>
            <w:rStyle w:val="Hyperlink"/>
          </w:rPr>
          <w:t>On</w:t>
        </w:r>
        <w:proofErr w:type="gramEnd"/>
        <w:r w:rsidRPr="0023582C">
          <w:rPr>
            <w:rStyle w:val="Hyperlink"/>
          </w:rPr>
          <w:t xml:space="preserve"> Update</w:t>
        </w:r>
      </w:hyperlink>
      <w:r>
        <w:t xml:space="preserve"> is switched off and the bu</w:t>
      </w:r>
      <w:r w:rsidR="00521FFF">
        <w:t>ndle has more than one revision and not refreshed manually.</w:t>
      </w:r>
      <w:r w:rsidR="00834A20">
        <w:t xml:space="preserve"> </w:t>
      </w:r>
      <w:r w:rsidR="008F7789">
        <w:t xml:space="preserve">Number of revisions are shown in parenthesis after the status label. </w:t>
      </w:r>
      <w:r w:rsidR="00834A20">
        <w:t xml:space="preserve">Dependent </w:t>
      </w:r>
      <w:r w:rsidR="00DA1BE5">
        <w:t>(requiring</w:t>
      </w:r>
      <w:r w:rsidR="00834A20">
        <w:t xml:space="preserve">) bundles are also refreshed when the pending bundle </w:t>
      </w:r>
      <w:r w:rsidR="00DA1BE5">
        <w:t>is</w:t>
      </w:r>
      <w:r w:rsidR="00834A20">
        <w:t xml:space="preserve"> refreshed.</w:t>
      </w:r>
    </w:p>
    <w:p w:rsidR="00DA1BE5" w:rsidRDefault="00EA49F7" w:rsidP="0023582C">
      <w:pPr>
        <w:pStyle w:val="ListParagraph"/>
        <w:numPr>
          <w:ilvl w:val="0"/>
          <w:numId w:val="6"/>
        </w:numPr>
      </w:pPr>
      <w:r>
        <w:t xml:space="preserve"> </w:t>
      </w:r>
      <w:r w:rsidR="00DA1BE5">
        <w:t>“Lazy Loading” when a bundle with a lazy activation policy is started</w:t>
      </w:r>
      <w:r w:rsidR="0012334D">
        <w:t xml:space="preserve"> and waits for other bundles to cause classes of the lazy activated bundle to be loaded.</w:t>
      </w:r>
    </w:p>
    <w:p w:rsidR="000122BD" w:rsidRDefault="000122BD" w:rsidP="000122BD">
      <w:pPr>
        <w:pStyle w:val="Heading1"/>
      </w:pPr>
      <w:bookmarkStart w:id="13" w:name="_Toc349760041"/>
      <w:r>
        <w:t>Creating, Opening, Importing, Deleting and Closing Bundle Projects</w:t>
      </w:r>
      <w:bookmarkEnd w:id="13"/>
    </w:p>
    <w:p w:rsidR="000122BD" w:rsidRDefault="000122BD" w:rsidP="000122BD">
      <w:r>
        <w:t>When a new project is created the bundle project is by default in a deactivated position. If you open or import a project, the bundle is activated if it was in an activated position when the project was closed or exported. A bundle is uninstalled (not deactivated) before a project is closed or deleted.</w:t>
      </w:r>
    </w:p>
    <w:p w:rsidR="00A15211" w:rsidRDefault="00E234A6" w:rsidP="004C3DBC">
      <w:pPr>
        <w:pStyle w:val="Heading1"/>
      </w:pPr>
      <w:bookmarkStart w:id="14" w:name="_Toc349760042"/>
      <w:r>
        <w:t xml:space="preserve">Activating </w:t>
      </w:r>
      <w:r w:rsidR="00A15211">
        <w:t xml:space="preserve">and </w:t>
      </w:r>
      <w:r>
        <w:t>Deactivating Dependent</w:t>
      </w:r>
      <w:r w:rsidR="00A15211">
        <w:t xml:space="preserve"> Bundles</w:t>
      </w:r>
      <w:bookmarkEnd w:id="14"/>
    </w:p>
    <w:p w:rsidR="00FC689C" w:rsidRDefault="00B9331B" w:rsidP="00A17E63">
      <w:r>
        <w:t xml:space="preserve">If you activate a bundle or </w:t>
      </w:r>
      <w:r w:rsidR="00AC4F2E">
        <w:t xml:space="preserve">import </w:t>
      </w:r>
      <w:r w:rsidR="00FC689C">
        <w:t xml:space="preserve">or open </w:t>
      </w:r>
      <w:r w:rsidR="00045AF4">
        <w:t>a</w:t>
      </w:r>
      <w:r w:rsidR="00502F3E">
        <w:t>n</w:t>
      </w:r>
      <w:r w:rsidR="00045AF4">
        <w:t xml:space="preserve"> </w:t>
      </w:r>
      <w:r w:rsidR="00502F3E">
        <w:t>earlier activated project bundle</w:t>
      </w:r>
      <w:r w:rsidR="00045AF4">
        <w:t xml:space="preserve"> that is dependent on a deactivated bundle</w:t>
      </w:r>
      <w:r w:rsidR="00502F3E">
        <w:t xml:space="preserve"> (e.g. the deactivated bundle </w:t>
      </w:r>
      <w:r w:rsidR="00E15469">
        <w:t xml:space="preserve">appears in the </w:t>
      </w:r>
      <w:r w:rsidR="00502F3E">
        <w:t>import</w:t>
      </w:r>
      <w:r w:rsidR="00E15469">
        <w:t xml:space="preserve"> header of the newly activated </w:t>
      </w:r>
      <w:r w:rsidR="00C80F88">
        <w:t>bundle)</w:t>
      </w:r>
      <w:r w:rsidR="00045AF4">
        <w:t xml:space="preserve">, the </w:t>
      </w:r>
      <w:r w:rsidR="00E15469">
        <w:t xml:space="preserve">deactivated </w:t>
      </w:r>
      <w:r w:rsidR="00502F3E">
        <w:t>(</w:t>
      </w:r>
      <w:r w:rsidR="00A15211">
        <w:t>or providing</w:t>
      </w:r>
      <w:r w:rsidR="00045AF4">
        <w:t xml:space="preserve">) bundle </w:t>
      </w:r>
      <w:r w:rsidR="00765EAD">
        <w:t xml:space="preserve">is </w:t>
      </w:r>
      <w:r w:rsidR="00045AF4">
        <w:t>activated</w:t>
      </w:r>
      <w:r w:rsidR="00765EAD">
        <w:t xml:space="preserve"> implicit</w:t>
      </w:r>
      <w:r w:rsidR="00045AF4">
        <w:t>.  If you on the other hand deactivate</w:t>
      </w:r>
      <w:r w:rsidR="00AC4F2E">
        <w:t xml:space="preserve">, close or delete </w:t>
      </w:r>
      <w:r w:rsidR="00045AF4">
        <w:t>a</w:t>
      </w:r>
      <w:r w:rsidR="00466CD4">
        <w:t xml:space="preserve">n activated </w:t>
      </w:r>
      <w:r w:rsidR="00AC4F2E">
        <w:t xml:space="preserve">project </w:t>
      </w:r>
      <w:r w:rsidR="00045AF4">
        <w:t xml:space="preserve">bundle that other bundles depend on, the dependent </w:t>
      </w:r>
      <w:r w:rsidR="00E15469">
        <w:t xml:space="preserve">(or requiring) </w:t>
      </w:r>
      <w:r w:rsidR="00045AF4">
        <w:t>bundles are deactivated</w:t>
      </w:r>
      <w:r w:rsidR="00765EAD">
        <w:t xml:space="preserve"> implicit</w:t>
      </w:r>
      <w:r w:rsidR="00045AF4">
        <w:t xml:space="preserve">. </w:t>
      </w:r>
      <w:r w:rsidR="00FC689C">
        <w:t xml:space="preserve"> </w:t>
      </w:r>
      <w:r w:rsidR="00770539">
        <w:t>Implicit activation also happens when</w:t>
      </w:r>
      <w:r w:rsidR="00FC689C">
        <w:t xml:space="preserve"> you change the bundle dependency relationships to other </w:t>
      </w:r>
      <w:r w:rsidR="00227218">
        <w:t xml:space="preserve">bundle projects </w:t>
      </w:r>
      <w:r w:rsidR="00FC689C">
        <w:t xml:space="preserve">(e.g. </w:t>
      </w:r>
      <w:r w:rsidR="00227218">
        <w:t xml:space="preserve">add a </w:t>
      </w:r>
      <w:r w:rsidR="00770539">
        <w:t>deactivated bundle</w:t>
      </w:r>
      <w:r w:rsidR="00227218">
        <w:t xml:space="preserve"> to the import header of an activated bundle</w:t>
      </w:r>
      <w:r w:rsidR="00FC689C">
        <w:t>), and then up</w:t>
      </w:r>
      <w:r w:rsidR="00C80F88">
        <w:t>date the bundle with the</w:t>
      </w:r>
      <w:r w:rsidR="00770539">
        <w:t xml:space="preserve"> new </w:t>
      </w:r>
      <w:r w:rsidR="00FC689C">
        <w:t>dependencies.</w:t>
      </w:r>
    </w:p>
    <w:p w:rsidR="00D74D58" w:rsidRDefault="00AC4F2E" w:rsidP="00A17E63">
      <w:r>
        <w:t>As a result</w:t>
      </w:r>
      <w:r w:rsidR="00765EAD">
        <w:t xml:space="preserve"> of dependencies between bundles</w:t>
      </w:r>
      <w:r w:rsidR="0051419D">
        <w:t>,</w:t>
      </w:r>
      <w:r>
        <w:t xml:space="preserve"> a</w:t>
      </w:r>
      <w:r w:rsidR="00045AF4">
        <w:t>ctivation</w:t>
      </w:r>
      <w:r w:rsidR="00FC689C">
        <w:t xml:space="preserve">, </w:t>
      </w:r>
      <w:r w:rsidR="002D06DB">
        <w:t>updating and</w:t>
      </w:r>
      <w:r w:rsidR="00045AF4">
        <w:t xml:space="preserve"> deactivation of bundles may </w:t>
      </w:r>
      <w:r w:rsidR="00B1147B">
        <w:t xml:space="preserve">implicit </w:t>
      </w:r>
      <w:r w:rsidR="00045AF4">
        <w:t>cause other bundles to</w:t>
      </w:r>
      <w:r w:rsidR="00B1147B">
        <w:t xml:space="preserve"> be activated or deactivated. </w:t>
      </w:r>
      <w:r w:rsidR="00502F3E">
        <w:t xml:space="preserve"> </w:t>
      </w:r>
      <w:r w:rsidR="0051419D">
        <w:t>This is transitive with a cascading effect activating or deactivating a chain of bundles from an initial bundle that directl</w:t>
      </w:r>
      <w:r w:rsidR="00D27337">
        <w:t>y or indirectly has dependency relationships</w:t>
      </w:r>
      <w:r w:rsidR="0051419D">
        <w:t xml:space="preserve"> to other bundles</w:t>
      </w:r>
      <w:r w:rsidR="00B1147B">
        <w:t xml:space="preserve">. </w:t>
      </w:r>
    </w:p>
    <w:p w:rsidR="00E05362" w:rsidRDefault="00B9331B" w:rsidP="00A71606">
      <w:pPr>
        <w:pStyle w:val="Heading1"/>
      </w:pPr>
      <w:bookmarkStart w:id="15" w:name="_Toc349760043"/>
      <w:bookmarkStart w:id="16" w:name="DynamicClassLoading"/>
      <w:r>
        <w:t>Dynamic I</w:t>
      </w:r>
      <w:r w:rsidR="00E05362">
        <w:t>mport and Buddy Policy</w:t>
      </w:r>
      <w:bookmarkEnd w:id="15"/>
    </w:p>
    <w:bookmarkEnd w:id="16"/>
    <w:p w:rsidR="00E05362" w:rsidRDefault="00D6433E" w:rsidP="00A17E63">
      <w:r>
        <w:t xml:space="preserve">When using </w:t>
      </w:r>
      <w:r w:rsidR="00AB580E">
        <w:t xml:space="preserve">the </w:t>
      </w:r>
      <w:r>
        <w:t xml:space="preserve">DynamicImport-Package or </w:t>
      </w:r>
      <w:r w:rsidR="00AB580E">
        <w:t xml:space="preserve">the </w:t>
      </w:r>
      <w:r>
        <w:rPr>
          <w:lang w:val="en"/>
        </w:rPr>
        <w:t>Eclipse-BuddyPolicy header</w:t>
      </w:r>
      <w:r w:rsidR="00694FC9">
        <w:rPr>
          <w:lang w:val="en"/>
        </w:rPr>
        <w:t>,</w:t>
      </w:r>
      <w:r>
        <w:rPr>
          <w:lang w:val="en"/>
        </w:rPr>
        <w:t xml:space="preserve"> classes to load in other bundles is not know</w:t>
      </w:r>
      <w:r w:rsidR="00E86893">
        <w:rPr>
          <w:lang w:val="en"/>
        </w:rPr>
        <w:t>n in advance. In such use cases</w:t>
      </w:r>
      <w:r w:rsidR="00712657">
        <w:rPr>
          <w:lang w:val="en"/>
        </w:rPr>
        <w:t xml:space="preserve"> potential classes in bundles to load </w:t>
      </w:r>
      <w:r w:rsidR="00435ED6">
        <w:rPr>
          <w:lang w:val="en"/>
        </w:rPr>
        <w:t>should be</w:t>
      </w:r>
      <w:r w:rsidR="00712657">
        <w:rPr>
          <w:lang w:val="en"/>
        </w:rPr>
        <w:t xml:space="preserve"> activated manually on befor</w:t>
      </w:r>
      <w:r w:rsidR="00AB580E">
        <w:rPr>
          <w:lang w:val="en"/>
        </w:rPr>
        <w:t>e</w:t>
      </w:r>
      <w:r w:rsidR="00712657">
        <w:rPr>
          <w:lang w:val="en"/>
        </w:rPr>
        <w:t>hand.</w:t>
      </w:r>
    </w:p>
    <w:p w:rsidR="00E05362" w:rsidRDefault="00E05362" w:rsidP="00A17E63">
      <w:r>
        <w:t xml:space="preserve">The DynamicImport-Package header bypass the static dependency rules and looks for exported packages when needed and </w:t>
      </w:r>
      <w:r w:rsidRPr="009C46B1">
        <w:t>does not know in a</w:t>
      </w:r>
      <w:r w:rsidR="00A71606">
        <w:t xml:space="preserve">dvance the class name it may request </w:t>
      </w:r>
      <w:r w:rsidRPr="009C46B1">
        <w:t>to load</w:t>
      </w:r>
      <w:r>
        <w:t xml:space="preserve">. </w:t>
      </w:r>
      <w:r w:rsidRPr="009C46B1">
        <w:t xml:space="preserve">A </w:t>
      </w:r>
      <w:r w:rsidRPr="009C46B1">
        <w:lastRenderedPageBreak/>
        <w:t>bundle may successfully resolve</w:t>
      </w:r>
      <w:r>
        <w:t xml:space="preserve"> </w:t>
      </w:r>
      <w:r w:rsidRPr="009C46B1">
        <w:t xml:space="preserve">if a suitable </w:t>
      </w:r>
      <w:r>
        <w:t xml:space="preserve">optional package is present, but to assure that exported packages in candidate bundles for dynamic import are loaded they should be activated manually before activating the bundle with the DynamicImport-Package header. </w:t>
      </w:r>
    </w:p>
    <w:p w:rsidR="00E05362" w:rsidRDefault="00E05362" w:rsidP="00A17E63">
      <w:r>
        <w:t xml:space="preserve">The </w:t>
      </w:r>
      <w:r>
        <w:rPr>
          <w:lang w:val="en"/>
        </w:rPr>
        <w:t xml:space="preserve">Eclipse-BuddyPolicy </w:t>
      </w:r>
      <w:r>
        <w:t>header does not require an import header to loa</w:t>
      </w:r>
      <w:r w:rsidR="000122BD">
        <w:t xml:space="preserve">d classes from other bundles. </w:t>
      </w:r>
      <w:r>
        <w:t xml:space="preserve"> </w:t>
      </w:r>
      <w:r w:rsidR="000122BD">
        <w:t>B</w:t>
      </w:r>
      <w:r w:rsidR="00AB580E">
        <w:t xml:space="preserve">y activating candidate </w:t>
      </w:r>
      <w:r w:rsidR="000122BD">
        <w:t>bundles</w:t>
      </w:r>
      <w:r w:rsidR="00C51C31">
        <w:t xml:space="preserve"> or the whole workspace</w:t>
      </w:r>
      <w:r w:rsidR="000122BD">
        <w:t xml:space="preserve"> manually</w:t>
      </w:r>
      <w:r w:rsidR="00C51C31">
        <w:t xml:space="preserve">, </w:t>
      </w:r>
      <w:r w:rsidR="00AB580E">
        <w:t>you are certain that those bundles will be available at runtime.</w:t>
      </w:r>
    </w:p>
    <w:p w:rsidR="00A17E63" w:rsidRDefault="00E10A09" w:rsidP="00A71606">
      <w:pPr>
        <w:pStyle w:val="Heading1"/>
      </w:pPr>
      <w:bookmarkStart w:id="17" w:name="_Toc349760044"/>
      <w:r>
        <w:t>Fragment</w:t>
      </w:r>
      <w:r w:rsidR="00B9331B">
        <w:t xml:space="preserve"> Bundles</w:t>
      </w:r>
      <w:bookmarkEnd w:id="17"/>
    </w:p>
    <w:p w:rsidR="007632C6" w:rsidRDefault="00435ED6" w:rsidP="00E10A09">
      <w:r>
        <w:t>Fragment bundles</w:t>
      </w:r>
      <w:r w:rsidR="00E10A09">
        <w:t xml:space="preserve"> are attached to and use the same class loader as their host bundle</w:t>
      </w:r>
      <w:r>
        <w:t xml:space="preserve">. The fragment bundle is </w:t>
      </w:r>
      <w:r w:rsidR="00E10A09">
        <w:t xml:space="preserve">part of the host bundle and </w:t>
      </w:r>
      <w:r w:rsidR="009C1D1D">
        <w:t xml:space="preserve">has requirements on the host bundle. The host bundle is therefore activated implicit when </w:t>
      </w:r>
      <w:r w:rsidR="00E10A09">
        <w:t xml:space="preserve">the </w:t>
      </w:r>
      <w:r w:rsidR="009C1D1D">
        <w:t>fragment is</w:t>
      </w:r>
      <w:r w:rsidR="00E10A09">
        <w:t xml:space="preserve"> </w:t>
      </w:r>
      <w:r w:rsidR="007632C6">
        <w:t xml:space="preserve">activated (installed and </w:t>
      </w:r>
      <w:r w:rsidR="00E10A09">
        <w:t>resolved</w:t>
      </w:r>
      <w:r w:rsidR="007632C6">
        <w:t>)</w:t>
      </w:r>
      <w:r w:rsidR="00E10A09">
        <w:t xml:space="preserve">.  </w:t>
      </w:r>
      <w:r w:rsidR="009C1D1D">
        <w:t>A</w:t>
      </w:r>
      <w:r w:rsidR="00E10A09">
        <w:t xml:space="preserve"> fragment bundle has no activator and can therefore not be started</w:t>
      </w:r>
      <w:r w:rsidR="00276632">
        <w:t xml:space="preserve"> (ACTIVE)</w:t>
      </w:r>
      <w:r w:rsidR="00E10A09">
        <w:t>.</w:t>
      </w:r>
      <w:r w:rsidR="00276632">
        <w:t xml:space="preserve"> </w:t>
      </w:r>
    </w:p>
    <w:p w:rsidR="00522E9A" w:rsidRDefault="000122BD" w:rsidP="00E10A09">
      <w:r>
        <w:t>Because the host</w:t>
      </w:r>
      <w:r w:rsidR="007632C6">
        <w:t xml:space="preserve"> has no requirements on the fragment, the fragment is not activated when the host is activated. To enable automatic activation of the fragment when the host is activated select the </w:t>
      </w:r>
      <w:proofErr w:type="gramStart"/>
      <w:r w:rsidR="007632C6" w:rsidRPr="007632C6">
        <w:rPr>
          <w:i/>
        </w:rPr>
        <w:t>Requiring</w:t>
      </w:r>
      <w:proofErr w:type="gramEnd"/>
      <w:r w:rsidR="007632C6" w:rsidRPr="007632C6">
        <w:rPr>
          <w:i/>
        </w:rPr>
        <w:t xml:space="preserve"> and Providing</w:t>
      </w:r>
      <w:r w:rsidR="007632C6">
        <w:t xml:space="preserve"> option on Activate in the Partial Dependencies dialog.</w:t>
      </w:r>
    </w:p>
    <w:p w:rsidR="007632C6" w:rsidRDefault="007632C6" w:rsidP="007632C6">
      <w:r>
        <w:t>Also note that t</w:t>
      </w:r>
      <w:r w:rsidRPr="007632C6">
        <w:t>he other requirements and capabilities in a fragment bundle never become part of</w:t>
      </w:r>
      <w:r>
        <w:t xml:space="preserve"> </w:t>
      </w:r>
      <w:r w:rsidRPr="007632C6">
        <w:t xml:space="preserve">the fragment’s Bundle Wiring; </w:t>
      </w:r>
      <w:r>
        <w:t xml:space="preserve">- </w:t>
      </w:r>
      <w:r w:rsidRPr="007632C6">
        <w:t>they are treated as part of the host’s requirements and capabilities</w:t>
      </w:r>
      <w:r>
        <w:t xml:space="preserve"> </w:t>
      </w:r>
      <w:r w:rsidRPr="007632C6">
        <w:t>when the fragment is attached to that host.</w:t>
      </w:r>
    </w:p>
    <w:p w:rsidR="00E10A09" w:rsidRDefault="00276632" w:rsidP="00E10A09">
      <w:r>
        <w:t xml:space="preserve"> If you resolve (e.g. using </w:t>
      </w:r>
      <w:r w:rsidR="00E10A09">
        <w:t>activate, update or reset</w:t>
      </w:r>
      <w:r>
        <w:t>) a fragment after the host bundle</w:t>
      </w:r>
      <w:r w:rsidR="00E10A09">
        <w:t xml:space="preserve"> has been activated you </w:t>
      </w:r>
      <w:r>
        <w:t>need</w:t>
      </w:r>
      <w:r w:rsidR="00E10A09">
        <w:t xml:space="preserve"> to refresh the </w:t>
      </w:r>
      <w:r>
        <w:t xml:space="preserve">host </w:t>
      </w:r>
      <w:r w:rsidR="00E10A09">
        <w:t xml:space="preserve">bundle manually for the newly </w:t>
      </w:r>
      <w:r>
        <w:t xml:space="preserve">resolved fragment bundle to attach to the host bundle. It is by design to not </w:t>
      </w:r>
      <w:r w:rsidR="00A71606">
        <w:t xml:space="preserve">automatic </w:t>
      </w:r>
      <w:r>
        <w:t xml:space="preserve">refresh the host bundle after the fragment is resolved. </w:t>
      </w:r>
      <w:r w:rsidR="00E10A09">
        <w:t xml:space="preserve">   </w:t>
      </w:r>
    </w:p>
    <w:p w:rsidR="00E100DC" w:rsidRDefault="00E100DC" w:rsidP="00E100DC">
      <w:pPr>
        <w:pStyle w:val="Heading1"/>
      </w:pPr>
      <w:bookmarkStart w:id="18" w:name="_Ref346195945"/>
      <w:bookmarkStart w:id="19" w:name="BundleErrors"/>
      <w:bookmarkStart w:id="20" w:name="_Toc346545694"/>
      <w:bookmarkStart w:id="21" w:name="_Toc349760045"/>
      <w:r>
        <w:t>Bundle Errors</w:t>
      </w:r>
      <w:bookmarkEnd w:id="18"/>
      <w:bookmarkEnd w:id="19"/>
      <w:bookmarkEnd w:id="20"/>
      <w:bookmarkEnd w:id="21"/>
    </w:p>
    <w:p w:rsidR="00480915" w:rsidRDefault="00E100DC" w:rsidP="00E100DC">
      <w:r>
        <w:t>It is not possible to activate a bundle, or any bundle requiring capabilities from a bundle, with errors. When errors occur in an already activated bundle, the bundle and the requiring bundles are not updated and the current revisions with the existing wires are used</w:t>
      </w:r>
      <w:r w:rsidR="000B3C33">
        <w:t>.</w:t>
      </w:r>
      <w:r>
        <w:t xml:space="preserve">  When errors are corrected and the bundle project is built, the bundle and its requiring bundles are updated automatically.</w:t>
      </w:r>
      <w:r w:rsidR="000B3C33">
        <w:t xml:space="preserve"> </w:t>
      </w:r>
    </w:p>
    <w:p w:rsidR="00480915" w:rsidRDefault="00480915" w:rsidP="00480915">
      <w:r>
        <w:t xml:space="preserve">Duplicate bundle projects with the same symbolic name and version is not considered as a compile time error by the build system but it is not possible to activate the workspace if two or more bundles have the same symbolic name and version </w:t>
      </w:r>
    </w:p>
    <w:p w:rsidR="00480915" w:rsidRDefault="00480915" w:rsidP="00E100DC"/>
    <w:p w:rsidR="00E100DC" w:rsidRPr="00457A92" w:rsidRDefault="000B3C33" w:rsidP="00E100DC">
      <w:r>
        <w:t xml:space="preserve">For a more complete description of activation and deactivation of bundles with errors see </w:t>
      </w:r>
      <w:hyperlink r:id="rId15" w:history="1">
        <w:r w:rsidRPr="000B3C33">
          <w:rPr>
            <w:rStyle w:val="Hyperlink"/>
          </w:rPr>
          <w:t>Bundle Project Errors</w:t>
        </w:r>
      </w:hyperlink>
      <w:r>
        <w:t xml:space="preserve">. </w:t>
      </w:r>
    </w:p>
    <w:sectPr w:rsidR="00E100DC" w:rsidRPr="00457A92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991" w:rsidRDefault="00C74991" w:rsidP="0041304A">
      <w:pPr>
        <w:spacing w:after="0" w:line="240" w:lineRule="auto"/>
      </w:pPr>
      <w:r>
        <w:separator/>
      </w:r>
    </w:p>
  </w:endnote>
  <w:endnote w:type="continuationSeparator" w:id="0">
    <w:p w:rsidR="00C74991" w:rsidRDefault="00C74991" w:rsidP="0041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991" w:rsidRDefault="00C74991" w:rsidP="0041304A">
      <w:pPr>
        <w:spacing w:after="0" w:line="240" w:lineRule="auto"/>
      </w:pPr>
      <w:r>
        <w:separator/>
      </w:r>
    </w:p>
  </w:footnote>
  <w:footnote w:type="continuationSeparator" w:id="0">
    <w:p w:rsidR="00C74991" w:rsidRDefault="00C74991" w:rsidP="00413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04A" w:rsidRDefault="0041304A" w:rsidP="0041304A">
    <w:pPr>
      <w:pStyle w:val="Header"/>
      <w:jc w:val="center"/>
    </w:pPr>
    <w:r>
      <w:t>InPlace Activator User Gu</w:t>
    </w:r>
    <w:r w:rsidR="00D372E4">
      <w:t>i</w:t>
    </w:r>
    <w:r>
      <w:t>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32D11"/>
    <w:multiLevelType w:val="hybridMultilevel"/>
    <w:tmpl w:val="4E6E506E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EA4583"/>
    <w:multiLevelType w:val="hybridMultilevel"/>
    <w:tmpl w:val="E5F81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49635C"/>
    <w:multiLevelType w:val="hybridMultilevel"/>
    <w:tmpl w:val="5EC89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CA6D68"/>
    <w:multiLevelType w:val="hybridMultilevel"/>
    <w:tmpl w:val="DCB4A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4D0495"/>
    <w:multiLevelType w:val="hybridMultilevel"/>
    <w:tmpl w:val="E2068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EB6D7A"/>
    <w:multiLevelType w:val="multilevel"/>
    <w:tmpl w:val="82FEAD9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B5"/>
    <w:rsid w:val="000011DF"/>
    <w:rsid w:val="000018B3"/>
    <w:rsid w:val="0000481D"/>
    <w:rsid w:val="0001023F"/>
    <w:rsid w:val="000122BD"/>
    <w:rsid w:val="0001432E"/>
    <w:rsid w:val="0001545F"/>
    <w:rsid w:val="000164AD"/>
    <w:rsid w:val="0001779D"/>
    <w:rsid w:val="000218EB"/>
    <w:rsid w:val="0002395D"/>
    <w:rsid w:val="00032FA8"/>
    <w:rsid w:val="00045AF4"/>
    <w:rsid w:val="000461F8"/>
    <w:rsid w:val="00046CF6"/>
    <w:rsid w:val="00047649"/>
    <w:rsid w:val="00050738"/>
    <w:rsid w:val="00054B24"/>
    <w:rsid w:val="0005511D"/>
    <w:rsid w:val="00057B00"/>
    <w:rsid w:val="0006737C"/>
    <w:rsid w:val="000726A9"/>
    <w:rsid w:val="00080BBE"/>
    <w:rsid w:val="00081067"/>
    <w:rsid w:val="00090BBA"/>
    <w:rsid w:val="00090C37"/>
    <w:rsid w:val="000A7DC6"/>
    <w:rsid w:val="000B3C33"/>
    <w:rsid w:val="000C7537"/>
    <w:rsid w:val="000E2B3C"/>
    <w:rsid w:val="000E3D27"/>
    <w:rsid w:val="000F3605"/>
    <w:rsid w:val="000F575B"/>
    <w:rsid w:val="000F691F"/>
    <w:rsid w:val="000F6A9C"/>
    <w:rsid w:val="001003F1"/>
    <w:rsid w:val="00110CDC"/>
    <w:rsid w:val="00117F6C"/>
    <w:rsid w:val="0012334D"/>
    <w:rsid w:val="001250E2"/>
    <w:rsid w:val="00134800"/>
    <w:rsid w:val="00135429"/>
    <w:rsid w:val="00140F34"/>
    <w:rsid w:val="00143CF1"/>
    <w:rsid w:val="0015391C"/>
    <w:rsid w:val="001551FD"/>
    <w:rsid w:val="001701DA"/>
    <w:rsid w:val="00182D69"/>
    <w:rsid w:val="00192516"/>
    <w:rsid w:val="00194559"/>
    <w:rsid w:val="00194E81"/>
    <w:rsid w:val="001A14EE"/>
    <w:rsid w:val="001A424C"/>
    <w:rsid w:val="001C5544"/>
    <w:rsid w:val="001D3296"/>
    <w:rsid w:val="001E4035"/>
    <w:rsid w:val="001F52EB"/>
    <w:rsid w:val="002005FD"/>
    <w:rsid w:val="0020770F"/>
    <w:rsid w:val="00207D0C"/>
    <w:rsid w:val="00211199"/>
    <w:rsid w:val="00223DEB"/>
    <w:rsid w:val="00226C7A"/>
    <w:rsid w:val="00227218"/>
    <w:rsid w:val="00234BDB"/>
    <w:rsid w:val="0023582C"/>
    <w:rsid w:val="00246DF7"/>
    <w:rsid w:val="00252D01"/>
    <w:rsid w:val="00252E57"/>
    <w:rsid w:val="00271900"/>
    <w:rsid w:val="00274491"/>
    <w:rsid w:val="00276632"/>
    <w:rsid w:val="002825E4"/>
    <w:rsid w:val="002838BF"/>
    <w:rsid w:val="00287176"/>
    <w:rsid w:val="00287CB5"/>
    <w:rsid w:val="00297DD2"/>
    <w:rsid w:val="002B5A82"/>
    <w:rsid w:val="002C41C7"/>
    <w:rsid w:val="002C600F"/>
    <w:rsid w:val="002D06DB"/>
    <w:rsid w:val="002D2A9C"/>
    <w:rsid w:val="002D581F"/>
    <w:rsid w:val="002D5852"/>
    <w:rsid w:val="003111A6"/>
    <w:rsid w:val="0032283B"/>
    <w:rsid w:val="003341F1"/>
    <w:rsid w:val="003374BF"/>
    <w:rsid w:val="00343042"/>
    <w:rsid w:val="003436C1"/>
    <w:rsid w:val="00352A88"/>
    <w:rsid w:val="00375516"/>
    <w:rsid w:val="003A1B3E"/>
    <w:rsid w:val="003A1D28"/>
    <w:rsid w:val="003B2431"/>
    <w:rsid w:val="003B4D93"/>
    <w:rsid w:val="0040432B"/>
    <w:rsid w:val="004102FD"/>
    <w:rsid w:val="0041304A"/>
    <w:rsid w:val="00425CD8"/>
    <w:rsid w:val="00435A78"/>
    <w:rsid w:val="00435ED6"/>
    <w:rsid w:val="00441082"/>
    <w:rsid w:val="004518D0"/>
    <w:rsid w:val="00454DD6"/>
    <w:rsid w:val="00457A92"/>
    <w:rsid w:val="00461243"/>
    <w:rsid w:val="00461574"/>
    <w:rsid w:val="00466CD4"/>
    <w:rsid w:val="00476AB2"/>
    <w:rsid w:val="00480915"/>
    <w:rsid w:val="004926A2"/>
    <w:rsid w:val="00497E58"/>
    <w:rsid w:val="004B5117"/>
    <w:rsid w:val="004C3DBC"/>
    <w:rsid w:val="004C55AE"/>
    <w:rsid w:val="004C62B3"/>
    <w:rsid w:val="004E0690"/>
    <w:rsid w:val="004F14F5"/>
    <w:rsid w:val="004F1501"/>
    <w:rsid w:val="004F38D0"/>
    <w:rsid w:val="00502F3E"/>
    <w:rsid w:val="0051419D"/>
    <w:rsid w:val="00517469"/>
    <w:rsid w:val="00517FC6"/>
    <w:rsid w:val="00521FFF"/>
    <w:rsid w:val="00522E9A"/>
    <w:rsid w:val="00525068"/>
    <w:rsid w:val="00526469"/>
    <w:rsid w:val="0053092A"/>
    <w:rsid w:val="00535CAE"/>
    <w:rsid w:val="00545A13"/>
    <w:rsid w:val="00553FD2"/>
    <w:rsid w:val="00563235"/>
    <w:rsid w:val="005A5D60"/>
    <w:rsid w:val="005C3C0C"/>
    <w:rsid w:val="005D1BD7"/>
    <w:rsid w:val="005E0057"/>
    <w:rsid w:val="005E31CF"/>
    <w:rsid w:val="005E7C70"/>
    <w:rsid w:val="00617186"/>
    <w:rsid w:val="006464FD"/>
    <w:rsid w:val="006623E1"/>
    <w:rsid w:val="00670F0F"/>
    <w:rsid w:val="00680FDC"/>
    <w:rsid w:val="00682DAC"/>
    <w:rsid w:val="00685F3D"/>
    <w:rsid w:val="0069433D"/>
    <w:rsid w:val="006948E9"/>
    <w:rsid w:val="00694FC9"/>
    <w:rsid w:val="006A3FF9"/>
    <w:rsid w:val="006A425C"/>
    <w:rsid w:val="006B47C8"/>
    <w:rsid w:val="006E2C80"/>
    <w:rsid w:val="00700850"/>
    <w:rsid w:val="00712657"/>
    <w:rsid w:val="00712CCA"/>
    <w:rsid w:val="00723FA2"/>
    <w:rsid w:val="00731D3F"/>
    <w:rsid w:val="0074348B"/>
    <w:rsid w:val="00757731"/>
    <w:rsid w:val="007632C6"/>
    <w:rsid w:val="00764B07"/>
    <w:rsid w:val="00765EAD"/>
    <w:rsid w:val="00770539"/>
    <w:rsid w:val="007814E5"/>
    <w:rsid w:val="00782BBD"/>
    <w:rsid w:val="007945F2"/>
    <w:rsid w:val="00797205"/>
    <w:rsid w:val="007E021E"/>
    <w:rsid w:val="007F0E6E"/>
    <w:rsid w:val="008122D4"/>
    <w:rsid w:val="00817210"/>
    <w:rsid w:val="0082347F"/>
    <w:rsid w:val="008262E4"/>
    <w:rsid w:val="008307C3"/>
    <w:rsid w:val="00834A20"/>
    <w:rsid w:val="00857679"/>
    <w:rsid w:val="00860335"/>
    <w:rsid w:val="008618B2"/>
    <w:rsid w:val="00864837"/>
    <w:rsid w:val="00866382"/>
    <w:rsid w:val="0086678D"/>
    <w:rsid w:val="008667E1"/>
    <w:rsid w:val="0087672C"/>
    <w:rsid w:val="00880B60"/>
    <w:rsid w:val="008823F2"/>
    <w:rsid w:val="00897789"/>
    <w:rsid w:val="008A2CC3"/>
    <w:rsid w:val="008A671B"/>
    <w:rsid w:val="008A68D6"/>
    <w:rsid w:val="008F1DAF"/>
    <w:rsid w:val="008F7789"/>
    <w:rsid w:val="0090200B"/>
    <w:rsid w:val="00902C43"/>
    <w:rsid w:val="009057A0"/>
    <w:rsid w:val="00951412"/>
    <w:rsid w:val="00960C52"/>
    <w:rsid w:val="009664C1"/>
    <w:rsid w:val="00976D13"/>
    <w:rsid w:val="00984459"/>
    <w:rsid w:val="009A1F88"/>
    <w:rsid w:val="009A5EB8"/>
    <w:rsid w:val="009B685B"/>
    <w:rsid w:val="009C1D1D"/>
    <w:rsid w:val="009C30BF"/>
    <w:rsid w:val="009C3639"/>
    <w:rsid w:val="009C49B5"/>
    <w:rsid w:val="009D1CDC"/>
    <w:rsid w:val="009E75FA"/>
    <w:rsid w:val="00A010CF"/>
    <w:rsid w:val="00A02564"/>
    <w:rsid w:val="00A12474"/>
    <w:rsid w:val="00A15211"/>
    <w:rsid w:val="00A17E63"/>
    <w:rsid w:val="00A3498D"/>
    <w:rsid w:val="00A44B08"/>
    <w:rsid w:val="00A71606"/>
    <w:rsid w:val="00A746CC"/>
    <w:rsid w:val="00A90B0F"/>
    <w:rsid w:val="00A95C3D"/>
    <w:rsid w:val="00A96825"/>
    <w:rsid w:val="00A968DF"/>
    <w:rsid w:val="00AB49DE"/>
    <w:rsid w:val="00AB580E"/>
    <w:rsid w:val="00AB58B1"/>
    <w:rsid w:val="00AC4F2E"/>
    <w:rsid w:val="00AD1CE1"/>
    <w:rsid w:val="00AD4E71"/>
    <w:rsid w:val="00AF25ED"/>
    <w:rsid w:val="00AF733E"/>
    <w:rsid w:val="00B1147B"/>
    <w:rsid w:val="00B268D9"/>
    <w:rsid w:val="00B27C8A"/>
    <w:rsid w:val="00B346DF"/>
    <w:rsid w:val="00B40A66"/>
    <w:rsid w:val="00B44593"/>
    <w:rsid w:val="00B45B4F"/>
    <w:rsid w:val="00B52980"/>
    <w:rsid w:val="00B60FC1"/>
    <w:rsid w:val="00B6295A"/>
    <w:rsid w:val="00B7153E"/>
    <w:rsid w:val="00B85FC5"/>
    <w:rsid w:val="00B903EC"/>
    <w:rsid w:val="00B9331B"/>
    <w:rsid w:val="00BA3975"/>
    <w:rsid w:val="00BB3574"/>
    <w:rsid w:val="00BD3160"/>
    <w:rsid w:val="00BE7DCD"/>
    <w:rsid w:val="00BF5A0B"/>
    <w:rsid w:val="00C01D3A"/>
    <w:rsid w:val="00C12854"/>
    <w:rsid w:val="00C14034"/>
    <w:rsid w:val="00C15627"/>
    <w:rsid w:val="00C51C31"/>
    <w:rsid w:val="00C619BE"/>
    <w:rsid w:val="00C701CB"/>
    <w:rsid w:val="00C74991"/>
    <w:rsid w:val="00C80F88"/>
    <w:rsid w:val="00CB5592"/>
    <w:rsid w:val="00CD6355"/>
    <w:rsid w:val="00CE282B"/>
    <w:rsid w:val="00CE36F0"/>
    <w:rsid w:val="00CF50BA"/>
    <w:rsid w:val="00D040E9"/>
    <w:rsid w:val="00D05678"/>
    <w:rsid w:val="00D1351E"/>
    <w:rsid w:val="00D27337"/>
    <w:rsid w:val="00D332A9"/>
    <w:rsid w:val="00D36E17"/>
    <w:rsid w:val="00D372E4"/>
    <w:rsid w:val="00D5020C"/>
    <w:rsid w:val="00D52B85"/>
    <w:rsid w:val="00D6433E"/>
    <w:rsid w:val="00D723ED"/>
    <w:rsid w:val="00D74D58"/>
    <w:rsid w:val="00D923E6"/>
    <w:rsid w:val="00D963C1"/>
    <w:rsid w:val="00D96B5C"/>
    <w:rsid w:val="00DA1BE5"/>
    <w:rsid w:val="00DA2DD2"/>
    <w:rsid w:val="00DA7A75"/>
    <w:rsid w:val="00DB1FB5"/>
    <w:rsid w:val="00DB3AAB"/>
    <w:rsid w:val="00DC237B"/>
    <w:rsid w:val="00DC2D16"/>
    <w:rsid w:val="00DC7BC8"/>
    <w:rsid w:val="00DD366B"/>
    <w:rsid w:val="00DE4410"/>
    <w:rsid w:val="00DE6F5D"/>
    <w:rsid w:val="00E00E1B"/>
    <w:rsid w:val="00E011D0"/>
    <w:rsid w:val="00E03765"/>
    <w:rsid w:val="00E04ACB"/>
    <w:rsid w:val="00E05362"/>
    <w:rsid w:val="00E100DC"/>
    <w:rsid w:val="00E10A09"/>
    <w:rsid w:val="00E11B97"/>
    <w:rsid w:val="00E15469"/>
    <w:rsid w:val="00E234A6"/>
    <w:rsid w:val="00E24AFA"/>
    <w:rsid w:val="00E2668B"/>
    <w:rsid w:val="00E32A53"/>
    <w:rsid w:val="00E32A54"/>
    <w:rsid w:val="00E422E5"/>
    <w:rsid w:val="00E4545C"/>
    <w:rsid w:val="00E534FB"/>
    <w:rsid w:val="00E54DBE"/>
    <w:rsid w:val="00E57EF5"/>
    <w:rsid w:val="00E62AD0"/>
    <w:rsid w:val="00E676C2"/>
    <w:rsid w:val="00E67A06"/>
    <w:rsid w:val="00E86893"/>
    <w:rsid w:val="00EA49F7"/>
    <w:rsid w:val="00EB349B"/>
    <w:rsid w:val="00EC0E73"/>
    <w:rsid w:val="00EC37DC"/>
    <w:rsid w:val="00ED27DE"/>
    <w:rsid w:val="00EE0D77"/>
    <w:rsid w:val="00EF2E71"/>
    <w:rsid w:val="00EF2EA5"/>
    <w:rsid w:val="00F10D01"/>
    <w:rsid w:val="00F16478"/>
    <w:rsid w:val="00F33D2C"/>
    <w:rsid w:val="00F35C05"/>
    <w:rsid w:val="00F36388"/>
    <w:rsid w:val="00F377C7"/>
    <w:rsid w:val="00F46EEC"/>
    <w:rsid w:val="00F50892"/>
    <w:rsid w:val="00F55B5E"/>
    <w:rsid w:val="00F61A3B"/>
    <w:rsid w:val="00F61F81"/>
    <w:rsid w:val="00F71D98"/>
    <w:rsid w:val="00F72E12"/>
    <w:rsid w:val="00F859D7"/>
    <w:rsid w:val="00F8687D"/>
    <w:rsid w:val="00F944DF"/>
    <w:rsid w:val="00FB57D5"/>
    <w:rsid w:val="00FC5B33"/>
    <w:rsid w:val="00FC689C"/>
    <w:rsid w:val="00FD4074"/>
    <w:rsid w:val="00FF0861"/>
    <w:rsid w:val="00FF0941"/>
    <w:rsid w:val="00FF2CC4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453A53-BC53-4F79-A09B-F0B24890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9B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9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4A"/>
  </w:style>
  <w:style w:type="paragraph" w:styleId="Footer">
    <w:name w:val="footer"/>
    <w:basedOn w:val="Normal"/>
    <w:link w:val="FooterChar"/>
    <w:uiPriority w:val="99"/>
    <w:unhideWhenUsed/>
    <w:rsid w:val="0041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4A"/>
  </w:style>
  <w:style w:type="character" w:customStyle="1" w:styleId="Heading1Char">
    <w:name w:val="Heading 1 Char"/>
    <w:basedOn w:val="DefaultParagraphFont"/>
    <w:link w:val="Heading1"/>
    <w:uiPriority w:val="9"/>
    <w:rsid w:val="009C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9D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01779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5A7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35A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A7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7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49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61243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C60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0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ncepts/Bundle%20Project%20Errors.htm" TargetMode="External"/><Relationship Id="rId13" Type="http://schemas.openxmlformats.org/officeDocument/2006/relationships/hyperlink" Target="Setting%20Bundle%20Options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concepts/Dynamic%20Workspace%20Bundles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etting%20Bundle%20Option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concepts/Bundle%20Project%20Errors.htm" TargetMode="External"/><Relationship Id="rId10" Type="http://schemas.openxmlformats.org/officeDocument/2006/relationships/hyperlink" Target="Setting%20Bundle%20Opti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Setting%20Bundle%20Options.htm" TargetMode="External"/><Relationship Id="rId14" Type="http://schemas.openxmlformats.org/officeDocument/2006/relationships/hyperlink" Target="Setting%20Bundle%20Option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Doc%20Project\InPlace%20Activation\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5D65B-A3FC-4E6A-9773-A7DC870C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 Guide Template.dotx</Template>
  <TotalTime>3478</TotalTime>
  <Pages>5</Pages>
  <Words>2350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iServ Computing</Company>
  <LinksUpToDate>false</LinksUpToDate>
  <CharactersWithSpaces>14782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Eirik Grønsund</dc:creator>
  <cp:lastModifiedBy>Eirik Grønsund</cp:lastModifiedBy>
  <cp:revision>203</cp:revision>
  <dcterms:created xsi:type="dcterms:W3CDTF">2012-01-10T23:05:00Z</dcterms:created>
  <dcterms:modified xsi:type="dcterms:W3CDTF">2013-09-25T13:59:00Z</dcterms:modified>
</cp:coreProperties>
</file>